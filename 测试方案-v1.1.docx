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23A" w:rsidRDefault="008E07B2">
      <w:pPr>
        <w:jc w:val="center"/>
      </w:pPr>
      <w:r>
        <w:rPr>
          <w:rFonts w:ascii="等线" w:eastAsia="等线" w:hAnsi="等线" w:hint="eastAsia"/>
        </w:rPr>
        <w:t xml:space="preserve"> </w:t>
      </w:r>
      <w:r>
        <w:rPr>
          <w:rFonts w:ascii="等线" w:eastAsia="等线" w:hAnsi="等线"/>
        </w:rPr>
        <w:t xml:space="preserve">                         </w:t>
      </w:r>
      <w:r>
        <w:rPr>
          <w:rFonts w:ascii="等线" w:eastAsia="等线" w:hAnsi="等线" w:hint="eastAsia"/>
        </w:rPr>
        <w:t>文档编号：</w:t>
      </w:r>
      <w:r>
        <w:rPr>
          <w:rFonts w:ascii="等线" w:eastAsia="等线" w:hAnsi="等线" w:hint="eastAsia"/>
          <w:u w:val="single"/>
        </w:rPr>
        <w:t xml:space="preserve">                </w:t>
      </w:r>
    </w:p>
    <w:p w:rsidR="000D223A" w:rsidRDefault="000D223A">
      <w:pPr>
        <w:jc w:val="center"/>
      </w:pPr>
    </w:p>
    <w:p w:rsidR="000D223A" w:rsidRDefault="000D223A">
      <w:pPr>
        <w:jc w:val="center"/>
      </w:pPr>
    </w:p>
    <w:p w:rsidR="000D223A" w:rsidRDefault="000D223A">
      <w:pPr>
        <w:jc w:val="center"/>
      </w:pPr>
    </w:p>
    <w:p w:rsidR="000D223A" w:rsidRDefault="000D223A">
      <w:pPr>
        <w:jc w:val="center"/>
      </w:pPr>
    </w:p>
    <w:p w:rsidR="000D223A" w:rsidRDefault="000D223A">
      <w:pPr>
        <w:jc w:val="center"/>
      </w:pPr>
    </w:p>
    <w:p w:rsidR="000D223A" w:rsidRDefault="000D223A">
      <w:pPr>
        <w:jc w:val="center"/>
      </w:pPr>
    </w:p>
    <w:p w:rsidR="000D223A" w:rsidRDefault="005C136C">
      <w:pPr>
        <w:jc w:val="center"/>
        <w:rPr>
          <w:rFonts w:asciiTheme="minorEastAsia" w:eastAsiaTheme="minorEastAsia" w:hAnsiTheme="minorEastAsia"/>
          <w:b/>
          <w:sz w:val="48"/>
          <w:szCs w:val="48"/>
        </w:rPr>
      </w:pPr>
      <w:r>
        <w:rPr>
          <w:rFonts w:asciiTheme="minorEastAsia" w:eastAsiaTheme="minorEastAsia" w:hAnsiTheme="minorEastAsia" w:hint="eastAsia"/>
          <w:b/>
          <w:sz w:val="48"/>
          <w:szCs w:val="48"/>
        </w:rPr>
        <w:t>江西省上饶市雪亮工程</w:t>
      </w:r>
      <w:r w:rsidR="008E07B2">
        <w:rPr>
          <w:rFonts w:asciiTheme="minorEastAsia" w:eastAsiaTheme="minorEastAsia" w:hAnsiTheme="minorEastAsia" w:hint="eastAsia"/>
          <w:b/>
          <w:sz w:val="48"/>
          <w:szCs w:val="48"/>
        </w:rPr>
        <w:t>项目</w:t>
      </w:r>
    </w:p>
    <w:p w:rsidR="000D223A" w:rsidRDefault="000D223A">
      <w:pPr>
        <w:jc w:val="center"/>
        <w:rPr>
          <w:rFonts w:asciiTheme="minorEastAsia" w:eastAsiaTheme="minorEastAsia" w:hAnsiTheme="minorEastAsia"/>
          <w:b/>
          <w:sz w:val="48"/>
          <w:szCs w:val="48"/>
        </w:rPr>
      </w:pPr>
    </w:p>
    <w:p w:rsidR="000D223A" w:rsidRDefault="008E07B2">
      <w:pPr>
        <w:jc w:val="center"/>
        <w:rPr>
          <w:rFonts w:asciiTheme="minorEastAsia" w:eastAsiaTheme="minorEastAsia" w:hAnsiTheme="minorEastAsia"/>
          <w:b/>
          <w:sz w:val="48"/>
          <w:szCs w:val="48"/>
        </w:rPr>
      </w:pPr>
      <w:r>
        <w:rPr>
          <w:rFonts w:asciiTheme="minorEastAsia" w:eastAsiaTheme="minorEastAsia" w:hAnsiTheme="minorEastAsia"/>
          <w:b/>
          <w:sz w:val="48"/>
          <w:szCs w:val="48"/>
        </w:rPr>
        <w:t>测试</w:t>
      </w:r>
      <w:r w:rsidR="005277D0">
        <w:rPr>
          <w:rFonts w:asciiTheme="minorEastAsia" w:eastAsiaTheme="minorEastAsia" w:hAnsiTheme="minorEastAsia" w:hint="eastAsia"/>
          <w:b/>
          <w:sz w:val="48"/>
          <w:szCs w:val="48"/>
        </w:rPr>
        <w:t>方案</w:t>
      </w:r>
    </w:p>
    <w:p w:rsidR="000D223A" w:rsidRDefault="000D223A">
      <w:pPr>
        <w:jc w:val="center"/>
      </w:pPr>
    </w:p>
    <w:p w:rsidR="000D223A" w:rsidRDefault="000D223A">
      <w:pPr>
        <w:jc w:val="center"/>
      </w:pPr>
    </w:p>
    <w:p w:rsidR="000D223A" w:rsidRDefault="000D223A">
      <w:pPr>
        <w:jc w:val="center"/>
      </w:pPr>
    </w:p>
    <w:p w:rsidR="000D223A" w:rsidRDefault="000D223A">
      <w:pPr>
        <w:jc w:val="center"/>
      </w:pPr>
    </w:p>
    <w:p w:rsidR="000D223A" w:rsidRDefault="000D223A">
      <w:pPr>
        <w:jc w:val="center"/>
      </w:pPr>
    </w:p>
    <w:p w:rsidR="000D223A" w:rsidRDefault="000D223A">
      <w:pPr>
        <w:jc w:val="center"/>
      </w:pPr>
    </w:p>
    <w:p w:rsidR="000D223A" w:rsidRDefault="000D223A">
      <w:pPr>
        <w:jc w:val="center"/>
      </w:pPr>
    </w:p>
    <w:p w:rsidR="000D223A" w:rsidRDefault="000D223A">
      <w:pPr>
        <w:jc w:val="center"/>
      </w:pPr>
    </w:p>
    <w:p w:rsidR="000D223A" w:rsidRDefault="000D223A">
      <w:pPr>
        <w:jc w:val="center"/>
      </w:pPr>
    </w:p>
    <w:p w:rsidR="000D223A" w:rsidRDefault="000D223A">
      <w:pPr>
        <w:jc w:val="center"/>
      </w:pPr>
    </w:p>
    <w:p w:rsidR="000D223A" w:rsidRDefault="000D223A">
      <w:pPr>
        <w:jc w:val="center"/>
      </w:pPr>
    </w:p>
    <w:p w:rsidR="000D223A" w:rsidRDefault="000D223A">
      <w:pPr>
        <w:jc w:val="center"/>
      </w:pPr>
    </w:p>
    <w:p w:rsidR="000D223A" w:rsidRDefault="000D223A">
      <w:pPr>
        <w:jc w:val="center"/>
      </w:pPr>
    </w:p>
    <w:p w:rsidR="000D223A" w:rsidRDefault="008E07B2">
      <w:pPr>
        <w:pStyle w:val="aff0"/>
        <w:spacing w:line="312" w:lineRule="atLeast"/>
      </w:pPr>
      <w:r>
        <w:t>上海依图网络科技有限公司</w:t>
      </w:r>
    </w:p>
    <w:p w:rsidR="000D223A" w:rsidRDefault="008E07B2">
      <w:pPr>
        <w:jc w:val="center"/>
      </w:pPr>
      <w:r>
        <w:br w:type="page"/>
      </w:r>
    </w:p>
    <w:p w:rsidR="000D223A" w:rsidRDefault="008E07B2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目</w:t>
      </w:r>
      <w:r>
        <w:rPr>
          <w:rFonts w:eastAsiaTheme="minorEastAsia"/>
          <w:sz w:val="32"/>
          <w:szCs w:val="32"/>
        </w:rPr>
        <w:t xml:space="preserve">   </w:t>
      </w:r>
      <w:r>
        <w:rPr>
          <w:rFonts w:eastAsiaTheme="minorEastAsia"/>
          <w:sz w:val="32"/>
          <w:szCs w:val="32"/>
        </w:rPr>
        <w:t>录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>TOC \o "1-3" \h \z \u</w:instrText>
      </w:r>
      <w:r>
        <w:rPr>
          <w:rFonts w:eastAsiaTheme="minorEastAsia"/>
        </w:rPr>
        <w:fldChar w:fldCharType="separate"/>
      </w:r>
    </w:p>
    <w:p w:rsidR="007C37CE" w:rsidRDefault="008E07B2">
      <w:r>
        <w:rPr>
          <w:rFonts w:eastAsiaTheme="minorEastAsia"/>
        </w:rPr>
        <w:fldChar w:fldCharType="end"/>
      </w:r>
    </w:p>
    <w:sdt>
      <w:sdtPr>
        <w:rPr>
          <w:rFonts w:ascii="Times New Roman" w:eastAsia="微软雅黑" w:hAnsi="Times New Roman" w:cs="Times New Roman"/>
          <w:color w:val="auto"/>
          <w:kern w:val="2"/>
          <w:sz w:val="24"/>
          <w:szCs w:val="24"/>
          <w:lang w:val="zh-CN"/>
        </w:rPr>
        <w:id w:val="-40374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37CE" w:rsidRDefault="007C37CE">
          <w:pPr>
            <w:pStyle w:val="TOC"/>
          </w:pPr>
          <w:r>
            <w:rPr>
              <w:lang w:val="zh-CN"/>
            </w:rPr>
            <w:t>目录</w:t>
          </w:r>
        </w:p>
        <w:p w:rsidR="007C37CE" w:rsidRDefault="007C37C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2185314" w:history="1">
            <w:r w:rsidRPr="00E426EF">
              <w:rPr>
                <w:rStyle w:val="afa"/>
                <w:rFonts w:eastAsia="宋体"/>
                <w:b/>
                <w:bCs/>
                <w:noProof/>
                <w:lang w:val="zh-CN"/>
              </w:rPr>
              <w:t>文档更新记录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_Toc522185314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7CE" w:rsidRDefault="0065384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2185315" w:history="1">
            <w:r w:rsidR="007C37CE" w:rsidRPr="00E426EF">
              <w:rPr>
                <w:rStyle w:val="afa"/>
                <w:rFonts w:eastAsia="宋体"/>
                <w:b/>
                <w:bCs/>
                <w:noProof/>
                <w:lang w:val="zh-CN"/>
              </w:rPr>
              <w:t>文档审核记录</w:t>
            </w:r>
            <w:r w:rsidR="007C37CE">
              <w:rPr>
                <w:noProof/>
                <w:webHidden/>
              </w:rPr>
              <w:tab/>
            </w:r>
            <w:r w:rsidR="007C37CE">
              <w:rPr>
                <w:noProof/>
                <w:webHidden/>
              </w:rPr>
              <w:fldChar w:fldCharType="begin"/>
            </w:r>
            <w:r w:rsidR="007C37CE">
              <w:rPr>
                <w:noProof/>
                <w:webHidden/>
              </w:rPr>
              <w:instrText xml:space="preserve"> PAGEREF _Toc522185315 \h </w:instrText>
            </w:r>
            <w:r w:rsidR="007C37CE">
              <w:rPr>
                <w:noProof/>
                <w:webHidden/>
              </w:rPr>
            </w:r>
            <w:r w:rsidR="007C37CE">
              <w:rPr>
                <w:noProof/>
                <w:webHidden/>
              </w:rPr>
              <w:fldChar w:fldCharType="separate"/>
            </w:r>
            <w:r w:rsidR="007C37CE">
              <w:rPr>
                <w:noProof/>
                <w:webHidden/>
              </w:rPr>
              <w:t>3</w:t>
            </w:r>
            <w:r w:rsidR="007C37CE">
              <w:rPr>
                <w:noProof/>
                <w:webHidden/>
              </w:rPr>
              <w:fldChar w:fldCharType="end"/>
            </w:r>
          </w:hyperlink>
        </w:p>
        <w:p w:rsidR="007C37CE" w:rsidRDefault="0065384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2185316" w:history="1">
            <w:r w:rsidR="007C37CE" w:rsidRPr="00E426EF">
              <w:rPr>
                <w:rStyle w:val="afa"/>
                <w:rFonts w:eastAsia="宋体"/>
                <w:b/>
                <w:bCs/>
                <w:noProof/>
                <w:lang w:val="zh-CN"/>
              </w:rPr>
              <w:t>文档去向记录</w:t>
            </w:r>
            <w:r w:rsidR="007C37CE">
              <w:rPr>
                <w:noProof/>
                <w:webHidden/>
              </w:rPr>
              <w:tab/>
            </w:r>
            <w:r w:rsidR="007C37CE">
              <w:rPr>
                <w:noProof/>
                <w:webHidden/>
              </w:rPr>
              <w:fldChar w:fldCharType="begin"/>
            </w:r>
            <w:r w:rsidR="007C37CE">
              <w:rPr>
                <w:noProof/>
                <w:webHidden/>
              </w:rPr>
              <w:instrText xml:space="preserve"> PAGEREF _Toc522185316 \h </w:instrText>
            </w:r>
            <w:r w:rsidR="007C37CE">
              <w:rPr>
                <w:noProof/>
                <w:webHidden/>
              </w:rPr>
            </w:r>
            <w:r w:rsidR="007C37CE">
              <w:rPr>
                <w:noProof/>
                <w:webHidden/>
              </w:rPr>
              <w:fldChar w:fldCharType="separate"/>
            </w:r>
            <w:r w:rsidR="007C37CE">
              <w:rPr>
                <w:noProof/>
                <w:webHidden/>
              </w:rPr>
              <w:t>3</w:t>
            </w:r>
            <w:r w:rsidR="007C37CE">
              <w:rPr>
                <w:noProof/>
                <w:webHidden/>
              </w:rPr>
              <w:fldChar w:fldCharType="end"/>
            </w:r>
          </w:hyperlink>
        </w:p>
        <w:p w:rsidR="007C37CE" w:rsidRDefault="0065384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2185317" w:history="1">
            <w:r w:rsidR="007C37CE" w:rsidRPr="00E426EF">
              <w:rPr>
                <w:rStyle w:val="afa"/>
                <w:rFonts w:eastAsia="宋体"/>
                <w:b/>
                <w:noProof/>
                <w:lang w:val="zh-CN"/>
              </w:rPr>
              <w:t>第一章</w:t>
            </w:r>
            <w:r w:rsidR="007C37CE" w:rsidRPr="00E426EF">
              <w:rPr>
                <w:rStyle w:val="afa"/>
                <w:rFonts w:eastAsia="宋体"/>
                <w:b/>
                <w:noProof/>
                <w:lang w:val="zh-CN"/>
              </w:rPr>
              <w:t xml:space="preserve"> </w:t>
            </w:r>
            <w:r w:rsidR="007C37CE" w:rsidRPr="00E426EF">
              <w:rPr>
                <w:rStyle w:val="afa"/>
                <w:rFonts w:eastAsia="宋体"/>
                <w:b/>
                <w:noProof/>
                <w:lang w:val="zh-CN"/>
              </w:rPr>
              <w:t>概要</w:t>
            </w:r>
            <w:r w:rsidR="007C37CE">
              <w:rPr>
                <w:noProof/>
                <w:webHidden/>
              </w:rPr>
              <w:tab/>
            </w:r>
            <w:r w:rsidR="007C37CE">
              <w:rPr>
                <w:noProof/>
                <w:webHidden/>
              </w:rPr>
              <w:fldChar w:fldCharType="begin"/>
            </w:r>
            <w:r w:rsidR="007C37CE">
              <w:rPr>
                <w:noProof/>
                <w:webHidden/>
              </w:rPr>
              <w:instrText xml:space="preserve"> PAGEREF _Toc522185317 \h </w:instrText>
            </w:r>
            <w:r w:rsidR="007C37CE">
              <w:rPr>
                <w:noProof/>
                <w:webHidden/>
              </w:rPr>
            </w:r>
            <w:r w:rsidR="007C37CE">
              <w:rPr>
                <w:noProof/>
                <w:webHidden/>
              </w:rPr>
              <w:fldChar w:fldCharType="separate"/>
            </w:r>
            <w:r w:rsidR="007C37CE">
              <w:rPr>
                <w:noProof/>
                <w:webHidden/>
              </w:rPr>
              <w:t>5</w:t>
            </w:r>
            <w:r w:rsidR="007C37CE">
              <w:rPr>
                <w:noProof/>
                <w:webHidden/>
              </w:rPr>
              <w:fldChar w:fldCharType="end"/>
            </w:r>
          </w:hyperlink>
        </w:p>
        <w:p w:rsidR="007C37CE" w:rsidRDefault="0065384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2185318" w:history="1">
            <w:r w:rsidR="007C37CE" w:rsidRPr="00E426EF">
              <w:rPr>
                <w:rStyle w:val="afa"/>
                <w:rFonts w:eastAsia="宋体"/>
                <w:b/>
                <w:noProof/>
                <w:lang w:val="zh-CN"/>
              </w:rPr>
              <w:t>1.1</w:t>
            </w:r>
            <w:r w:rsidR="007C37C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C37CE" w:rsidRPr="00E426EF">
              <w:rPr>
                <w:rStyle w:val="afa"/>
                <w:rFonts w:eastAsia="宋体"/>
                <w:b/>
                <w:noProof/>
                <w:lang w:val="zh-CN"/>
              </w:rPr>
              <w:t>项目概要</w:t>
            </w:r>
            <w:r w:rsidR="007C37CE">
              <w:rPr>
                <w:noProof/>
                <w:webHidden/>
              </w:rPr>
              <w:tab/>
            </w:r>
            <w:r w:rsidR="007C37CE">
              <w:rPr>
                <w:noProof/>
                <w:webHidden/>
              </w:rPr>
              <w:fldChar w:fldCharType="begin"/>
            </w:r>
            <w:r w:rsidR="007C37CE">
              <w:rPr>
                <w:noProof/>
                <w:webHidden/>
              </w:rPr>
              <w:instrText xml:space="preserve"> PAGEREF _Toc522185318 \h </w:instrText>
            </w:r>
            <w:r w:rsidR="007C37CE">
              <w:rPr>
                <w:noProof/>
                <w:webHidden/>
              </w:rPr>
            </w:r>
            <w:r w:rsidR="007C37CE">
              <w:rPr>
                <w:noProof/>
                <w:webHidden/>
              </w:rPr>
              <w:fldChar w:fldCharType="separate"/>
            </w:r>
            <w:r w:rsidR="007C37CE">
              <w:rPr>
                <w:noProof/>
                <w:webHidden/>
              </w:rPr>
              <w:t>5</w:t>
            </w:r>
            <w:r w:rsidR="007C37CE">
              <w:rPr>
                <w:noProof/>
                <w:webHidden/>
              </w:rPr>
              <w:fldChar w:fldCharType="end"/>
            </w:r>
          </w:hyperlink>
        </w:p>
        <w:p w:rsidR="007C37CE" w:rsidRDefault="0065384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2185319" w:history="1">
            <w:r w:rsidR="007C37CE" w:rsidRPr="00E426EF">
              <w:rPr>
                <w:rStyle w:val="afa"/>
                <w:rFonts w:eastAsia="宋体"/>
                <w:b/>
                <w:noProof/>
                <w:lang w:val="zh-CN"/>
              </w:rPr>
              <w:t>1.2</w:t>
            </w:r>
            <w:r w:rsidR="007C37C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C37CE" w:rsidRPr="00E426EF">
              <w:rPr>
                <w:rStyle w:val="afa"/>
                <w:rFonts w:eastAsia="宋体"/>
                <w:b/>
                <w:noProof/>
                <w:lang w:val="zh-CN"/>
              </w:rPr>
              <w:t>参考文档</w:t>
            </w:r>
            <w:r w:rsidR="007C37CE">
              <w:rPr>
                <w:noProof/>
                <w:webHidden/>
              </w:rPr>
              <w:tab/>
            </w:r>
            <w:r w:rsidR="007C37CE">
              <w:rPr>
                <w:noProof/>
                <w:webHidden/>
              </w:rPr>
              <w:fldChar w:fldCharType="begin"/>
            </w:r>
            <w:r w:rsidR="007C37CE">
              <w:rPr>
                <w:noProof/>
                <w:webHidden/>
              </w:rPr>
              <w:instrText xml:space="preserve"> PAGEREF _Toc522185319 \h </w:instrText>
            </w:r>
            <w:r w:rsidR="007C37CE">
              <w:rPr>
                <w:noProof/>
                <w:webHidden/>
              </w:rPr>
            </w:r>
            <w:r w:rsidR="007C37CE">
              <w:rPr>
                <w:noProof/>
                <w:webHidden/>
              </w:rPr>
              <w:fldChar w:fldCharType="separate"/>
            </w:r>
            <w:r w:rsidR="007C37CE">
              <w:rPr>
                <w:noProof/>
                <w:webHidden/>
              </w:rPr>
              <w:t>5</w:t>
            </w:r>
            <w:r w:rsidR="007C37CE">
              <w:rPr>
                <w:noProof/>
                <w:webHidden/>
              </w:rPr>
              <w:fldChar w:fldCharType="end"/>
            </w:r>
          </w:hyperlink>
        </w:p>
        <w:p w:rsidR="007C37CE" w:rsidRDefault="0065384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2185320" w:history="1">
            <w:r w:rsidR="007C37CE" w:rsidRPr="00E426EF">
              <w:rPr>
                <w:rStyle w:val="afa"/>
                <w:rFonts w:eastAsia="宋体"/>
                <w:b/>
                <w:noProof/>
                <w:lang w:val="zh-CN"/>
              </w:rPr>
              <w:t>第二章</w:t>
            </w:r>
            <w:r w:rsidR="007C37CE" w:rsidRPr="00E426EF">
              <w:rPr>
                <w:rStyle w:val="afa"/>
                <w:rFonts w:eastAsia="宋体"/>
                <w:b/>
                <w:noProof/>
                <w:lang w:val="zh-CN"/>
              </w:rPr>
              <w:t xml:space="preserve"> </w:t>
            </w:r>
            <w:r w:rsidR="007C37CE" w:rsidRPr="00E426EF">
              <w:rPr>
                <w:rStyle w:val="afa"/>
                <w:rFonts w:eastAsia="宋体"/>
                <w:b/>
                <w:noProof/>
                <w:lang w:val="zh-CN"/>
              </w:rPr>
              <w:t>测试环境</w:t>
            </w:r>
            <w:r w:rsidR="007C37CE">
              <w:rPr>
                <w:noProof/>
                <w:webHidden/>
              </w:rPr>
              <w:tab/>
            </w:r>
            <w:r w:rsidR="007C37CE">
              <w:rPr>
                <w:noProof/>
                <w:webHidden/>
              </w:rPr>
              <w:fldChar w:fldCharType="begin"/>
            </w:r>
            <w:r w:rsidR="007C37CE">
              <w:rPr>
                <w:noProof/>
                <w:webHidden/>
              </w:rPr>
              <w:instrText xml:space="preserve"> PAGEREF _Toc522185320 \h </w:instrText>
            </w:r>
            <w:r w:rsidR="007C37CE">
              <w:rPr>
                <w:noProof/>
                <w:webHidden/>
              </w:rPr>
            </w:r>
            <w:r w:rsidR="007C37CE">
              <w:rPr>
                <w:noProof/>
                <w:webHidden/>
              </w:rPr>
              <w:fldChar w:fldCharType="separate"/>
            </w:r>
            <w:r w:rsidR="007C37CE">
              <w:rPr>
                <w:noProof/>
                <w:webHidden/>
              </w:rPr>
              <w:t>5</w:t>
            </w:r>
            <w:r w:rsidR="007C37CE">
              <w:rPr>
                <w:noProof/>
                <w:webHidden/>
              </w:rPr>
              <w:fldChar w:fldCharType="end"/>
            </w:r>
          </w:hyperlink>
        </w:p>
        <w:p w:rsidR="007C37CE" w:rsidRDefault="0065384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2185322" w:history="1">
            <w:r w:rsidR="007C37CE" w:rsidRPr="00E426EF">
              <w:rPr>
                <w:rStyle w:val="afa"/>
                <w:rFonts w:eastAsia="宋体"/>
                <w:b/>
                <w:noProof/>
                <w:lang w:val="zh-CN"/>
              </w:rPr>
              <w:t>2.1</w:t>
            </w:r>
            <w:r w:rsidR="007C37C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C37CE" w:rsidRPr="00E426EF">
              <w:rPr>
                <w:rStyle w:val="afa"/>
                <w:rFonts w:eastAsia="宋体"/>
                <w:b/>
                <w:noProof/>
                <w:lang w:val="zh-CN"/>
              </w:rPr>
              <w:t>测试概要</w:t>
            </w:r>
            <w:r w:rsidR="007C37CE">
              <w:rPr>
                <w:noProof/>
                <w:webHidden/>
              </w:rPr>
              <w:tab/>
            </w:r>
            <w:r w:rsidR="007C37CE">
              <w:rPr>
                <w:noProof/>
                <w:webHidden/>
              </w:rPr>
              <w:fldChar w:fldCharType="begin"/>
            </w:r>
            <w:r w:rsidR="007C37CE">
              <w:rPr>
                <w:noProof/>
                <w:webHidden/>
              </w:rPr>
              <w:instrText xml:space="preserve"> PAGEREF _Toc522185322 \h </w:instrText>
            </w:r>
            <w:r w:rsidR="007C37CE">
              <w:rPr>
                <w:noProof/>
                <w:webHidden/>
              </w:rPr>
            </w:r>
            <w:r w:rsidR="007C37CE">
              <w:rPr>
                <w:noProof/>
                <w:webHidden/>
              </w:rPr>
              <w:fldChar w:fldCharType="separate"/>
            </w:r>
            <w:r w:rsidR="007C37CE">
              <w:rPr>
                <w:noProof/>
                <w:webHidden/>
              </w:rPr>
              <w:t>5</w:t>
            </w:r>
            <w:r w:rsidR="007C37CE">
              <w:rPr>
                <w:noProof/>
                <w:webHidden/>
              </w:rPr>
              <w:fldChar w:fldCharType="end"/>
            </w:r>
          </w:hyperlink>
        </w:p>
        <w:p w:rsidR="007C37CE" w:rsidRDefault="0065384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2185323" w:history="1">
            <w:r w:rsidR="007C37CE" w:rsidRPr="00E426EF">
              <w:rPr>
                <w:rStyle w:val="afa"/>
                <w:rFonts w:eastAsia="宋体"/>
                <w:b/>
                <w:noProof/>
                <w:lang w:val="zh-CN"/>
              </w:rPr>
              <w:t>2.2</w:t>
            </w:r>
            <w:r w:rsidR="007C37C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C37CE" w:rsidRPr="00E426EF">
              <w:rPr>
                <w:rStyle w:val="afa"/>
                <w:rFonts w:eastAsia="宋体"/>
                <w:b/>
                <w:noProof/>
                <w:lang w:val="zh-CN"/>
              </w:rPr>
              <w:t>网络拓扑图</w:t>
            </w:r>
            <w:r w:rsidR="007C37CE">
              <w:rPr>
                <w:noProof/>
                <w:webHidden/>
              </w:rPr>
              <w:tab/>
            </w:r>
            <w:r w:rsidR="007C37CE">
              <w:rPr>
                <w:noProof/>
                <w:webHidden/>
              </w:rPr>
              <w:fldChar w:fldCharType="begin"/>
            </w:r>
            <w:r w:rsidR="007C37CE">
              <w:rPr>
                <w:noProof/>
                <w:webHidden/>
              </w:rPr>
              <w:instrText xml:space="preserve"> PAGEREF _Toc522185323 \h </w:instrText>
            </w:r>
            <w:r w:rsidR="007C37CE">
              <w:rPr>
                <w:noProof/>
                <w:webHidden/>
              </w:rPr>
            </w:r>
            <w:r w:rsidR="007C37CE">
              <w:rPr>
                <w:noProof/>
                <w:webHidden/>
              </w:rPr>
              <w:fldChar w:fldCharType="separate"/>
            </w:r>
            <w:r w:rsidR="007C37CE">
              <w:rPr>
                <w:noProof/>
                <w:webHidden/>
              </w:rPr>
              <w:t>6</w:t>
            </w:r>
            <w:r w:rsidR="007C37CE">
              <w:rPr>
                <w:noProof/>
                <w:webHidden/>
              </w:rPr>
              <w:fldChar w:fldCharType="end"/>
            </w:r>
          </w:hyperlink>
        </w:p>
        <w:p w:rsidR="007C37CE" w:rsidRDefault="0065384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2185324" w:history="1">
            <w:r w:rsidR="007C37CE" w:rsidRPr="00E426EF">
              <w:rPr>
                <w:rStyle w:val="afa"/>
                <w:rFonts w:eastAsia="宋体"/>
                <w:b/>
                <w:noProof/>
                <w:lang w:val="zh-CN"/>
              </w:rPr>
              <w:t>2.3</w:t>
            </w:r>
            <w:r w:rsidR="007C37C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C37CE" w:rsidRPr="00E426EF">
              <w:rPr>
                <w:rStyle w:val="afa"/>
                <w:rFonts w:eastAsia="宋体"/>
                <w:b/>
                <w:noProof/>
                <w:lang w:val="zh-CN"/>
              </w:rPr>
              <w:t>硬件参数</w:t>
            </w:r>
            <w:r w:rsidR="007C37CE">
              <w:rPr>
                <w:noProof/>
                <w:webHidden/>
              </w:rPr>
              <w:tab/>
            </w:r>
            <w:r w:rsidR="007C37CE">
              <w:rPr>
                <w:noProof/>
                <w:webHidden/>
              </w:rPr>
              <w:fldChar w:fldCharType="begin"/>
            </w:r>
            <w:r w:rsidR="007C37CE">
              <w:rPr>
                <w:noProof/>
                <w:webHidden/>
              </w:rPr>
              <w:instrText xml:space="preserve"> PAGEREF _Toc522185324 \h </w:instrText>
            </w:r>
            <w:r w:rsidR="007C37CE">
              <w:rPr>
                <w:noProof/>
                <w:webHidden/>
              </w:rPr>
            </w:r>
            <w:r w:rsidR="007C37CE">
              <w:rPr>
                <w:noProof/>
                <w:webHidden/>
              </w:rPr>
              <w:fldChar w:fldCharType="separate"/>
            </w:r>
            <w:r w:rsidR="007C37CE">
              <w:rPr>
                <w:noProof/>
                <w:webHidden/>
              </w:rPr>
              <w:t>7</w:t>
            </w:r>
            <w:r w:rsidR="007C37CE">
              <w:rPr>
                <w:noProof/>
                <w:webHidden/>
              </w:rPr>
              <w:fldChar w:fldCharType="end"/>
            </w:r>
          </w:hyperlink>
        </w:p>
        <w:p w:rsidR="007C37CE" w:rsidRDefault="0065384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2185325" w:history="1">
            <w:r w:rsidR="007C37CE" w:rsidRPr="00E426EF">
              <w:rPr>
                <w:rStyle w:val="afa"/>
                <w:rFonts w:eastAsia="宋体"/>
                <w:b/>
                <w:noProof/>
                <w:lang w:val="zh-CN"/>
              </w:rPr>
              <w:t>2.4</w:t>
            </w:r>
            <w:r w:rsidR="007C37C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C37CE" w:rsidRPr="00E426EF">
              <w:rPr>
                <w:rStyle w:val="afa"/>
                <w:rFonts w:eastAsia="宋体"/>
                <w:b/>
                <w:noProof/>
                <w:lang w:val="zh-CN"/>
              </w:rPr>
              <w:t>平台参数</w:t>
            </w:r>
            <w:r w:rsidR="007C37CE">
              <w:rPr>
                <w:noProof/>
                <w:webHidden/>
              </w:rPr>
              <w:tab/>
            </w:r>
            <w:r w:rsidR="007C37CE">
              <w:rPr>
                <w:noProof/>
                <w:webHidden/>
              </w:rPr>
              <w:fldChar w:fldCharType="begin"/>
            </w:r>
            <w:r w:rsidR="007C37CE">
              <w:rPr>
                <w:noProof/>
                <w:webHidden/>
              </w:rPr>
              <w:instrText xml:space="preserve"> PAGEREF _Toc522185325 \h </w:instrText>
            </w:r>
            <w:r w:rsidR="007C37CE">
              <w:rPr>
                <w:noProof/>
                <w:webHidden/>
              </w:rPr>
            </w:r>
            <w:r w:rsidR="007C37CE">
              <w:rPr>
                <w:noProof/>
                <w:webHidden/>
              </w:rPr>
              <w:fldChar w:fldCharType="separate"/>
            </w:r>
            <w:r w:rsidR="007C37CE">
              <w:rPr>
                <w:noProof/>
                <w:webHidden/>
              </w:rPr>
              <w:t>7</w:t>
            </w:r>
            <w:r w:rsidR="007C37CE">
              <w:rPr>
                <w:noProof/>
                <w:webHidden/>
              </w:rPr>
              <w:fldChar w:fldCharType="end"/>
            </w:r>
          </w:hyperlink>
        </w:p>
        <w:p w:rsidR="007C37CE" w:rsidRDefault="0065384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2185326" w:history="1">
            <w:r w:rsidR="007C37CE" w:rsidRPr="00E426EF">
              <w:rPr>
                <w:rStyle w:val="afa"/>
                <w:rFonts w:eastAsia="宋体"/>
                <w:b/>
                <w:noProof/>
                <w:lang w:val="zh-CN"/>
              </w:rPr>
              <w:t>2.5</w:t>
            </w:r>
            <w:r w:rsidR="007C37C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C37CE" w:rsidRPr="00E426EF">
              <w:rPr>
                <w:rStyle w:val="afa"/>
                <w:rFonts w:eastAsia="宋体"/>
                <w:b/>
                <w:noProof/>
                <w:lang w:val="zh-CN"/>
              </w:rPr>
              <w:t>拍摄角度及图片要求</w:t>
            </w:r>
            <w:r w:rsidR="007C37CE">
              <w:rPr>
                <w:noProof/>
                <w:webHidden/>
              </w:rPr>
              <w:tab/>
            </w:r>
            <w:r w:rsidR="007C37CE">
              <w:rPr>
                <w:noProof/>
                <w:webHidden/>
              </w:rPr>
              <w:fldChar w:fldCharType="begin"/>
            </w:r>
            <w:r w:rsidR="007C37CE">
              <w:rPr>
                <w:noProof/>
                <w:webHidden/>
              </w:rPr>
              <w:instrText xml:space="preserve"> PAGEREF _Toc522185326 \h </w:instrText>
            </w:r>
            <w:r w:rsidR="007C37CE">
              <w:rPr>
                <w:noProof/>
                <w:webHidden/>
              </w:rPr>
            </w:r>
            <w:r w:rsidR="007C37CE">
              <w:rPr>
                <w:noProof/>
                <w:webHidden/>
              </w:rPr>
              <w:fldChar w:fldCharType="separate"/>
            </w:r>
            <w:r w:rsidR="007C37CE">
              <w:rPr>
                <w:noProof/>
                <w:webHidden/>
              </w:rPr>
              <w:t>7</w:t>
            </w:r>
            <w:r w:rsidR="007C37CE">
              <w:rPr>
                <w:noProof/>
                <w:webHidden/>
              </w:rPr>
              <w:fldChar w:fldCharType="end"/>
            </w:r>
          </w:hyperlink>
        </w:p>
        <w:p w:rsidR="007C37CE" w:rsidRDefault="0065384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2185327" w:history="1">
            <w:r w:rsidR="007C37CE" w:rsidRPr="00E426EF">
              <w:rPr>
                <w:rStyle w:val="afa"/>
                <w:rFonts w:eastAsia="宋体"/>
                <w:b/>
                <w:noProof/>
                <w:lang w:val="zh-CN"/>
              </w:rPr>
              <w:t>第三章</w:t>
            </w:r>
            <w:r w:rsidR="007C37CE" w:rsidRPr="00E426EF">
              <w:rPr>
                <w:rStyle w:val="afa"/>
                <w:rFonts w:eastAsia="宋体"/>
                <w:b/>
                <w:noProof/>
                <w:lang w:val="zh-CN"/>
              </w:rPr>
              <w:t xml:space="preserve"> </w:t>
            </w:r>
            <w:r w:rsidR="007C37CE" w:rsidRPr="00E426EF">
              <w:rPr>
                <w:rStyle w:val="afa"/>
                <w:rFonts w:eastAsia="宋体"/>
                <w:b/>
                <w:noProof/>
                <w:lang w:val="zh-CN"/>
              </w:rPr>
              <w:t>测试用例</w:t>
            </w:r>
            <w:r w:rsidR="007C37CE">
              <w:rPr>
                <w:noProof/>
                <w:webHidden/>
              </w:rPr>
              <w:tab/>
            </w:r>
            <w:r w:rsidR="007C37CE">
              <w:rPr>
                <w:noProof/>
                <w:webHidden/>
              </w:rPr>
              <w:fldChar w:fldCharType="begin"/>
            </w:r>
            <w:r w:rsidR="007C37CE">
              <w:rPr>
                <w:noProof/>
                <w:webHidden/>
              </w:rPr>
              <w:instrText xml:space="preserve"> PAGEREF _Toc522185327 \h </w:instrText>
            </w:r>
            <w:r w:rsidR="007C37CE">
              <w:rPr>
                <w:noProof/>
                <w:webHidden/>
              </w:rPr>
            </w:r>
            <w:r w:rsidR="007C37CE">
              <w:rPr>
                <w:noProof/>
                <w:webHidden/>
              </w:rPr>
              <w:fldChar w:fldCharType="separate"/>
            </w:r>
            <w:r w:rsidR="007C37CE">
              <w:rPr>
                <w:noProof/>
                <w:webHidden/>
              </w:rPr>
              <w:t>8</w:t>
            </w:r>
            <w:r w:rsidR="007C37CE">
              <w:rPr>
                <w:noProof/>
                <w:webHidden/>
              </w:rPr>
              <w:fldChar w:fldCharType="end"/>
            </w:r>
          </w:hyperlink>
        </w:p>
        <w:p w:rsidR="007C37CE" w:rsidRDefault="0065384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2185333" w:history="1">
            <w:r w:rsidR="007C37CE" w:rsidRPr="00E426EF">
              <w:rPr>
                <w:rStyle w:val="afa"/>
                <w:rFonts w:eastAsia="宋体"/>
                <w:b/>
                <w:noProof/>
                <w:lang w:val="zh-CN"/>
              </w:rPr>
              <w:t>3.1</w:t>
            </w:r>
            <w:r w:rsidR="007C37CE" w:rsidRPr="00E426EF">
              <w:rPr>
                <w:rStyle w:val="afa"/>
                <w:rFonts w:eastAsia="宋体"/>
                <w:b/>
                <w:noProof/>
                <w:lang w:val="zh-CN"/>
              </w:rPr>
              <w:t>静态</w:t>
            </w:r>
            <w:r w:rsidR="007C37CE" w:rsidRPr="00E426EF">
              <w:rPr>
                <w:rStyle w:val="afa"/>
                <w:rFonts w:eastAsia="宋体"/>
                <w:b/>
                <w:noProof/>
                <w:lang w:val="zh-CN"/>
              </w:rPr>
              <w:t>/</w:t>
            </w:r>
            <w:r w:rsidR="007C37CE" w:rsidRPr="00E426EF">
              <w:rPr>
                <w:rStyle w:val="afa"/>
                <w:rFonts w:eastAsia="宋体"/>
                <w:b/>
                <w:noProof/>
                <w:lang w:val="zh-CN"/>
              </w:rPr>
              <w:t>比对功能</w:t>
            </w:r>
            <w:r w:rsidR="007C37CE">
              <w:rPr>
                <w:noProof/>
                <w:webHidden/>
              </w:rPr>
              <w:tab/>
            </w:r>
            <w:r w:rsidR="007C37CE">
              <w:rPr>
                <w:noProof/>
                <w:webHidden/>
              </w:rPr>
              <w:fldChar w:fldCharType="begin"/>
            </w:r>
            <w:r w:rsidR="007C37CE">
              <w:rPr>
                <w:noProof/>
                <w:webHidden/>
              </w:rPr>
              <w:instrText xml:space="preserve"> PAGEREF _Toc522185333 \h </w:instrText>
            </w:r>
            <w:r w:rsidR="007C37CE">
              <w:rPr>
                <w:noProof/>
                <w:webHidden/>
              </w:rPr>
            </w:r>
            <w:r w:rsidR="007C37CE">
              <w:rPr>
                <w:noProof/>
                <w:webHidden/>
              </w:rPr>
              <w:fldChar w:fldCharType="separate"/>
            </w:r>
            <w:r w:rsidR="007C37CE">
              <w:rPr>
                <w:noProof/>
                <w:webHidden/>
              </w:rPr>
              <w:t>8</w:t>
            </w:r>
            <w:r w:rsidR="007C37CE">
              <w:rPr>
                <w:noProof/>
                <w:webHidden/>
              </w:rPr>
              <w:fldChar w:fldCharType="end"/>
            </w:r>
          </w:hyperlink>
        </w:p>
        <w:p w:rsidR="007C37CE" w:rsidRDefault="0065384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2185334" w:history="1">
            <w:r w:rsidR="007C37CE" w:rsidRPr="00E426EF">
              <w:rPr>
                <w:rStyle w:val="afa"/>
                <w:rFonts w:ascii="宋体" w:eastAsia="宋体" w:hAnsi="宋体"/>
                <w:b/>
                <w:noProof/>
                <w:lang w:val="zh-CN"/>
              </w:rPr>
              <w:t>3.1.1 人像库编辑</w:t>
            </w:r>
            <w:r w:rsidR="007C37CE">
              <w:rPr>
                <w:noProof/>
                <w:webHidden/>
              </w:rPr>
              <w:tab/>
            </w:r>
            <w:r w:rsidR="007C37CE">
              <w:rPr>
                <w:noProof/>
                <w:webHidden/>
              </w:rPr>
              <w:fldChar w:fldCharType="begin"/>
            </w:r>
            <w:r w:rsidR="007C37CE">
              <w:rPr>
                <w:noProof/>
                <w:webHidden/>
              </w:rPr>
              <w:instrText xml:space="preserve"> PAGEREF _Toc522185334 \h </w:instrText>
            </w:r>
            <w:r w:rsidR="007C37CE">
              <w:rPr>
                <w:noProof/>
                <w:webHidden/>
              </w:rPr>
            </w:r>
            <w:r w:rsidR="007C37CE">
              <w:rPr>
                <w:noProof/>
                <w:webHidden/>
              </w:rPr>
              <w:fldChar w:fldCharType="separate"/>
            </w:r>
            <w:r w:rsidR="007C37CE">
              <w:rPr>
                <w:noProof/>
                <w:webHidden/>
              </w:rPr>
              <w:t>8</w:t>
            </w:r>
            <w:r w:rsidR="007C37CE">
              <w:rPr>
                <w:noProof/>
                <w:webHidden/>
              </w:rPr>
              <w:fldChar w:fldCharType="end"/>
            </w:r>
          </w:hyperlink>
        </w:p>
        <w:p w:rsidR="007C37CE" w:rsidRDefault="0065384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2185335" w:history="1">
            <w:r w:rsidR="007C37CE" w:rsidRPr="00E426EF">
              <w:rPr>
                <w:rStyle w:val="afa"/>
                <w:rFonts w:ascii="宋体" w:eastAsia="宋体" w:hAnsi="宋体"/>
                <w:b/>
                <w:noProof/>
                <w:lang w:val="zh-CN"/>
              </w:rPr>
              <w:t>3.1.2  人像检索功能</w:t>
            </w:r>
            <w:r w:rsidR="007C37CE">
              <w:rPr>
                <w:noProof/>
                <w:webHidden/>
              </w:rPr>
              <w:tab/>
            </w:r>
            <w:r w:rsidR="007C37CE">
              <w:rPr>
                <w:noProof/>
                <w:webHidden/>
              </w:rPr>
              <w:fldChar w:fldCharType="begin"/>
            </w:r>
            <w:r w:rsidR="007C37CE">
              <w:rPr>
                <w:noProof/>
                <w:webHidden/>
              </w:rPr>
              <w:instrText xml:space="preserve"> PAGEREF _Toc522185335 \h </w:instrText>
            </w:r>
            <w:r w:rsidR="007C37CE">
              <w:rPr>
                <w:noProof/>
                <w:webHidden/>
              </w:rPr>
            </w:r>
            <w:r w:rsidR="007C37CE">
              <w:rPr>
                <w:noProof/>
                <w:webHidden/>
              </w:rPr>
              <w:fldChar w:fldCharType="separate"/>
            </w:r>
            <w:r w:rsidR="007C37CE">
              <w:rPr>
                <w:noProof/>
                <w:webHidden/>
              </w:rPr>
              <w:t>9</w:t>
            </w:r>
            <w:r w:rsidR="007C37CE">
              <w:rPr>
                <w:noProof/>
                <w:webHidden/>
              </w:rPr>
              <w:fldChar w:fldCharType="end"/>
            </w:r>
          </w:hyperlink>
        </w:p>
        <w:p w:rsidR="007C37CE" w:rsidRDefault="0065384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2185338" w:history="1">
            <w:r w:rsidR="007C37CE" w:rsidRPr="00E426EF">
              <w:rPr>
                <w:rStyle w:val="afa"/>
                <w:rFonts w:ascii="宋体" w:eastAsia="宋体" w:hAnsi="宋体"/>
                <w:b/>
                <w:noProof/>
                <w:lang w:val="zh-CN"/>
              </w:rPr>
              <w:t>3.1.3  1:1功能</w:t>
            </w:r>
            <w:r w:rsidR="007C37CE">
              <w:rPr>
                <w:noProof/>
                <w:webHidden/>
              </w:rPr>
              <w:tab/>
            </w:r>
            <w:r w:rsidR="007C37CE">
              <w:rPr>
                <w:noProof/>
                <w:webHidden/>
              </w:rPr>
              <w:fldChar w:fldCharType="begin"/>
            </w:r>
            <w:r w:rsidR="007C37CE">
              <w:rPr>
                <w:noProof/>
                <w:webHidden/>
              </w:rPr>
              <w:instrText xml:space="preserve"> PAGEREF _Toc522185338 \h </w:instrText>
            </w:r>
            <w:r w:rsidR="007C37CE">
              <w:rPr>
                <w:noProof/>
                <w:webHidden/>
              </w:rPr>
            </w:r>
            <w:r w:rsidR="007C37CE">
              <w:rPr>
                <w:noProof/>
                <w:webHidden/>
              </w:rPr>
              <w:fldChar w:fldCharType="separate"/>
            </w:r>
            <w:r w:rsidR="007C37CE">
              <w:rPr>
                <w:noProof/>
                <w:webHidden/>
              </w:rPr>
              <w:t>9</w:t>
            </w:r>
            <w:r w:rsidR="007C37CE">
              <w:rPr>
                <w:noProof/>
                <w:webHidden/>
              </w:rPr>
              <w:fldChar w:fldCharType="end"/>
            </w:r>
          </w:hyperlink>
        </w:p>
        <w:p w:rsidR="007C37CE" w:rsidRDefault="0065384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2185339" w:history="1">
            <w:r w:rsidR="007C37CE" w:rsidRPr="00E426EF">
              <w:rPr>
                <w:rStyle w:val="afa"/>
                <w:rFonts w:ascii="宋体" w:eastAsia="宋体" w:hAnsi="宋体"/>
                <w:b/>
                <w:noProof/>
                <w:lang w:val="zh-CN"/>
              </w:rPr>
              <w:t>3.1.4 n：N功能</w:t>
            </w:r>
            <w:r w:rsidR="007C37CE">
              <w:rPr>
                <w:noProof/>
                <w:webHidden/>
              </w:rPr>
              <w:tab/>
            </w:r>
            <w:r w:rsidR="007C37CE">
              <w:rPr>
                <w:noProof/>
                <w:webHidden/>
              </w:rPr>
              <w:fldChar w:fldCharType="begin"/>
            </w:r>
            <w:r w:rsidR="007C37CE">
              <w:rPr>
                <w:noProof/>
                <w:webHidden/>
              </w:rPr>
              <w:instrText xml:space="preserve"> PAGEREF _Toc522185339 \h </w:instrText>
            </w:r>
            <w:r w:rsidR="007C37CE">
              <w:rPr>
                <w:noProof/>
                <w:webHidden/>
              </w:rPr>
            </w:r>
            <w:r w:rsidR="007C37CE">
              <w:rPr>
                <w:noProof/>
                <w:webHidden/>
              </w:rPr>
              <w:fldChar w:fldCharType="separate"/>
            </w:r>
            <w:r w:rsidR="007C37CE">
              <w:rPr>
                <w:noProof/>
                <w:webHidden/>
              </w:rPr>
              <w:t>10</w:t>
            </w:r>
            <w:r w:rsidR="007C37CE">
              <w:rPr>
                <w:noProof/>
                <w:webHidden/>
              </w:rPr>
              <w:fldChar w:fldCharType="end"/>
            </w:r>
          </w:hyperlink>
        </w:p>
        <w:p w:rsidR="007C37CE" w:rsidRDefault="0065384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2185340" w:history="1">
            <w:r w:rsidR="007C37CE" w:rsidRPr="00E426EF">
              <w:rPr>
                <w:rStyle w:val="afa"/>
                <w:rFonts w:eastAsia="宋体"/>
                <w:b/>
                <w:noProof/>
                <w:lang w:val="zh-CN"/>
              </w:rPr>
              <w:t>3.2</w:t>
            </w:r>
            <w:r w:rsidR="007C37CE" w:rsidRPr="00E426EF">
              <w:rPr>
                <w:rStyle w:val="afa"/>
                <w:rFonts w:eastAsia="宋体"/>
                <w:b/>
                <w:noProof/>
                <w:lang w:val="zh-CN"/>
              </w:rPr>
              <w:t>动态</w:t>
            </w:r>
            <w:r w:rsidR="007C37CE" w:rsidRPr="00E426EF">
              <w:rPr>
                <w:rStyle w:val="afa"/>
                <w:rFonts w:eastAsia="宋体"/>
                <w:b/>
                <w:noProof/>
                <w:lang w:val="zh-CN"/>
              </w:rPr>
              <w:t>/</w:t>
            </w:r>
            <w:r w:rsidR="007C37CE" w:rsidRPr="00E426EF">
              <w:rPr>
                <w:rStyle w:val="afa"/>
                <w:rFonts w:eastAsia="宋体"/>
                <w:b/>
                <w:noProof/>
                <w:lang w:val="zh-CN"/>
              </w:rPr>
              <w:t>布控功能</w:t>
            </w:r>
            <w:r w:rsidR="007C37CE">
              <w:rPr>
                <w:noProof/>
                <w:webHidden/>
              </w:rPr>
              <w:tab/>
            </w:r>
            <w:r w:rsidR="007C37CE">
              <w:rPr>
                <w:noProof/>
                <w:webHidden/>
              </w:rPr>
              <w:fldChar w:fldCharType="begin"/>
            </w:r>
            <w:r w:rsidR="007C37CE">
              <w:rPr>
                <w:noProof/>
                <w:webHidden/>
              </w:rPr>
              <w:instrText xml:space="preserve"> PAGEREF _Toc522185340 \h </w:instrText>
            </w:r>
            <w:r w:rsidR="007C37CE">
              <w:rPr>
                <w:noProof/>
                <w:webHidden/>
              </w:rPr>
            </w:r>
            <w:r w:rsidR="007C37CE">
              <w:rPr>
                <w:noProof/>
                <w:webHidden/>
              </w:rPr>
              <w:fldChar w:fldCharType="separate"/>
            </w:r>
            <w:r w:rsidR="007C37CE">
              <w:rPr>
                <w:noProof/>
                <w:webHidden/>
              </w:rPr>
              <w:t>11</w:t>
            </w:r>
            <w:r w:rsidR="007C37CE">
              <w:rPr>
                <w:noProof/>
                <w:webHidden/>
              </w:rPr>
              <w:fldChar w:fldCharType="end"/>
            </w:r>
          </w:hyperlink>
        </w:p>
        <w:p w:rsidR="007C37CE" w:rsidRDefault="0065384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2185342" w:history="1">
            <w:r w:rsidR="007C37CE" w:rsidRPr="00E426EF">
              <w:rPr>
                <w:rStyle w:val="afa"/>
                <w:rFonts w:ascii="宋体" w:eastAsia="宋体" w:hAnsi="宋体"/>
                <w:b/>
                <w:noProof/>
                <w:lang w:val="zh-CN"/>
              </w:rPr>
              <w:t>3.2.1实时布控告警</w:t>
            </w:r>
            <w:r w:rsidR="007C37CE">
              <w:rPr>
                <w:noProof/>
                <w:webHidden/>
              </w:rPr>
              <w:tab/>
            </w:r>
            <w:r w:rsidR="007C37CE">
              <w:rPr>
                <w:noProof/>
                <w:webHidden/>
              </w:rPr>
              <w:fldChar w:fldCharType="begin"/>
            </w:r>
            <w:r w:rsidR="007C37CE">
              <w:rPr>
                <w:noProof/>
                <w:webHidden/>
              </w:rPr>
              <w:instrText xml:space="preserve"> PAGEREF _Toc522185342 \h </w:instrText>
            </w:r>
            <w:r w:rsidR="007C37CE">
              <w:rPr>
                <w:noProof/>
                <w:webHidden/>
              </w:rPr>
            </w:r>
            <w:r w:rsidR="007C37CE">
              <w:rPr>
                <w:noProof/>
                <w:webHidden/>
              </w:rPr>
              <w:fldChar w:fldCharType="separate"/>
            </w:r>
            <w:r w:rsidR="007C37CE">
              <w:rPr>
                <w:noProof/>
                <w:webHidden/>
              </w:rPr>
              <w:t>11</w:t>
            </w:r>
            <w:r w:rsidR="007C37CE">
              <w:rPr>
                <w:noProof/>
                <w:webHidden/>
              </w:rPr>
              <w:fldChar w:fldCharType="end"/>
            </w:r>
          </w:hyperlink>
        </w:p>
        <w:p w:rsidR="007C37CE" w:rsidRDefault="0065384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2185343" w:history="1">
            <w:r w:rsidR="007C37CE" w:rsidRPr="00E426EF">
              <w:rPr>
                <w:rStyle w:val="afa"/>
                <w:rFonts w:ascii="宋体" w:eastAsia="宋体" w:hAnsi="宋体"/>
                <w:b/>
                <w:noProof/>
                <w:lang w:val="zh-CN"/>
              </w:rPr>
              <w:t>3.2.2布控页面路人库检索</w:t>
            </w:r>
            <w:r w:rsidR="007C37CE">
              <w:rPr>
                <w:noProof/>
                <w:webHidden/>
              </w:rPr>
              <w:tab/>
            </w:r>
            <w:r w:rsidR="007C37CE">
              <w:rPr>
                <w:noProof/>
                <w:webHidden/>
              </w:rPr>
              <w:fldChar w:fldCharType="begin"/>
            </w:r>
            <w:r w:rsidR="007C37CE">
              <w:rPr>
                <w:noProof/>
                <w:webHidden/>
              </w:rPr>
              <w:instrText xml:space="preserve"> PAGEREF _Toc522185343 \h </w:instrText>
            </w:r>
            <w:r w:rsidR="007C37CE">
              <w:rPr>
                <w:noProof/>
                <w:webHidden/>
              </w:rPr>
            </w:r>
            <w:r w:rsidR="007C37CE">
              <w:rPr>
                <w:noProof/>
                <w:webHidden/>
              </w:rPr>
              <w:fldChar w:fldCharType="separate"/>
            </w:r>
            <w:r w:rsidR="007C37CE">
              <w:rPr>
                <w:noProof/>
                <w:webHidden/>
              </w:rPr>
              <w:t>11</w:t>
            </w:r>
            <w:r w:rsidR="007C37CE">
              <w:rPr>
                <w:noProof/>
                <w:webHidden/>
              </w:rPr>
              <w:fldChar w:fldCharType="end"/>
            </w:r>
          </w:hyperlink>
        </w:p>
        <w:p w:rsidR="007C37CE" w:rsidRDefault="0065384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2185345" w:history="1">
            <w:r w:rsidR="007C37CE" w:rsidRPr="00E426EF">
              <w:rPr>
                <w:rStyle w:val="afa"/>
                <w:rFonts w:eastAsia="宋体"/>
                <w:b/>
                <w:noProof/>
                <w:lang w:val="zh-CN"/>
              </w:rPr>
              <w:t>第四章</w:t>
            </w:r>
            <w:r w:rsidR="007C37CE" w:rsidRPr="00E426EF">
              <w:rPr>
                <w:rStyle w:val="afa"/>
                <w:rFonts w:eastAsia="宋体"/>
                <w:b/>
                <w:noProof/>
                <w:lang w:val="zh-CN"/>
              </w:rPr>
              <w:t xml:space="preserve"> </w:t>
            </w:r>
            <w:r w:rsidR="007C37CE" w:rsidRPr="00E426EF">
              <w:rPr>
                <w:rStyle w:val="afa"/>
                <w:rFonts w:eastAsia="宋体"/>
                <w:b/>
                <w:noProof/>
                <w:lang w:val="zh-CN"/>
              </w:rPr>
              <w:t>测试结果</w:t>
            </w:r>
            <w:r w:rsidR="007C37CE">
              <w:rPr>
                <w:noProof/>
                <w:webHidden/>
              </w:rPr>
              <w:tab/>
            </w:r>
            <w:r w:rsidR="007C37CE">
              <w:rPr>
                <w:noProof/>
                <w:webHidden/>
              </w:rPr>
              <w:fldChar w:fldCharType="begin"/>
            </w:r>
            <w:r w:rsidR="007C37CE">
              <w:rPr>
                <w:noProof/>
                <w:webHidden/>
              </w:rPr>
              <w:instrText xml:space="preserve"> PAGEREF _Toc522185345 \h </w:instrText>
            </w:r>
            <w:r w:rsidR="007C37CE">
              <w:rPr>
                <w:noProof/>
                <w:webHidden/>
              </w:rPr>
            </w:r>
            <w:r w:rsidR="007C37CE">
              <w:rPr>
                <w:noProof/>
                <w:webHidden/>
              </w:rPr>
              <w:fldChar w:fldCharType="separate"/>
            </w:r>
            <w:r w:rsidR="007C37CE">
              <w:rPr>
                <w:noProof/>
                <w:webHidden/>
              </w:rPr>
              <w:t>12</w:t>
            </w:r>
            <w:r w:rsidR="007C37CE">
              <w:rPr>
                <w:noProof/>
                <w:webHidden/>
              </w:rPr>
              <w:fldChar w:fldCharType="end"/>
            </w:r>
          </w:hyperlink>
        </w:p>
        <w:p w:rsidR="007C37CE" w:rsidRDefault="0065384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2185346" w:history="1">
            <w:r w:rsidR="007C37CE" w:rsidRPr="00E426EF">
              <w:rPr>
                <w:rStyle w:val="afa"/>
                <w:rFonts w:eastAsia="宋体"/>
                <w:b/>
                <w:noProof/>
                <w:lang w:val="zh-CN"/>
              </w:rPr>
              <w:t>第五章</w:t>
            </w:r>
            <w:r w:rsidR="007C37CE" w:rsidRPr="00E426EF">
              <w:rPr>
                <w:rStyle w:val="afa"/>
                <w:rFonts w:eastAsia="宋体"/>
                <w:b/>
                <w:noProof/>
                <w:lang w:val="zh-CN"/>
              </w:rPr>
              <w:t xml:space="preserve"> </w:t>
            </w:r>
            <w:r w:rsidR="007C37CE" w:rsidRPr="00E426EF">
              <w:rPr>
                <w:rStyle w:val="afa"/>
                <w:rFonts w:eastAsia="宋体"/>
                <w:b/>
                <w:noProof/>
                <w:lang w:val="zh-CN"/>
              </w:rPr>
              <w:t>测试结论</w:t>
            </w:r>
            <w:r w:rsidR="007C37CE">
              <w:rPr>
                <w:noProof/>
                <w:webHidden/>
              </w:rPr>
              <w:tab/>
            </w:r>
            <w:r w:rsidR="007C37CE">
              <w:rPr>
                <w:noProof/>
                <w:webHidden/>
              </w:rPr>
              <w:fldChar w:fldCharType="begin"/>
            </w:r>
            <w:r w:rsidR="007C37CE">
              <w:rPr>
                <w:noProof/>
                <w:webHidden/>
              </w:rPr>
              <w:instrText xml:space="preserve"> PAGEREF _Toc522185346 \h </w:instrText>
            </w:r>
            <w:r w:rsidR="007C37CE">
              <w:rPr>
                <w:noProof/>
                <w:webHidden/>
              </w:rPr>
            </w:r>
            <w:r w:rsidR="007C37CE">
              <w:rPr>
                <w:noProof/>
                <w:webHidden/>
              </w:rPr>
              <w:fldChar w:fldCharType="separate"/>
            </w:r>
            <w:r w:rsidR="007C37CE">
              <w:rPr>
                <w:noProof/>
                <w:webHidden/>
              </w:rPr>
              <w:t>12</w:t>
            </w:r>
            <w:r w:rsidR="007C37CE">
              <w:rPr>
                <w:noProof/>
                <w:webHidden/>
              </w:rPr>
              <w:fldChar w:fldCharType="end"/>
            </w:r>
          </w:hyperlink>
        </w:p>
        <w:p w:rsidR="007C37CE" w:rsidRDefault="007C37CE">
          <w:r>
            <w:rPr>
              <w:b/>
              <w:bCs/>
              <w:lang w:val="zh-CN"/>
            </w:rPr>
            <w:fldChar w:fldCharType="end"/>
          </w:r>
        </w:p>
      </w:sdtContent>
    </w:sdt>
    <w:p w:rsidR="000D223A" w:rsidRDefault="000D223A">
      <w:pPr>
        <w:sectPr w:rsidR="000D223A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26"/>
        </w:sectPr>
      </w:pPr>
    </w:p>
    <w:p w:rsidR="000D223A" w:rsidRDefault="008E07B2">
      <w:pPr>
        <w:spacing w:before="240" w:after="60" w:line="400" w:lineRule="exact"/>
        <w:ind w:leftChars="30" w:left="72" w:firstLine="108"/>
        <w:jc w:val="center"/>
        <w:outlineLvl w:val="0"/>
        <w:rPr>
          <w:rFonts w:eastAsia="宋体"/>
          <w:b/>
          <w:bCs/>
          <w:sz w:val="32"/>
          <w:szCs w:val="32"/>
          <w:lang w:val="zh-CN"/>
        </w:rPr>
      </w:pPr>
      <w:bookmarkStart w:id="0" w:name="_Toc376274584"/>
      <w:bookmarkStart w:id="1" w:name="_Toc498536816"/>
      <w:bookmarkStart w:id="2" w:name="_Toc522185314"/>
      <w:r>
        <w:rPr>
          <w:rFonts w:eastAsia="宋体"/>
          <w:b/>
          <w:bCs/>
          <w:sz w:val="32"/>
          <w:szCs w:val="32"/>
          <w:lang w:val="zh-CN"/>
        </w:rPr>
        <w:lastRenderedPageBreak/>
        <w:t>文档更新记录</w:t>
      </w:r>
      <w:bookmarkEnd w:id="0"/>
      <w:bookmarkEnd w:id="1"/>
      <w:bookmarkEnd w:id="2"/>
    </w:p>
    <w:tbl>
      <w:tblPr>
        <w:tblW w:w="8299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56"/>
        <w:gridCol w:w="1080"/>
        <w:gridCol w:w="2395"/>
        <w:gridCol w:w="1225"/>
        <w:gridCol w:w="1026"/>
        <w:gridCol w:w="1217"/>
      </w:tblGrid>
      <w:tr w:rsidR="000D223A">
        <w:trPr>
          <w:cantSplit/>
          <w:tblHeader/>
          <w:jc w:val="center"/>
        </w:trPr>
        <w:tc>
          <w:tcPr>
            <w:tcW w:w="1356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  <w:shd w:val="pct10" w:color="auto" w:fill="auto"/>
            <w:vAlign w:val="center"/>
          </w:tcPr>
          <w:p w:rsidR="000D223A" w:rsidRDefault="008E07B2">
            <w:pPr>
              <w:spacing w:afterLines="50" w:after="163" w:line="420" w:lineRule="exact"/>
              <w:ind w:leftChars="30" w:left="72" w:firstLine="108"/>
              <w:jc w:val="center"/>
              <w:rPr>
                <w:rFonts w:eastAsia="楷体_GB2312"/>
                <w:szCs w:val="18"/>
              </w:rPr>
            </w:pPr>
            <w:r>
              <w:rPr>
                <w:rFonts w:eastAsia="楷体_GB2312"/>
                <w:szCs w:val="18"/>
              </w:rPr>
              <w:t>日期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10" w:color="auto" w:fill="auto"/>
            <w:vAlign w:val="center"/>
          </w:tcPr>
          <w:p w:rsidR="000D223A" w:rsidRDefault="008E07B2">
            <w:pPr>
              <w:spacing w:afterLines="50" w:after="163" w:line="420" w:lineRule="exact"/>
              <w:ind w:leftChars="30" w:left="72" w:firstLine="108"/>
              <w:jc w:val="center"/>
              <w:rPr>
                <w:rFonts w:eastAsia="楷体_GB2312"/>
                <w:sz w:val="21"/>
                <w:szCs w:val="21"/>
              </w:rPr>
            </w:pPr>
            <w:r>
              <w:rPr>
                <w:rFonts w:eastAsia="楷体_GB2312"/>
                <w:sz w:val="21"/>
                <w:szCs w:val="21"/>
              </w:rPr>
              <w:t>更新人</w:t>
            </w:r>
          </w:p>
        </w:tc>
        <w:tc>
          <w:tcPr>
            <w:tcW w:w="23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10" w:color="auto" w:fill="auto"/>
            <w:vAlign w:val="center"/>
          </w:tcPr>
          <w:p w:rsidR="000D223A" w:rsidRDefault="008E07B2">
            <w:pPr>
              <w:spacing w:afterLines="50" w:after="163" w:line="420" w:lineRule="exact"/>
              <w:ind w:leftChars="30" w:left="72" w:firstLine="108"/>
              <w:jc w:val="center"/>
              <w:rPr>
                <w:rFonts w:eastAsia="楷体_GB2312"/>
                <w:szCs w:val="18"/>
              </w:rPr>
            </w:pPr>
            <w:r>
              <w:rPr>
                <w:rFonts w:eastAsia="楷体_GB2312"/>
                <w:szCs w:val="18"/>
              </w:rPr>
              <w:t>单</w:t>
            </w:r>
            <w:r>
              <w:rPr>
                <w:rFonts w:eastAsia="楷体_GB2312"/>
                <w:szCs w:val="18"/>
              </w:rPr>
              <w:t xml:space="preserve">    </w:t>
            </w:r>
            <w:r>
              <w:rPr>
                <w:rFonts w:eastAsia="楷体_GB2312"/>
                <w:szCs w:val="18"/>
              </w:rPr>
              <w:t>位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10" w:color="auto" w:fill="auto"/>
            <w:vAlign w:val="center"/>
          </w:tcPr>
          <w:p w:rsidR="000D223A" w:rsidRDefault="008E07B2">
            <w:pPr>
              <w:spacing w:afterLines="50" w:after="163" w:line="420" w:lineRule="exact"/>
              <w:ind w:leftChars="30" w:left="72" w:firstLine="108"/>
              <w:jc w:val="center"/>
              <w:rPr>
                <w:rFonts w:eastAsia="楷体_GB2312"/>
                <w:szCs w:val="18"/>
              </w:rPr>
            </w:pPr>
            <w:r>
              <w:rPr>
                <w:rFonts w:eastAsia="楷体_GB2312"/>
                <w:szCs w:val="18"/>
              </w:rPr>
              <w:t>职务</w:t>
            </w:r>
          </w:p>
        </w:tc>
        <w:tc>
          <w:tcPr>
            <w:tcW w:w="102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10" w:color="auto" w:fill="auto"/>
            <w:vAlign w:val="center"/>
          </w:tcPr>
          <w:p w:rsidR="000D223A" w:rsidRDefault="008E07B2">
            <w:pPr>
              <w:spacing w:afterLines="50" w:after="163" w:line="420" w:lineRule="exact"/>
              <w:ind w:leftChars="30" w:left="72" w:firstLine="108"/>
              <w:jc w:val="center"/>
              <w:rPr>
                <w:rFonts w:eastAsia="楷体_GB2312"/>
                <w:szCs w:val="18"/>
              </w:rPr>
            </w:pPr>
            <w:r>
              <w:rPr>
                <w:rFonts w:eastAsia="楷体_GB2312"/>
                <w:szCs w:val="18"/>
              </w:rPr>
              <w:t>版本</w:t>
            </w:r>
          </w:p>
        </w:tc>
        <w:tc>
          <w:tcPr>
            <w:tcW w:w="121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pct10" w:color="auto" w:fill="auto"/>
            <w:vAlign w:val="center"/>
          </w:tcPr>
          <w:p w:rsidR="000D223A" w:rsidRDefault="008E07B2">
            <w:pPr>
              <w:spacing w:afterLines="50" w:after="163" w:line="420" w:lineRule="exact"/>
              <w:ind w:leftChars="30" w:left="72" w:firstLine="108"/>
              <w:jc w:val="center"/>
              <w:rPr>
                <w:rFonts w:eastAsia="楷体_GB2312"/>
                <w:szCs w:val="18"/>
              </w:rPr>
            </w:pPr>
            <w:r>
              <w:rPr>
                <w:rFonts w:eastAsia="楷体_GB2312"/>
                <w:szCs w:val="18"/>
              </w:rPr>
              <w:t>备注</w:t>
            </w:r>
          </w:p>
        </w:tc>
      </w:tr>
      <w:tr w:rsidR="000D223A">
        <w:trPr>
          <w:cantSplit/>
          <w:trHeight w:hRule="exact" w:val="60"/>
          <w:tblHeader/>
          <w:jc w:val="center"/>
        </w:trPr>
        <w:tc>
          <w:tcPr>
            <w:tcW w:w="1356" w:type="dxa"/>
            <w:tcBorders>
              <w:top w:val="single" w:sz="6" w:space="0" w:color="000000"/>
              <w:left w:val="nil"/>
              <w:right w:val="nil"/>
            </w:tcBorders>
            <w:shd w:val="pct50" w:color="auto" w:fill="auto"/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8"/>
                <w:szCs w:val="20"/>
                <w:lang w:eastAsia="en-US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nil"/>
              <w:right w:val="nil"/>
            </w:tcBorders>
            <w:shd w:val="pct50" w:color="auto" w:fill="auto"/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8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6" w:space="0" w:color="000000"/>
              <w:left w:val="nil"/>
              <w:right w:val="nil"/>
            </w:tcBorders>
            <w:shd w:val="pct50" w:color="auto" w:fill="auto"/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8"/>
                <w:szCs w:val="20"/>
                <w:lang w:eastAsia="en-US"/>
              </w:rPr>
            </w:pPr>
          </w:p>
        </w:tc>
        <w:tc>
          <w:tcPr>
            <w:tcW w:w="1225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pct50" w:color="auto" w:fill="auto"/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8"/>
                <w:szCs w:val="20"/>
                <w:lang w:eastAsia="en-US"/>
              </w:rPr>
            </w:pPr>
          </w:p>
        </w:tc>
        <w:tc>
          <w:tcPr>
            <w:tcW w:w="1026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pct50" w:color="auto" w:fill="auto"/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8"/>
                <w:szCs w:val="20"/>
                <w:lang w:eastAsia="en-US"/>
              </w:rPr>
            </w:pPr>
          </w:p>
        </w:tc>
        <w:tc>
          <w:tcPr>
            <w:tcW w:w="1217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pct50" w:color="auto" w:fill="auto"/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8"/>
                <w:szCs w:val="20"/>
                <w:lang w:eastAsia="en-US"/>
              </w:rPr>
            </w:pPr>
          </w:p>
        </w:tc>
      </w:tr>
      <w:tr w:rsidR="000D223A">
        <w:trPr>
          <w:cantSplit/>
          <w:trHeight w:val="951"/>
          <w:jc w:val="center"/>
        </w:trPr>
        <w:tc>
          <w:tcPr>
            <w:tcW w:w="1356" w:type="dxa"/>
            <w:tcBorders>
              <w:top w:val="nil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080" w:type="dxa"/>
            <w:tcBorders>
              <w:top w:val="nil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2395" w:type="dxa"/>
            <w:tcBorders>
              <w:top w:val="nil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225" w:type="dxa"/>
            <w:tcBorders>
              <w:top w:val="nil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026" w:type="dxa"/>
            <w:tcBorders>
              <w:top w:val="nil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  <w:lang w:eastAsia="en-US"/>
              </w:rPr>
            </w:pPr>
          </w:p>
        </w:tc>
        <w:tc>
          <w:tcPr>
            <w:tcW w:w="1217" w:type="dxa"/>
            <w:tcBorders>
              <w:top w:val="nil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</w:tr>
      <w:tr w:rsidR="000D223A">
        <w:trPr>
          <w:cantSplit/>
          <w:trHeight w:val="210"/>
          <w:jc w:val="center"/>
        </w:trPr>
        <w:tc>
          <w:tcPr>
            <w:tcW w:w="1356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2395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026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  <w:lang w:eastAsia="en-US"/>
              </w:rPr>
            </w:pPr>
          </w:p>
        </w:tc>
        <w:tc>
          <w:tcPr>
            <w:tcW w:w="1217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</w:tr>
      <w:tr w:rsidR="000D223A">
        <w:trPr>
          <w:cantSplit/>
          <w:trHeight w:val="210"/>
          <w:jc w:val="center"/>
        </w:trPr>
        <w:tc>
          <w:tcPr>
            <w:tcW w:w="1356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2395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026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  <w:lang w:eastAsia="en-US"/>
              </w:rPr>
            </w:pPr>
          </w:p>
        </w:tc>
        <w:tc>
          <w:tcPr>
            <w:tcW w:w="1217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</w:tr>
      <w:tr w:rsidR="000D223A">
        <w:trPr>
          <w:cantSplit/>
          <w:trHeight w:val="210"/>
          <w:jc w:val="center"/>
        </w:trPr>
        <w:tc>
          <w:tcPr>
            <w:tcW w:w="1356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2395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026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217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</w:tr>
      <w:tr w:rsidR="000D223A">
        <w:trPr>
          <w:cantSplit/>
          <w:trHeight w:val="210"/>
          <w:jc w:val="center"/>
        </w:trPr>
        <w:tc>
          <w:tcPr>
            <w:tcW w:w="1356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2395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026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217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</w:tr>
      <w:tr w:rsidR="000D223A">
        <w:trPr>
          <w:cantSplit/>
          <w:trHeight w:val="210"/>
          <w:jc w:val="center"/>
        </w:trPr>
        <w:tc>
          <w:tcPr>
            <w:tcW w:w="1356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2395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026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217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</w:tr>
    </w:tbl>
    <w:p w:rsidR="000D223A" w:rsidRDefault="000D223A">
      <w:pPr>
        <w:spacing w:line="400" w:lineRule="exact"/>
        <w:ind w:leftChars="30" w:left="72" w:firstLine="108"/>
        <w:jc w:val="center"/>
        <w:rPr>
          <w:rFonts w:eastAsia="宋体"/>
          <w:szCs w:val="18"/>
        </w:rPr>
      </w:pPr>
    </w:p>
    <w:p w:rsidR="000D223A" w:rsidRDefault="008E07B2">
      <w:pPr>
        <w:spacing w:before="240" w:after="60" w:line="400" w:lineRule="exact"/>
        <w:ind w:leftChars="30" w:left="72" w:firstLine="108"/>
        <w:jc w:val="center"/>
        <w:outlineLvl w:val="0"/>
        <w:rPr>
          <w:rFonts w:eastAsia="宋体"/>
          <w:b/>
          <w:bCs/>
          <w:sz w:val="32"/>
          <w:szCs w:val="32"/>
          <w:lang w:val="zh-CN"/>
        </w:rPr>
      </w:pPr>
      <w:bookmarkStart w:id="3" w:name="_Toc498536817"/>
      <w:bookmarkStart w:id="4" w:name="_Toc376274585"/>
      <w:bookmarkStart w:id="5" w:name="_Toc522185315"/>
      <w:r>
        <w:rPr>
          <w:rFonts w:eastAsia="宋体"/>
          <w:b/>
          <w:bCs/>
          <w:sz w:val="32"/>
          <w:szCs w:val="32"/>
          <w:lang w:val="zh-CN"/>
        </w:rPr>
        <w:t>文档审核记录</w:t>
      </w:r>
      <w:bookmarkEnd w:id="3"/>
      <w:bookmarkEnd w:id="4"/>
      <w:bookmarkEnd w:id="5"/>
    </w:p>
    <w:tbl>
      <w:tblPr>
        <w:tblW w:w="834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56"/>
        <w:gridCol w:w="1080"/>
        <w:gridCol w:w="3251"/>
        <w:gridCol w:w="1276"/>
        <w:gridCol w:w="1382"/>
      </w:tblGrid>
      <w:tr w:rsidR="000D223A">
        <w:trPr>
          <w:cantSplit/>
          <w:tblHeader/>
          <w:jc w:val="center"/>
        </w:trPr>
        <w:tc>
          <w:tcPr>
            <w:tcW w:w="1356" w:type="dxa"/>
            <w:tcBorders>
              <w:top w:val="single" w:sz="12" w:space="0" w:color="000000"/>
              <w:bottom w:val="single" w:sz="6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0D223A" w:rsidRDefault="008E07B2">
            <w:pPr>
              <w:spacing w:afterLines="50" w:after="163" w:line="420" w:lineRule="exact"/>
              <w:ind w:leftChars="30" w:left="72" w:firstLine="108"/>
              <w:jc w:val="center"/>
              <w:rPr>
                <w:rFonts w:eastAsia="楷体_GB2312"/>
                <w:szCs w:val="18"/>
              </w:rPr>
            </w:pPr>
            <w:r>
              <w:rPr>
                <w:rFonts w:eastAsia="楷体_GB2312"/>
                <w:szCs w:val="18"/>
              </w:rPr>
              <w:t>日期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0D223A" w:rsidRDefault="008E07B2">
            <w:pPr>
              <w:spacing w:afterLines="50" w:after="163" w:line="420" w:lineRule="exact"/>
              <w:ind w:leftChars="30" w:left="72" w:firstLine="108"/>
              <w:jc w:val="center"/>
              <w:rPr>
                <w:rFonts w:eastAsia="楷体_GB2312"/>
                <w:szCs w:val="18"/>
              </w:rPr>
            </w:pPr>
            <w:r>
              <w:rPr>
                <w:rFonts w:eastAsia="楷体_GB2312"/>
                <w:sz w:val="21"/>
                <w:szCs w:val="21"/>
              </w:rPr>
              <w:t>审核人</w:t>
            </w:r>
          </w:p>
        </w:tc>
        <w:tc>
          <w:tcPr>
            <w:tcW w:w="3251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0D223A" w:rsidRDefault="008E07B2">
            <w:pPr>
              <w:spacing w:afterLines="50" w:after="163" w:line="420" w:lineRule="exact"/>
              <w:ind w:leftChars="30" w:left="72" w:firstLine="108"/>
              <w:jc w:val="center"/>
              <w:rPr>
                <w:rFonts w:eastAsia="楷体_GB2312"/>
                <w:szCs w:val="18"/>
              </w:rPr>
            </w:pPr>
            <w:r>
              <w:rPr>
                <w:rFonts w:eastAsia="楷体_GB2312"/>
                <w:szCs w:val="18"/>
              </w:rPr>
              <w:t>单</w:t>
            </w:r>
            <w:r>
              <w:rPr>
                <w:rFonts w:eastAsia="楷体_GB2312"/>
                <w:szCs w:val="18"/>
              </w:rPr>
              <w:t xml:space="preserve">    </w:t>
            </w:r>
            <w:r>
              <w:rPr>
                <w:rFonts w:eastAsia="楷体_GB2312"/>
                <w:szCs w:val="18"/>
              </w:rPr>
              <w:t>位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0D223A" w:rsidRDefault="008E07B2">
            <w:pPr>
              <w:spacing w:afterLines="50" w:after="163" w:line="420" w:lineRule="exact"/>
              <w:ind w:leftChars="30" w:left="72" w:firstLine="108"/>
              <w:jc w:val="center"/>
              <w:rPr>
                <w:rFonts w:eastAsia="楷体_GB2312"/>
                <w:szCs w:val="18"/>
              </w:rPr>
            </w:pPr>
            <w:r>
              <w:rPr>
                <w:rFonts w:eastAsia="楷体_GB2312"/>
                <w:szCs w:val="18"/>
              </w:rPr>
              <w:t>职务</w:t>
            </w:r>
          </w:p>
        </w:tc>
        <w:tc>
          <w:tcPr>
            <w:tcW w:w="1382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</w:tcBorders>
            <w:shd w:val="pct10" w:color="auto" w:fill="auto"/>
            <w:vAlign w:val="center"/>
          </w:tcPr>
          <w:p w:rsidR="000D223A" w:rsidRDefault="008E07B2">
            <w:pPr>
              <w:spacing w:afterLines="50" w:after="163" w:line="420" w:lineRule="exact"/>
              <w:ind w:leftChars="30" w:left="72" w:firstLine="108"/>
              <w:jc w:val="center"/>
              <w:rPr>
                <w:rFonts w:eastAsia="楷体_GB2312"/>
                <w:szCs w:val="18"/>
              </w:rPr>
            </w:pPr>
            <w:r>
              <w:rPr>
                <w:rFonts w:eastAsia="楷体_GB2312"/>
                <w:szCs w:val="18"/>
              </w:rPr>
              <w:t>备注</w:t>
            </w:r>
          </w:p>
        </w:tc>
      </w:tr>
      <w:tr w:rsidR="000D223A">
        <w:trPr>
          <w:cantSplit/>
          <w:trHeight w:hRule="exact" w:val="60"/>
          <w:tblHeader/>
          <w:jc w:val="center"/>
        </w:trPr>
        <w:tc>
          <w:tcPr>
            <w:tcW w:w="1356" w:type="dxa"/>
            <w:tcBorders>
              <w:top w:val="single" w:sz="6" w:space="0" w:color="000000"/>
              <w:left w:val="nil"/>
              <w:right w:val="nil"/>
            </w:tcBorders>
            <w:shd w:val="pct50" w:color="auto" w:fill="auto"/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8"/>
                <w:szCs w:val="20"/>
                <w:lang w:eastAsia="en-US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nil"/>
              <w:right w:val="nil"/>
            </w:tcBorders>
            <w:shd w:val="pct50" w:color="auto" w:fill="auto"/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8"/>
                <w:szCs w:val="20"/>
                <w:lang w:eastAsia="en-US"/>
              </w:rPr>
            </w:pPr>
          </w:p>
        </w:tc>
        <w:tc>
          <w:tcPr>
            <w:tcW w:w="3251" w:type="dxa"/>
            <w:tcBorders>
              <w:top w:val="single" w:sz="6" w:space="0" w:color="000000"/>
              <w:left w:val="nil"/>
              <w:right w:val="nil"/>
            </w:tcBorders>
            <w:shd w:val="pct50" w:color="auto" w:fill="auto"/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8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nil"/>
              <w:right w:val="nil"/>
            </w:tcBorders>
            <w:shd w:val="pct50" w:color="auto" w:fill="auto"/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8"/>
                <w:szCs w:val="20"/>
                <w:lang w:eastAsia="en-US"/>
              </w:rPr>
            </w:pPr>
          </w:p>
        </w:tc>
        <w:tc>
          <w:tcPr>
            <w:tcW w:w="1382" w:type="dxa"/>
            <w:tcBorders>
              <w:top w:val="single" w:sz="6" w:space="0" w:color="000000"/>
              <w:left w:val="nil"/>
              <w:right w:val="nil"/>
            </w:tcBorders>
            <w:shd w:val="pct50" w:color="auto" w:fill="auto"/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8"/>
                <w:szCs w:val="20"/>
                <w:lang w:eastAsia="en-US"/>
              </w:rPr>
            </w:pPr>
          </w:p>
        </w:tc>
      </w:tr>
      <w:tr w:rsidR="000D223A">
        <w:trPr>
          <w:cantSplit/>
          <w:trHeight w:val="312"/>
          <w:jc w:val="center"/>
        </w:trPr>
        <w:tc>
          <w:tcPr>
            <w:tcW w:w="1356" w:type="dxa"/>
            <w:tcBorders>
              <w:top w:val="nil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080" w:type="dxa"/>
            <w:tcBorders>
              <w:top w:val="nil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3251" w:type="dxa"/>
            <w:tcBorders>
              <w:top w:val="nil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276" w:type="dxa"/>
            <w:tcBorders>
              <w:top w:val="nil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382" w:type="dxa"/>
            <w:tcBorders>
              <w:top w:val="nil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</w:tr>
      <w:tr w:rsidR="000D223A">
        <w:trPr>
          <w:cantSplit/>
          <w:jc w:val="center"/>
        </w:trPr>
        <w:tc>
          <w:tcPr>
            <w:tcW w:w="1356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3251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382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</w:tr>
      <w:tr w:rsidR="000D223A">
        <w:trPr>
          <w:cantSplit/>
          <w:jc w:val="center"/>
        </w:trPr>
        <w:tc>
          <w:tcPr>
            <w:tcW w:w="1356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3251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382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</w:tr>
      <w:tr w:rsidR="000D223A">
        <w:trPr>
          <w:cantSplit/>
          <w:jc w:val="center"/>
        </w:trPr>
        <w:tc>
          <w:tcPr>
            <w:tcW w:w="1356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3251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382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</w:tr>
      <w:tr w:rsidR="000D223A">
        <w:trPr>
          <w:cantSplit/>
          <w:jc w:val="center"/>
        </w:trPr>
        <w:tc>
          <w:tcPr>
            <w:tcW w:w="1356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3251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382" w:type="dxa"/>
            <w:tcBorders>
              <w:top w:val="single" w:sz="6" w:space="0" w:color="000000"/>
              <w:bottom w:val="single" w:sz="6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</w:tr>
      <w:tr w:rsidR="000D223A">
        <w:trPr>
          <w:cantSplit/>
          <w:jc w:val="center"/>
        </w:trPr>
        <w:tc>
          <w:tcPr>
            <w:tcW w:w="1356" w:type="dxa"/>
            <w:tcBorders>
              <w:top w:val="single" w:sz="6" w:space="0" w:color="000000"/>
              <w:bottom w:val="single" w:sz="12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bottom w:val="single" w:sz="12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3251" w:type="dxa"/>
            <w:tcBorders>
              <w:top w:val="single" w:sz="6" w:space="0" w:color="000000"/>
              <w:bottom w:val="single" w:sz="12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bottom w:val="single" w:sz="12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382" w:type="dxa"/>
            <w:tcBorders>
              <w:top w:val="single" w:sz="6" w:space="0" w:color="000000"/>
              <w:bottom w:val="single" w:sz="12" w:space="0" w:color="000000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</w:tr>
    </w:tbl>
    <w:p w:rsidR="000D223A" w:rsidRDefault="008E07B2">
      <w:pPr>
        <w:spacing w:before="240" w:after="60" w:line="400" w:lineRule="exact"/>
        <w:ind w:leftChars="30" w:left="72" w:firstLine="108"/>
        <w:jc w:val="center"/>
        <w:outlineLvl w:val="0"/>
        <w:rPr>
          <w:rFonts w:eastAsia="宋体"/>
          <w:b/>
          <w:bCs/>
          <w:sz w:val="32"/>
          <w:szCs w:val="32"/>
          <w:lang w:val="zh-CN"/>
        </w:rPr>
      </w:pPr>
      <w:bookmarkStart w:id="6" w:name="_Toc498536818"/>
      <w:bookmarkStart w:id="7" w:name="_Toc376274586"/>
      <w:bookmarkStart w:id="8" w:name="_Toc522185316"/>
      <w:r>
        <w:rPr>
          <w:rFonts w:eastAsia="宋体"/>
          <w:b/>
          <w:bCs/>
          <w:sz w:val="32"/>
          <w:szCs w:val="32"/>
          <w:lang w:val="zh-CN"/>
        </w:rPr>
        <w:t>文档去向记录</w:t>
      </w:r>
      <w:bookmarkEnd w:id="6"/>
      <w:bookmarkEnd w:id="7"/>
      <w:bookmarkEnd w:id="8"/>
    </w:p>
    <w:p w:rsidR="000D223A" w:rsidRDefault="000D223A">
      <w:pPr>
        <w:spacing w:afterLines="50" w:after="163" w:line="420" w:lineRule="exact"/>
        <w:ind w:leftChars="30" w:left="72" w:firstLine="108"/>
        <w:jc w:val="center"/>
        <w:rPr>
          <w:rFonts w:eastAsia="宋体"/>
          <w:szCs w:val="18"/>
        </w:rPr>
      </w:pPr>
    </w:p>
    <w:tbl>
      <w:tblPr>
        <w:tblW w:w="7473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56"/>
        <w:gridCol w:w="1486"/>
        <w:gridCol w:w="3118"/>
        <w:gridCol w:w="1513"/>
      </w:tblGrid>
      <w:tr w:rsidR="000D223A">
        <w:trPr>
          <w:cantSplit/>
          <w:tblHeader/>
          <w:jc w:val="center"/>
        </w:trPr>
        <w:tc>
          <w:tcPr>
            <w:tcW w:w="1356" w:type="dxa"/>
            <w:tcBorders>
              <w:top w:val="single" w:sz="12" w:space="0" w:color="000000"/>
              <w:bottom w:val="single" w:sz="6" w:space="0" w:color="000000"/>
              <w:right w:val="single" w:sz="4" w:space="0" w:color="000000"/>
            </w:tcBorders>
            <w:shd w:val="pct10" w:color="auto" w:fill="auto"/>
          </w:tcPr>
          <w:p w:rsidR="000D223A" w:rsidRDefault="008E07B2">
            <w:pPr>
              <w:spacing w:afterLines="50" w:after="163" w:line="420" w:lineRule="exact"/>
              <w:ind w:leftChars="30" w:left="72" w:firstLine="108"/>
              <w:jc w:val="center"/>
              <w:rPr>
                <w:rFonts w:eastAsia="楷体_GB2312"/>
                <w:szCs w:val="18"/>
              </w:rPr>
            </w:pPr>
            <w:r>
              <w:rPr>
                <w:rFonts w:eastAsia="楷体_GB2312"/>
                <w:szCs w:val="18"/>
              </w:rPr>
              <w:lastRenderedPageBreak/>
              <w:t>日期</w:t>
            </w:r>
          </w:p>
        </w:tc>
        <w:tc>
          <w:tcPr>
            <w:tcW w:w="1486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pct10" w:color="auto" w:fill="auto"/>
          </w:tcPr>
          <w:p w:rsidR="000D223A" w:rsidRDefault="008E07B2">
            <w:pPr>
              <w:spacing w:afterLines="50" w:after="163" w:line="420" w:lineRule="exact"/>
              <w:ind w:leftChars="30" w:left="72" w:firstLine="108"/>
              <w:jc w:val="center"/>
              <w:rPr>
                <w:rFonts w:eastAsia="楷体_GB2312"/>
                <w:sz w:val="21"/>
                <w:szCs w:val="21"/>
              </w:rPr>
            </w:pPr>
            <w:r>
              <w:rPr>
                <w:rFonts w:eastAsia="楷体_GB2312"/>
                <w:sz w:val="21"/>
                <w:szCs w:val="21"/>
              </w:rPr>
              <w:t>接受人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pct10" w:color="auto" w:fill="auto"/>
          </w:tcPr>
          <w:p w:rsidR="000D223A" w:rsidRDefault="008E07B2">
            <w:pPr>
              <w:spacing w:afterLines="50" w:after="163" w:line="420" w:lineRule="exact"/>
              <w:ind w:leftChars="30" w:left="72" w:firstLine="108"/>
              <w:jc w:val="center"/>
              <w:rPr>
                <w:rFonts w:eastAsia="楷体_GB2312"/>
                <w:szCs w:val="18"/>
              </w:rPr>
            </w:pPr>
            <w:r>
              <w:rPr>
                <w:rFonts w:eastAsia="楷体_GB2312"/>
                <w:szCs w:val="18"/>
              </w:rPr>
              <w:t>单位</w:t>
            </w:r>
          </w:p>
        </w:tc>
        <w:tc>
          <w:tcPr>
            <w:tcW w:w="1513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</w:tcBorders>
            <w:shd w:val="pct10" w:color="auto" w:fill="auto"/>
          </w:tcPr>
          <w:p w:rsidR="000D223A" w:rsidRDefault="008E07B2">
            <w:pPr>
              <w:spacing w:afterLines="50" w:after="163" w:line="420" w:lineRule="exact"/>
              <w:ind w:leftChars="30" w:left="72" w:firstLine="108"/>
              <w:jc w:val="center"/>
              <w:rPr>
                <w:rFonts w:eastAsia="楷体_GB2312"/>
                <w:szCs w:val="18"/>
              </w:rPr>
            </w:pPr>
            <w:r>
              <w:rPr>
                <w:rFonts w:eastAsia="楷体_GB2312"/>
                <w:szCs w:val="18"/>
              </w:rPr>
              <w:t>备注</w:t>
            </w:r>
          </w:p>
        </w:tc>
      </w:tr>
      <w:tr w:rsidR="000D223A">
        <w:trPr>
          <w:cantSplit/>
          <w:trHeight w:hRule="exact" w:val="60"/>
          <w:tblHeader/>
          <w:jc w:val="center"/>
        </w:trPr>
        <w:tc>
          <w:tcPr>
            <w:tcW w:w="1356" w:type="dxa"/>
            <w:tcBorders>
              <w:top w:val="single" w:sz="6" w:space="0" w:color="000000"/>
              <w:left w:val="nil"/>
              <w:right w:val="nil"/>
            </w:tcBorders>
            <w:shd w:val="pct50" w:color="auto" w:fill="auto"/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8"/>
                <w:szCs w:val="20"/>
                <w:lang w:eastAsia="en-US"/>
              </w:rPr>
            </w:pPr>
          </w:p>
        </w:tc>
        <w:tc>
          <w:tcPr>
            <w:tcW w:w="1486" w:type="dxa"/>
            <w:tcBorders>
              <w:top w:val="single" w:sz="6" w:space="0" w:color="000000"/>
              <w:left w:val="nil"/>
              <w:right w:val="nil"/>
            </w:tcBorders>
            <w:shd w:val="pct50" w:color="auto" w:fill="auto"/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8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6" w:space="0" w:color="000000"/>
              <w:left w:val="nil"/>
              <w:right w:val="nil"/>
            </w:tcBorders>
            <w:shd w:val="pct50" w:color="auto" w:fill="auto"/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8"/>
                <w:szCs w:val="20"/>
                <w:lang w:eastAsia="en-US"/>
              </w:rPr>
            </w:pPr>
          </w:p>
        </w:tc>
        <w:tc>
          <w:tcPr>
            <w:tcW w:w="1513" w:type="dxa"/>
            <w:tcBorders>
              <w:top w:val="single" w:sz="6" w:space="0" w:color="000000"/>
              <w:left w:val="nil"/>
              <w:right w:val="nil"/>
            </w:tcBorders>
            <w:shd w:val="pct50" w:color="auto" w:fill="auto"/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8"/>
                <w:szCs w:val="20"/>
                <w:lang w:eastAsia="en-US"/>
              </w:rPr>
            </w:pPr>
          </w:p>
        </w:tc>
      </w:tr>
      <w:tr w:rsidR="000D223A">
        <w:trPr>
          <w:cantSplit/>
          <w:trHeight w:val="312"/>
          <w:jc w:val="center"/>
        </w:trPr>
        <w:tc>
          <w:tcPr>
            <w:tcW w:w="1356" w:type="dxa"/>
            <w:tcBorders>
              <w:top w:val="nil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486" w:type="dxa"/>
            <w:tcBorders>
              <w:top w:val="nil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513" w:type="dxa"/>
            <w:tcBorders>
              <w:top w:val="nil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</w:tr>
      <w:tr w:rsidR="000D223A">
        <w:trPr>
          <w:cantSplit/>
          <w:jc w:val="center"/>
        </w:trPr>
        <w:tc>
          <w:tcPr>
            <w:tcW w:w="1356" w:type="dxa"/>
            <w:tcBorders>
              <w:top w:val="nil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486" w:type="dxa"/>
            <w:tcBorders>
              <w:top w:val="nil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513" w:type="dxa"/>
            <w:tcBorders>
              <w:top w:val="nil"/>
            </w:tcBorders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</w:tr>
      <w:tr w:rsidR="000D223A">
        <w:trPr>
          <w:cantSplit/>
          <w:jc w:val="center"/>
        </w:trPr>
        <w:tc>
          <w:tcPr>
            <w:tcW w:w="1356" w:type="dxa"/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486" w:type="dxa"/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3118" w:type="dxa"/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513" w:type="dxa"/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</w:tr>
      <w:tr w:rsidR="000D223A">
        <w:trPr>
          <w:cantSplit/>
          <w:jc w:val="center"/>
        </w:trPr>
        <w:tc>
          <w:tcPr>
            <w:tcW w:w="1356" w:type="dxa"/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486" w:type="dxa"/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3118" w:type="dxa"/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513" w:type="dxa"/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</w:tr>
      <w:tr w:rsidR="000D223A">
        <w:trPr>
          <w:cantSplit/>
          <w:jc w:val="center"/>
        </w:trPr>
        <w:tc>
          <w:tcPr>
            <w:tcW w:w="1356" w:type="dxa"/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486" w:type="dxa"/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3118" w:type="dxa"/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513" w:type="dxa"/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</w:tr>
      <w:tr w:rsidR="000D223A">
        <w:trPr>
          <w:cantSplit/>
          <w:jc w:val="center"/>
        </w:trPr>
        <w:tc>
          <w:tcPr>
            <w:tcW w:w="1356" w:type="dxa"/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486" w:type="dxa"/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3118" w:type="dxa"/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513" w:type="dxa"/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</w:tr>
      <w:tr w:rsidR="000D223A">
        <w:trPr>
          <w:cantSplit/>
          <w:jc w:val="center"/>
        </w:trPr>
        <w:tc>
          <w:tcPr>
            <w:tcW w:w="1356" w:type="dxa"/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486" w:type="dxa"/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3118" w:type="dxa"/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  <w:tc>
          <w:tcPr>
            <w:tcW w:w="1513" w:type="dxa"/>
          </w:tcPr>
          <w:p w:rsidR="000D223A" w:rsidRDefault="000D223A">
            <w:pPr>
              <w:widowControl/>
              <w:overflowPunct w:val="0"/>
              <w:autoSpaceDE w:val="0"/>
              <w:autoSpaceDN w:val="0"/>
              <w:adjustRightInd w:val="0"/>
              <w:spacing w:beforeLines="50" w:before="163" w:afterLines="50" w:after="163" w:line="420" w:lineRule="exact"/>
              <w:ind w:left="56" w:right="56"/>
              <w:jc w:val="center"/>
              <w:rPr>
                <w:rFonts w:eastAsia="楷体_GB2312"/>
                <w:spacing w:val="10"/>
                <w:kern w:val="0"/>
                <w:sz w:val="18"/>
                <w:szCs w:val="20"/>
              </w:rPr>
            </w:pPr>
          </w:p>
        </w:tc>
      </w:tr>
    </w:tbl>
    <w:p w:rsidR="000D223A" w:rsidRDefault="008E07B2">
      <w:r>
        <w:br w:type="page"/>
      </w:r>
    </w:p>
    <w:p w:rsidR="000D223A" w:rsidRDefault="008E07B2">
      <w:pPr>
        <w:pStyle w:val="1"/>
        <w:keepNext/>
        <w:keepLines/>
        <w:spacing w:line="578" w:lineRule="atLeast"/>
        <w:jc w:val="center"/>
        <w:rPr>
          <w:rFonts w:eastAsia="宋体"/>
          <w:b/>
          <w:sz w:val="32"/>
          <w:szCs w:val="32"/>
          <w:lang w:val="zh-CN"/>
        </w:rPr>
      </w:pPr>
      <w:bookmarkStart w:id="9" w:name="_Toc498536819"/>
      <w:bookmarkStart w:id="10" w:name="_Toc522185317"/>
      <w:r>
        <w:rPr>
          <w:rFonts w:eastAsia="宋体"/>
          <w:b/>
          <w:sz w:val="32"/>
          <w:szCs w:val="32"/>
          <w:lang w:val="zh-CN"/>
        </w:rPr>
        <w:lastRenderedPageBreak/>
        <w:t>第一章</w:t>
      </w:r>
      <w:r>
        <w:rPr>
          <w:rFonts w:eastAsia="宋体"/>
          <w:b/>
          <w:sz w:val="32"/>
          <w:szCs w:val="32"/>
          <w:lang w:val="zh-CN"/>
        </w:rPr>
        <w:t xml:space="preserve"> </w:t>
      </w:r>
      <w:r>
        <w:rPr>
          <w:rFonts w:eastAsia="宋体"/>
          <w:b/>
          <w:sz w:val="32"/>
          <w:szCs w:val="32"/>
          <w:lang w:val="zh-CN"/>
        </w:rPr>
        <w:t>概要</w:t>
      </w:r>
      <w:bookmarkEnd w:id="9"/>
      <w:bookmarkEnd w:id="10"/>
    </w:p>
    <w:p w:rsidR="000D223A" w:rsidRDefault="008E07B2">
      <w:pPr>
        <w:pStyle w:val="2"/>
        <w:numPr>
          <w:ilvl w:val="1"/>
          <w:numId w:val="2"/>
        </w:numPr>
        <w:spacing w:line="416" w:lineRule="atLeast"/>
        <w:ind w:left="646" w:firstLine="0"/>
        <w:rPr>
          <w:rFonts w:eastAsia="宋体"/>
          <w:b/>
          <w:sz w:val="24"/>
          <w:szCs w:val="24"/>
          <w:lang w:val="zh-CN"/>
        </w:rPr>
      </w:pPr>
      <w:bookmarkStart w:id="11" w:name="_Toc498536820"/>
      <w:bookmarkStart w:id="12" w:name="_Toc522185318"/>
      <w:r>
        <w:rPr>
          <w:rFonts w:eastAsia="宋体"/>
          <w:b/>
          <w:sz w:val="24"/>
          <w:szCs w:val="24"/>
          <w:lang w:val="zh-CN"/>
        </w:rPr>
        <w:t>项目概要</w:t>
      </w:r>
      <w:bookmarkEnd w:id="11"/>
      <w:bookmarkEnd w:id="12"/>
    </w:p>
    <w:p w:rsidR="00F847E9" w:rsidRPr="00F847E9" w:rsidRDefault="00F847E9" w:rsidP="00F847E9">
      <w:pPr>
        <w:ind w:firstLineChars="200" w:firstLine="480"/>
        <w:rPr>
          <w:rFonts w:eastAsia="宋体"/>
          <w:szCs w:val="20"/>
          <w:lang w:val="zh-CN"/>
        </w:rPr>
      </w:pPr>
      <w:r w:rsidRPr="00F847E9">
        <w:rPr>
          <w:rFonts w:eastAsia="宋体" w:hint="eastAsia"/>
          <w:szCs w:val="20"/>
          <w:lang w:val="zh-CN"/>
        </w:rPr>
        <w:t>以静态人像库为基础，建设全县人像数据采集点，将人像数据的采集、结构化、存储、比对分析等有效的整合为一个平台，打造覆盖全县的“人像数据</w:t>
      </w:r>
      <w:proofErr w:type="gramStart"/>
      <w:r w:rsidRPr="00F847E9">
        <w:rPr>
          <w:rFonts w:eastAsia="宋体" w:hint="eastAsia"/>
          <w:szCs w:val="20"/>
          <w:lang w:val="zh-CN"/>
        </w:rPr>
        <w:t>一</w:t>
      </w:r>
      <w:proofErr w:type="gramEnd"/>
      <w:r w:rsidRPr="00F847E9">
        <w:rPr>
          <w:rFonts w:eastAsia="宋体" w:hint="eastAsia"/>
          <w:szCs w:val="20"/>
          <w:lang w:val="zh-CN"/>
        </w:rPr>
        <w:t>张网”，实现对城市各个触角的安全管控。</w:t>
      </w:r>
    </w:p>
    <w:p w:rsidR="000D223A" w:rsidRDefault="00F847E9" w:rsidP="00F847E9">
      <w:pPr>
        <w:pStyle w:val="21"/>
        <w:ind w:firstLineChars="0"/>
        <w:rPr>
          <w:rFonts w:ascii="Times New Roman" w:hAnsi="Times New Roman" w:cs="Times New Roman"/>
        </w:rPr>
      </w:pPr>
      <w:r w:rsidRPr="00F847E9">
        <w:rPr>
          <w:rFonts w:ascii="Times New Roman" w:hAnsi="Times New Roman" w:cs="Times New Roman" w:hint="eastAsia"/>
        </w:rPr>
        <w:t>利用先进的图像识别技术、分布式计算架构、大数据分析方法，建成以人像采集为基础、服务实战为目的的新一代人像情报</w:t>
      </w:r>
      <w:proofErr w:type="gramStart"/>
      <w:r w:rsidRPr="00F847E9">
        <w:rPr>
          <w:rFonts w:ascii="Times New Roman" w:hAnsi="Times New Roman" w:cs="Times New Roman" w:hint="eastAsia"/>
        </w:rPr>
        <w:t>研</w:t>
      </w:r>
      <w:proofErr w:type="gramEnd"/>
      <w:r w:rsidRPr="00F847E9">
        <w:rPr>
          <w:rFonts w:ascii="Times New Roman" w:hAnsi="Times New Roman" w:cs="Times New Roman" w:hint="eastAsia"/>
        </w:rPr>
        <w:t>判平台，将</w:t>
      </w:r>
      <w:proofErr w:type="gramStart"/>
      <w:r w:rsidRPr="00F847E9">
        <w:rPr>
          <w:rFonts w:ascii="Times New Roman" w:hAnsi="Times New Roman" w:cs="Times New Roman" w:hint="eastAsia"/>
        </w:rPr>
        <w:t>人工智能融与安防</w:t>
      </w:r>
      <w:proofErr w:type="gramEnd"/>
      <w:r w:rsidRPr="00F847E9">
        <w:rPr>
          <w:rFonts w:ascii="Times New Roman" w:hAnsi="Times New Roman" w:cs="Times New Roman" w:hint="eastAsia"/>
        </w:rPr>
        <w:t>技术相结合，应用于实战技法，从而实现真正的“科技强警”</w:t>
      </w:r>
    </w:p>
    <w:p w:rsidR="000D223A" w:rsidRDefault="008E07B2">
      <w:pPr>
        <w:pStyle w:val="2"/>
        <w:numPr>
          <w:ilvl w:val="1"/>
          <w:numId w:val="2"/>
        </w:numPr>
        <w:spacing w:line="416" w:lineRule="atLeast"/>
        <w:ind w:left="646" w:firstLine="0"/>
        <w:rPr>
          <w:rFonts w:eastAsia="宋体"/>
          <w:b/>
          <w:sz w:val="24"/>
          <w:szCs w:val="24"/>
          <w:lang w:val="zh-CN"/>
        </w:rPr>
      </w:pPr>
      <w:bookmarkStart w:id="13" w:name="_Toc498536821"/>
      <w:bookmarkStart w:id="14" w:name="_Toc522185319"/>
      <w:r>
        <w:rPr>
          <w:rFonts w:eastAsia="宋体"/>
          <w:b/>
          <w:sz w:val="24"/>
          <w:szCs w:val="24"/>
          <w:lang w:val="zh-CN"/>
        </w:rPr>
        <w:t>参考文档</w:t>
      </w:r>
      <w:bookmarkEnd w:id="13"/>
      <w:bookmarkEnd w:id="14"/>
    </w:p>
    <w:p w:rsidR="000D223A" w:rsidRDefault="008E07B2">
      <w:pPr>
        <w:rPr>
          <w:rFonts w:eastAsia="宋体"/>
          <w:szCs w:val="20"/>
          <w:lang w:val="zh-CN"/>
        </w:rPr>
      </w:pPr>
      <w:r>
        <w:rPr>
          <w:rFonts w:eastAsia="宋体"/>
          <w:szCs w:val="20"/>
          <w:lang w:val="zh-CN"/>
        </w:rPr>
        <w:t>《</w:t>
      </w:r>
      <w:r w:rsidR="005C136C" w:rsidRPr="005C136C">
        <w:rPr>
          <w:rFonts w:eastAsia="宋体" w:hint="eastAsia"/>
          <w:szCs w:val="20"/>
          <w:lang w:val="zh-CN"/>
        </w:rPr>
        <w:t>上饶市公共安全视频监控建设联网应用项目建设方案</w:t>
      </w:r>
      <w:r>
        <w:rPr>
          <w:rFonts w:eastAsia="宋体"/>
          <w:szCs w:val="20"/>
          <w:lang w:val="zh-CN"/>
        </w:rPr>
        <w:t>》</w:t>
      </w:r>
      <w:r w:rsidR="005C136C">
        <w:rPr>
          <w:rFonts w:eastAsia="宋体" w:hint="eastAsia"/>
          <w:szCs w:val="20"/>
          <w:lang w:val="zh-CN"/>
        </w:rPr>
        <w:t>人像部分</w:t>
      </w:r>
    </w:p>
    <w:p w:rsidR="000D223A" w:rsidRDefault="008E07B2">
      <w:pPr>
        <w:pStyle w:val="1"/>
        <w:keepNext/>
        <w:keepLines/>
        <w:spacing w:line="578" w:lineRule="atLeast"/>
        <w:jc w:val="center"/>
        <w:rPr>
          <w:rFonts w:eastAsia="宋体"/>
          <w:b/>
          <w:sz w:val="32"/>
          <w:szCs w:val="32"/>
          <w:lang w:val="zh-CN"/>
        </w:rPr>
      </w:pPr>
      <w:bookmarkStart w:id="15" w:name="_Toc498536822"/>
      <w:bookmarkStart w:id="16" w:name="_Toc522185320"/>
      <w:r>
        <w:rPr>
          <w:rFonts w:eastAsia="宋体"/>
          <w:b/>
          <w:sz w:val="32"/>
          <w:szCs w:val="32"/>
          <w:lang w:val="zh-CN"/>
        </w:rPr>
        <w:t>第二章</w:t>
      </w:r>
      <w:r>
        <w:rPr>
          <w:rFonts w:eastAsia="宋体"/>
          <w:b/>
          <w:sz w:val="32"/>
          <w:szCs w:val="32"/>
          <w:lang w:val="zh-CN"/>
        </w:rPr>
        <w:t xml:space="preserve"> </w:t>
      </w:r>
      <w:r>
        <w:rPr>
          <w:rFonts w:eastAsia="宋体"/>
          <w:b/>
          <w:sz w:val="32"/>
          <w:szCs w:val="32"/>
          <w:lang w:val="zh-CN"/>
        </w:rPr>
        <w:t>测试环境</w:t>
      </w:r>
      <w:bookmarkEnd w:id="15"/>
      <w:bookmarkEnd w:id="16"/>
    </w:p>
    <w:p w:rsidR="000D223A" w:rsidRDefault="000D223A">
      <w:pPr>
        <w:pStyle w:val="afd"/>
        <w:keepNext/>
        <w:keepLines/>
        <w:numPr>
          <w:ilvl w:val="0"/>
          <w:numId w:val="2"/>
        </w:numPr>
        <w:spacing w:before="260" w:after="260" w:line="416" w:lineRule="atLeast"/>
        <w:ind w:firstLineChars="0"/>
        <w:outlineLvl w:val="1"/>
        <w:rPr>
          <w:rFonts w:eastAsia="宋体"/>
          <w:b/>
          <w:bCs/>
          <w:vanish/>
          <w:lang w:val="zh-CN"/>
        </w:rPr>
      </w:pPr>
      <w:bookmarkStart w:id="17" w:name="_Toc498536823"/>
      <w:bookmarkStart w:id="18" w:name="_Toc497421593"/>
      <w:bookmarkStart w:id="19" w:name="_Toc522185321"/>
      <w:bookmarkEnd w:id="17"/>
      <w:bookmarkEnd w:id="18"/>
      <w:bookmarkEnd w:id="19"/>
    </w:p>
    <w:p w:rsidR="000D223A" w:rsidRDefault="008E07B2">
      <w:pPr>
        <w:pStyle w:val="2"/>
        <w:numPr>
          <w:ilvl w:val="1"/>
          <w:numId w:val="2"/>
        </w:numPr>
        <w:spacing w:line="416" w:lineRule="atLeast"/>
        <w:ind w:left="646" w:firstLine="0"/>
        <w:rPr>
          <w:rFonts w:eastAsia="宋体"/>
          <w:b/>
          <w:sz w:val="24"/>
          <w:szCs w:val="24"/>
          <w:lang w:val="zh-CN"/>
        </w:rPr>
      </w:pPr>
      <w:bookmarkStart w:id="20" w:name="_Toc498536824"/>
      <w:bookmarkStart w:id="21" w:name="_Toc522185322"/>
      <w:r>
        <w:rPr>
          <w:rFonts w:eastAsia="宋体"/>
          <w:b/>
          <w:sz w:val="24"/>
          <w:szCs w:val="24"/>
          <w:lang w:val="zh-CN"/>
        </w:rPr>
        <w:t>测试概要</w:t>
      </w:r>
      <w:bookmarkEnd w:id="20"/>
      <w:bookmarkEnd w:id="21"/>
    </w:p>
    <w:p w:rsidR="000D223A" w:rsidRDefault="0056382B">
      <w:pPr>
        <w:ind w:firstLine="420"/>
        <w:rPr>
          <w:rFonts w:eastAsia="宋体"/>
          <w:szCs w:val="20"/>
          <w:lang w:val="zh-CN"/>
        </w:rPr>
      </w:pPr>
      <w:r>
        <w:rPr>
          <w:rFonts w:eastAsia="宋体" w:hint="eastAsia"/>
          <w:szCs w:val="20"/>
          <w:lang w:val="zh-CN"/>
        </w:rPr>
        <w:t>需要测试的场景及需求如下：</w:t>
      </w:r>
    </w:p>
    <w:p w:rsidR="0056382B" w:rsidRPr="0056382B" w:rsidRDefault="0056382B" w:rsidP="0056382B">
      <w:pPr>
        <w:ind w:firstLine="422"/>
        <w:rPr>
          <w:rFonts w:eastAsia="宋体"/>
          <w:szCs w:val="20"/>
          <w:lang w:val="zh-CN"/>
        </w:rPr>
      </w:pPr>
      <w:r>
        <w:rPr>
          <w:rFonts w:eastAsia="宋体" w:hint="eastAsia"/>
          <w:szCs w:val="20"/>
          <w:lang w:val="zh-CN"/>
        </w:rPr>
        <w:t>（</w:t>
      </w:r>
      <w:r>
        <w:rPr>
          <w:rFonts w:eastAsia="宋体" w:hint="eastAsia"/>
          <w:szCs w:val="20"/>
          <w:lang w:val="zh-CN"/>
        </w:rPr>
        <w:t>1</w:t>
      </w:r>
      <w:r>
        <w:rPr>
          <w:rFonts w:eastAsia="宋体" w:hint="eastAsia"/>
          <w:szCs w:val="20"/>
          <w:lang w:val="zh-CN"/>
        </w:rPr>
        <w:t>）</w:t>
      </w:r>
      <w:r w:rsidRPr="0056382B">
        <w:rPr>
          <w:rFonts w:eastAsia="宋体" w:hint="eastAsia"/>
          <w:szCs w:val="20"/>
          <w:lang w:val="zh-CN"/>
        </w:rPr>
        <w:t>人像库任务管理</w:t>
      </w:r>
    </w:p>
    <w:p w:rsidR="0056382B" w:rsidRPr="0056382B" w:rsidRDefault="0056382B" w:rsidP="0056382B">
      <w:pPr>
        <w:rPr>
          <w:rFonts w:eastAsia="宋体"/>
          <w:szCs w:val="20"/>
          <w:lang w:val="zh-CN"/>
        </w:rPr>
      </w:pPr>
      <w:r w:rsidRPr="0056382B">
        <w:rPr>
          <w:rFonts w:eastAsia="宋体" w:hint="eastAsia"/>
          <w:szCs w:val="20"/>
          <w:lang w:val="zh-CN"/>
        </w:rPr>
        <w:t>支持对上</w:t>
      </w:r>
      <w:proofErr w:type="gramStart"/>
      <w:r w:rsidRPr="0056382B">
        <w:rPr>
          <w:rFonts w:eastAsia="宋体" w:hint="eastAsia"/>
          <w:szCs w:val="20"/>
          <w:lang w:val="zh-CN"/>
        </w:rPr>
        <w:t>传记录</w:t>
      </w:r>
      <w:proofErr w:type="gramEnd"/>
      <w:r w:rsidRPr="0056382B">
        <w:rPr>
          <w:rFonts w:eastAsia="宋体" w:hint="eastAsia"/>
          <w:szCs w:val="20"/>
          <w:lang w:val="zh-CN"/>
        </w:rPr>
        <w:t>进行显示、查询及删除操作。可显示上</w:t>
      </w:r>
      <w:proofErr w:type="gramStart"/>
      <w:r w:rsidRPr="0056382B">
        <w:rPr>
          <w:rFonts w:eastAsia="宋体" w:hint="eastAsia"/>
          <w:szCs w:val="20"/>
          <w:lang w:val="zh-CN"/>
        </w:rPr>
        <w:t>传图片</w:t>
      </w:r>
      <w:proofErr w:type="gramEnd"/>
      <w:r w:rsidRPr="0056382B">
        <w:rPr>
          <w:rFonts w:eastAsia="宋体" w:hint="eastAsia"/>
          <w:szCs w:val="20"/>
          <w:lang w:val="zh-CN"/>
        </w:rPr>
        <w:t>的记录，并按姓名、证件号和建模状态查询查看建模的黑名单、总数、成功数和失败数</w:t>
      </w:r>
    </w:p>
    <w:p w:rsidR="0056382B" w:rsidRPr="0056382B" w:rsidRDefault="0056382B" w:rsidP="0056382B">
      <w:pPr>
        <w:ind w:firstLine="422"/>
        <w:rPr>
          <w:rFonts w:eastAsia="宋体"/>
          <w:szCs w:val="20"/>
          <w:lang w:val="zh-CN"/>
        </w:rPr>
      </w:pPr>
      <w:r w:rsidRPr="0056382B">
        <w:rPr>
          <w:rFonts w:eastAsia="宋体" w:hint="eastAsia"/>
          <w:szCs w:val="20"/>
          <w:lang w:val="zh-CN"/>
        </w:rPr>
        <w:t>（</w:t>
      </w:r>
      <w:r w:rsidRPr="0056382B">
        <w:rPr>
          <w:rFonts w:eastAsia="宋体" w:hint="eastAsia"/>
          <w:szCs w:val="20"/>
          <w:lang w:val="zh-CN"/>
        </w:rPr>
        <w:t>2</w:t>
      </w:r>
      <w:r w:rsidRPr="0056382B">
        <w:rPr>
          <w:rFonts w:eastAsia="宋体" w:hint="eastAsia"/>
          <w:szCs w:val="20"/>
          <w:lang w:val="zh-CN"/>
        </w:rPr>
        <w:t>）</w:t>
      </w:r>
      <w:r>
        <w:rPr>
          <w:rFonts w:eastAsia="宋体" w:hint="eastAsia"/>
          <w:szCs w:val="20"/>
          <w:lang w:val="zh-CN"/>
        </w:rPr>
        <w:t>人脸检索</w:t>
      </w:r>
      <w:r w:rsidRPr="0056382B">
        <w:rPr>
          <w:rFonts w:eastAsia="宋体" w:hint="eastAsia"/>
          <w:szCs w:val="20"/>
          <w:lang w:val="zh-CN"/>
        </w:rPr>
        <w:t>（</w:t>
      </w:r>
      <w:r w:rsidRPr="0056382B">
        <w:rPr>
          <w:rFonts w:eastAsia="宋体"/>
          <w:szCs w:val="20"/>
          <w:lang w:val="zh-CN"/>
        </w:rPr>
        <w:t>1:N</w:t>
      </w:r>
      <w:r w:rsidRPr="0056382B">
        <w:rPr>
          <w:rFonts w:eastAsia="宋体" w:hint="eastAsia"/>
          <w:szCs w:val="20"/>
          <w:lang w:val="zh-CN"/>
        </w:rPr>
        <w:t>比对）</w:t>
      </w:r>
    </w:p>
    <w:p w:rsidR="0056382B" w:rsidRPr="0056382B" w:rsidRDefault="0056382B" w:rsidP="0056382B">
      <w:pPr>
        <w:rPr>
          <w:rFonts w:eastAsia="宋体"/>
          <w:szCs w:val="20"/>
          <w:lang w:val="zh-CN"/>
        </w:rPr>
      </w:pPr>
      <w:r w:rsidRPr="0056382B">
        <w:rPr>
          <w:rFonts w:eastAsia="宋体" w:hint="eastAsia"/>
          <w:szCs w:val="20"/>
          <w:lang w:val="zh-CN"/>
        </w:rPr>
        <w:t>用户可以选择某张人像图片，在抓拍</w:t>
      </w:r>
      <w:proofErr w:type="gramStart"/>
      <w:r w:rsidRPr="0056382B">
        <w:rPr>
          <w:rFonts w:eastAsia="宋体" w:hint="eastAsia"/>
          <w:szCs w:val="20"/>
          <w:lang w:val="zh-CN"/>
        </w:rPr>
        <w:t>库或者</w:t>
      </w:r>
      <w:proofErr w:type="gramEnd"/>
      <w:r w:rsidRPr="0056382B">
        <w:rPr>
          <w:rFonts w:eastAsia="宋体" w:hint="eastAsia"/>
          <w:szCs w:val="20"/>
          <w:lang w:val="zh-CN"/>
        </w:rPr>
        <w:t>静态名单库中寻找相似度高的人像图片。系统根据相似度高低来排序。</w:t>
      </w:r>
    </w:p>
    <w:p w:rsidR="0056382B" w:rsidRPr="0056382B" w:rsidRDefault="0056382B" w:rsidP="0056382B">
      <w:pPr>
        <w:rPr>
          <w:rFonts w:eastAsia="宋体"/>
          <w:szCs w:val="20"/>
          <w:lang w:val="zh-CN"/>
        </w:rPr>
      </w:pPr>
      <w:r w:rsidRPr="0056382B">
        <w:rPr>
          <w:rFonts w:eastAsia="宋体" w:hint="eastAsia"/>
          <w:szCs w:val="20"/>
          <w:lang w:val="zh-CN"/>
        </w:rPr>
        <w:t>待比对的图片可以本地上传，也可以是抓拍图片或者是静态图片。</w:t>
      </w:r>
    </w:p>
    <w:p w:rsidR="0056382B" w:rsidRDefault="0056382B" w:rsidP="0056382B">
      <w:pPr>
        <w:rPr>
          <w:rFonts w:ascii="宋体" w:hAnsi="宋体"/>
        </w:rPr>
      </w:pPr>
      <w:r w:rsidRPr="0056382B">
        <w:rPr>
          <w:rFonts w:eastAsia="宋体" w:hint="eastAsia"/>
          <w:szCs w:val="20"/>
          <w:lang w:val="zh-CN"/>
        </w:rPr>
        <w:t>当上</w:t>
      </w:r>
      <w:proofErr w:type="gramStart"/>
      <w:r w:rsidRPr="0056382B">
        <w:rPr>
          <w:rFonts w:eastAsia="宋体" w:hint="eastAsia"/>
          <w:szCs w:val="20"/>
          <w:lang w:val="zh-CN"/>
        </w:rPr>
        <w:t>传图片</w:t>
      </w:r>
      <w:proofErr w:type="gramEnd"/>
      <w:r w:rsidRPr="0056382B">
        <w:rPr>
          <w:rFonts w:eastAsia="宋体" w:hint="eastAsia"/>
          <w:szCs w:val="20"/>
          <w:lang w:val="zh-CN"/>
        </w:rPr>
        <w:t>过于模糊时，支持用户手动标注加强识别的功能，通过网站界面手动标注特征点</w:t>
      </w:r>
      <w:proofErr w:type="gramStart"/>
      <w:r w:rsidRPr="0056382B">
        <w:rPr>
          <w:rFonts w:eastAsia="宋体" w:hint="eastAsia"/>
          <w:szCs w:val="20"/>
          <w:lang w:val="zh-CN"/>
        </w:rPr>
        <w:t>或框选范</w:t>
      </w:r>
      <w:proofErr w:type="gramEnd"/>
      <w:r w:rsidRPr="0056382B">
        <w:rPr>
          <w:rFonts w:eastAsia="宋体" w:hint="eastAsia"/>
          <w:szCs w:val="20"/>
          <w:lang w:val="zh-CN"/>
        </w:rPr>
        <w:t>围，帮助系统识别到准确的人脸位置，提高比对准确率，改善模糊照片的比对效果</w:t>
      </w:r>
      <w:r w:rsidRPr="0080037E">
        <w:rPr>
          <w:rFonts w:ascii="宋体" w:hAnsi="宋体" w:hint="eastAsia"/>
        </w:rPr>
        <w:t>。</w:t>
      </w:r>
    </w:p>
    <w:p w:rsidR="0056382B" w:rsidRPr="0056382B" w:rsidRDefault="0056382B" w:rsidP="0056382B">
      <w:pPr>
        <w:ind w:firstLineChars="200" w:firstLine="480"/>
        <w:rPr>
          <w:rFonts w:eastAsia="宋体"/>
          <w:szCs w:val="20"/>
          <w:lang w:val="zh-CN"/>
        </w:rPr>
      </w:pPr>
      <w:r>
        <w:rPr>
          <w:rFonts w:ascii="宋体" w:hint="eastAsia"/>
        </w:rPr>
        <w:lastRenderedPageBreak/>
        <w:t>（</w:t>
      </w:r>
      <w:r>
        <w:rPr>
          <w:rFonts w:ascii="宋体" w:hint="eastAsia"/>
        </w:rPr>
        <w:t>3</w:t>
      </w:r>
      <w:r>
        <w:rPr>
          <w:rFonts w:ascii="宋体" w:hint="eastAsia"/>
        </w:rPr>
        <w:t>）</w:t>
      </w:r>
      <w:r w:rsidRPr="0056382B">
        <w:rPr>
          <w:rFonts w:eastAsia="宋体"/>
          <w:szCs w:val="20"/>
          <w:lang w:val="zh-CN"/>
        </w:rPr>
        <w:t>1V1</w:t>
      </w:r>
      <w:r w:rsidRPr="0056382B">
        <w:rPr>
          <w:rFonts w:eastAsia="宋体" w:hint="eastAsia"/>
          <w:szCs w:val="20"/>
          <w:lang w:val="zh-CN"/>
        </w:rPr>
        <w:t>比对</w:t>
      </w:r>
    </w:p>
    <w:p w:rsidR="0056382B" w:rsidRPr="0056382B" w:rsidRDefault="0056382B" w:rsidP="0056382B">
      <w:pPr>
        <w:rPr>
          <w:rFonts w:eastAsia="宋体"/>
          <w:szCs w:val="20"/>
          <w:lang w:val="zh-CN"/>
        </w:rPr>
      </w:pPr>
      <w:r w:rsidRPr="0056382B">
        <w:rPr>
          <w:rFonts w:eastAsia="宋体" w:hint="eastAsia"/>
          <w:szCs w:val="20"/>
          <w:lang w:val="zh-CN"/>
        </w:rPr>
        <w:t>用户可以选取两张本地图片</w:t>
      </w:r>
      <w:proofErr w:type="gramStart"/>
      <w:r w:rsidRPr="0056382B">
        <w:rPr>
          <w:rFonts w:eastAsia="宋体" w:hint="eastAsia"/>
          <w:szCs w:val="20"/>
          <w:lang w:val="zh-CN"/>
        </w:rPr>
        <w:t>做对</w:t>
      </w:r>
      <w:proofErr w:type="gramEnd"/>
      <w:r w:rsidRPr="0056382B">
        <w:rPr>
          <w:rFonts w:eastAsia="宋体" w:hint="eastAsia"/>
          <w:szCs w:val="20"/>
          <w:lang w:val="zh-CN"/>
        </w:rPr>
        <w:t>比，系统返回相似度</w:t>
      </w:r>
    </w:p>
    <w:p w:rsidR="0056382B" w:rsidRPr="0056382B" w:rsidRDefault="0056382B" w:rsidP="0056382B">
      <w:pPr>
        <w:ind w:firstLine="422"/>
        <w:rPr>
          <w:rFonts w:eastAsia="宋体"/>
          <w:szCs w:val="20"/>
          <w:lang w:val="zh-CN"/>
        </w:rPr>
      </w:pPr>
      <w:r>
        <w:rPr>
          <w:rFonts w:eastAsia="宋体" w:hint="eastAsia"/>
          <w:szCs w:val="20"/>
          <w:lang w:val="zh-CN"/>
        </w:rPr>
        <w:t>（</w:t>
      </w:r>
      <w:r>
        <w:rPr>
          <w:rFonts w:eastAsia="宋体" w:hint="eastAsia"/>
          <w:szCs w:val="20"/>
          <w:lang w:val="zh-CN"/>
        </w:rPr>
        <w:t>4</w:t>
      </w:r>
      <w:r>
        <w:rPr>
          <w:rFonts w:eastAsia="宋体" w:hint="eastAsia"/>
          <w:szCs w:val="20"/>
          <w:lang w:val="zh-CN"/>
        </w:rPr>
        <w:t>）</w:t>
      </w:r>
      <w:r w:rsidRPr="0056382B">
        <w:rPr>
          <w:rFonts w:eastAsia="宋体" w:hint="eastAsia"/>
          <w:szCs w:val="20"/>
          <w:lang w:val="zh-CN"/>
        </w:rPr>
        <w:t>人脸查重（</w:t>
      </w:r>
      <w:r w:rsidRPr="0056382B">
        <w:rPr>
          <w:rFonts w:eastAsia="宋体"/>
          <w:szCs w:val="20"/>
          <w:lang w:val="zh-CN"/>
        </w:rPr>
        <w:t>N:N</w:t>
      </w:r>
      <w:r w:rsidRPr="0056382B">
        <w:rPr>
          <w:rFonts w:eastAsia="宋体" w:hint="eastAsia"/>
          <w:szCs w:val="20"/>
          <w:lang w:val="zh-CN"/>
        </w:rPr>
        <w:t>比对）</w:t>
      </w:r>
    </w:p>
    <w:p w:rsidR="0056382B" w:rsidRPr="0056382B" w:rsidRDefault="0056382B" w:rsidP="0056382B">
      <w:pPr>
        <w:rPr>
          <w:rFonts w:eastAsia="宋体"/>
          <w:szCs w:val="20"/>
          <w:lang w:val="zh-CN"/>
        </w:rPr>
      </w:pPr>
      <w:r w:rsidRPr="0056382B">
        <w:rPr>
          <w:rFonts w:eastAsia="宋体" w:hint="eastAsia"/>
          <w:szCs w:val="20"/>
          <w:lang w:val="zh-CN"/>
        </w:rPr>
        <w:t>系统支持针对单个人员库或两个人员库之间的重复人员查询，并返回查重结果。在查重任务进行过程中，可查看任务状态、相关信息等，并对已完成的查重任务进行查看、删除等操作。</w:t>
      </w:r>
    </w:p>
    <w:p w:rsidR="0056382B" w:rsidRPr="0056382B" w:rsidRDefault="0056382B" w:rsidP="0056382B">
      <w:pPr>
        <w:ind w:firstLine="422"/>
        <w:rPr>
          <w:rFonts w:eastAsia="宋体"/>
          <w:szCs w:val="20"/>
          <w:lang w:val="zh-CN"/>
        </w:rPr>
      </w:pPr>
      <w:r w:rsidRPr="0056382B">
        <w:rPr>
          <w:rFonts w:eastAsia="宋体" w:hint="eastAsia"/>
          <w:szCs w:val="20"/>
          <w:lang w:val="zh-CN"/>
        </w:rPr>
        <w:t>（</w:t>
      </w:r>
      <w:r w:rsidRPr="0056382B">
        <w:rPr>
          <w:rFonts w:eastAsia="宋体" w:hint="eastAsia"/>
          <w:szCs w:val="20"/>
          <w:lang w:val="zh-CN"/>
        </w:rPr>
        <w:t>5</w:t>
      </w:r>
      <w:r w:rsidRPr="0056382B">
        <w:rPr>
          <w:rFonts w:eastAsia="宋体" w:hint="eastAsia"/>
          <w:szCs w:val="20"/>
          <w:lang w:val="zh-CN"/>
        </w:rPr>
        <w:t>）实时预警（人脸卡口）</w:t>
      </w:r>
    </w:p>
    <w:p w:rsidR="0056382B" w:rsidRPr="0056382B" w:rsidRDefault="0056382B" w:rsidP="0056382B">
      <w:pPr>
        <w:rPr>
          <w:rFonts w:eastAsia="宋体"/>
          <w:szCs w:val="20"/>
          <w:lang w:val="zh-CN"/>
        </w:rPr>
      </w:pPr>
      <w:r w:rsidRPr="0056382B">
        <w:rPr>
          <w:rFonts w:eastAsia="宋体" w:hint="eastAsia"/>
          <w:szCs w:val="20"/>
          <w:lang w:val="zh-CN"/>
        </w:rPr>
        <w:t>支持抓拍图片与黑名单库的实时比对。</w:t>
      </w:r>
    </w:p>
    <w:p w:rsidR="0056382B" w:rsidRDefault="0056382B" w:rsidP="0056382B">
      <w:pPr>
        <w:rPr>
          <w:rFonts w:eastAsia="宋体"/>
          <w:szCs w:val="20"/>
          <w:lang w:val="zh-CN"/>
        </w:rPr>
      </w:pPr>
      <w:r w:rsidRPr="0056382B">
        <w:rPr>
          <w:rFonts w:eastAsia="宋体" w:hint="eastAsia"/>
          <w:szCs w:val="20"/>
          <w:lang w:val="zh-CN"/>
        </w:rPr>
        <w:t>支持预警接收的设置，在预警</w:t>
      </w:r>
      <w:proofErr w:type="gramStart"/>
      <w:r w:rsidRPr="0056382B">
        <w:rPr>
          <w:rFonts w:eastAsia="宋体" w:hint="eastAsia"/>
          <w:szCs w:val="20"/>
          <w:lang w:val="zh-CN"/>
        </w:rPr>
        <w:t>设置里</w:t>
      </w:r>
      <w:proofErr w:type="gramEnd"/>
      <w:r w:rsidRPr="0056382B">
        <w:rPr>
          <w:rFonts w:eastAsia="宋体"/>
          <w:szCs w:val="20"/>
          <w:lang w:val="zh-CN"/>
        </w:rPr>
        <w:t>,</w:t>
      </w:r>
      <w:r w:rsidRPr="0056382B">
        <w:rPr>
          <w:rFonts w:eastAsia="宋体" w:hint="eastAsia"/>
          <w:szCs w:val="20"/>
          <w:lang w:val="zh-CN"/>
        </w:rPr>
        <w:t>可选择预警接收的布控任务和布控范围。</w:t>
      </w:r>
    </w:p>
    <w:p w:rsidR="0056382B" w:rsidRDefault="0056382B" w:rsidP="0056382B">
      <w:pPr>
        <w:ind w:firstLine="422"/>
        <w:rPr>
          <w:rFonts w:eastAsia="宋体"/>
          <w:szCs w:val="20"/>
          <w:lang w:val="zh-CN"/>
        </w:rPr>
      </w:pPr>
      <w:r>
        <w:rPr>
          <w:rFonts w:eastAsia="宋体" w:hint="eastAsia"/>
          <w:szCs w:val="20"/>
          <w:lang w:val="zh-CN"/>
        </w:rPr>
        <w:t>（</w:t>
      </w:r>
      <w:r>
        <w:rPr>
          <w:rFonts w:eastAsia="宋体" w:hint="eastAsia"/>
          <w:szCs w:val="20"/>
          <w:lang w:val="zh-CN"/>
        </w:rPr>
        <w:t>6</w:t>
      </w:r>
      <w:r>
        <w:rPr>
          <w:rFonts w:eastAsia="宋体" w:hint="eastAsia"/>
          <w:szCs w:val="20"/>
          <w:lang w:val="zh-CN"/>
        </w:rPr>
        <w:t>）</w:t>
      </w:r>
      <w:r>
        <w:rPr>
          <w:rFonts w:eastAsia="宋体" w:hint="eastAsia"/>
          <w:szCs w:val="20"/>
          <w:lang w:val="zh-CN"/>
        </w:rPr>
        <w:t xml:space="preserve"> </w:t>
      </w:r>
      <w:r>
        <w:rPr>
          <w:rFonts w:eastAsia="宋体" w:hint="eastAsia"/>
          <w:szCs w:val="20"/>
          <w:lang w:val="zh-CN"/>
        </w:rPr>
        <w:t>布控页路人管理</w:t>
      </w:r>
    </w:p>
    <w:p w:rsidR="0056382B" w:rsidRPr="0056382B" w:rsidRDefault="0056382B" w:rsidP="0056382B">
      <w:pPr>
        <w:ind w:firstLine="422"/>
        <w:rPr>
          <w:rFonts w:eastAsia="宋体"/>
          <w:szCs w:val="20"/>
          <w:lang w:val="zh-CN"/>
        </w:rPr>
      </w:pPr>
      <w:r w:rsidRPr="0056382B">
        <w:rPr>
          <w:rFonts w:eastAsia="宋体" w:hint="eastAsia"/>
          <w:szCs w:val="20"/>
          <w:lang w:val="zh-CN"/>
        </w:rPr>
        <w:t>支持添加、编辑、撤销布控任务。可添加一条含布控名称、布控对象、布控范围（可地图选点）、分时段阈值、布控原因的布控任务，并可通过输入关键字对人脸布控进行检索。</w:t>
      </w:r>
    </w:p>
    <w:p w:rsidR="0056382B" w:rsidRPr="0056382B" w:rsidRDefault="0056382B" w:rsidP="0056382B">
      <w:pPr>
        <w:rPr>
          <w:rFonts w:eastAsia="宋体"/>
          <w:szCs w:val="20"/>
        </w:rPr>
      </w:pPr>
    </w:p>
    <w:p w:rsidR="0056382B" w:rsidRPr="0056382B" w:rsidRDefault="0056382B" w:rsidP="0056382B">
      <w:pPr>
        <w:ind w:firstLineChars="100" w:firstLine="240"/>
        <w:rPr>
          <w:rFonts w:eastAsia="宋体"/>
          <w:szCs w:val="20"/>
        </w:rPr>
      </w:pPr>
    </w:p>
    <w:p w:rsidR="000D223A" w:rsidRDefault="008E07B2">
      <w:pPr>
        <w:pStyle w:val="2"/>
        <w:numPr>
          <w:ilvl w:val="1"/>
          <w:numId w:val="2"/>
        </w:numPr>
        <w:spacing w:line="416" w:lineRule="atLeast"/>
        <w:ind w:left="646" w:firstLine="0"/>
        <w:rPr>
          <w:rFonts w:eastAsia="宋体"/>
          <w:b/>
          <w:sz w:val="24"/>
          <w:szCs w:val="24"/>
          <w:lang w:val="zh-CN"/>
        </w:rPr>
      </w:pPr>
      <w:bookmarkStart w:id="22" w:name="_Toc498536825"/>
      <w:bookmarkStart w:id="23" w:name="_Toc522185323"/>
      <w:r>
        <w:rPr>
          <w:rFonts w:eastAsia="宋体"/>
          <w:b/>
          <w:sz w:val="24"/>
          <w:szCs w:val="24"/>
          <w:lang w:val="zh-CN"/>
        </w:rPr>
        <w:t>网络拓扑图</w:t>
      </w:r>
      <w:bookmarkEnd w:id="22"/>
      <w:bookmarkEnd w:id="23"/>
    </w:p>
    <w:p w:rsidR="00F847E9" w:rsidRDefault="004E0136">
      <w:r>
        <w:object w:dxaOrig="15492" w:dyaOrig="89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39.4pt" o:ole="">
            <v:imagedata r:id="rId11" o:title=""/>
          </v:shape>
          <o:OLEObject Type="Embed" ProgID="Visio.Drawing.15" ShapeID="_x0000_i1025" DrawAspect="Content" ObjectID="_1597076713" r:id="rId12"/>
        </w:object>
      </w:r>
    </w:p>
    <w:p w:rsidR="000D223A" w:rsidRDefault="008E07B2">
      <w:pPr>
        <w:pStyle w:val="2"/>
        <w:numPr>
          <w:ilvl w:val="1"/>
          <w:numId w:val="2"/>
        </w:numPr>
        <w:spacing w:line="416" w:lineRule="atLeast"/>
        <w:ind w:left="646" w:firstLine="0"/>
        <w:rPr>
          <w:rFonts w:eastAsia="宋体"/>
          <w:b/>
          <w:sz w:val="24"/>
          <w:szCs w:val="24"/>
          <w:lang w:val="zh-CN"/>
        </w:rPr>
      </w:pPr>
      <w:bookmarkStart w:id="24" w:name="_Toc498536826"/>
      <w:bookmarkStart w:id="25" w:name="_Toc522185324"/>
      <w:r>
        <w:rPr>
          <w:rFonts w:eastAsia="宋体"/>
          <w:b/>
          <w:sz w:val="24"/>
          <w:szCs w:val="24"/>
          <w:lang w:val="zh-CN"/>
        </w:rPr>
        <w:lastRenderedPageBreak/>
        <w:t>硬件参数</w:t>
      </w:r>
      <w:bookmarkEnd w:id="24"/>
      <w:bookmarkEnd w:id="25"/>
    </w:p>
    <w:tbl>
      <w:tblPr>
        <w:tblStyle w:val="afc"/>
        <w:tblW w:w="5807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4252"/>
      </w:tblGrid>
      <w:tr w:rsidR="000D223A">
        <w:trPr>
          <w:jc w:val="center"/>
        </w:trPr>
        <w:tc>
          <w:tcPr>
            <w:tcW w:w="1555" w:type="dxa"/>
            <w:shd w:val="clear" w:color="auto" w:fill="A6A6A6" w:themeFill="background1" w:themeFillShade="A6"/>
            <w:vAlign w:val="center"/>
          </w:tcPr>
          <w:p w:rsidR="000D223A" w:rsidRDefault="008E07B2">
            <w:pPr>
              <w:ind w:firstLine="420"/>
              <w:rPr>
                <w:rFonts w:eastAsiaTheme="minorEastAsia"/>
              </w:rPr>
            </w:pPr>
            <w:r>
              <w:rPr>
                <w:rFonts w:eastAsiaTheme="minorEastAsia"/>
              </w:rPr>
              <w:t>处理器</w:t>
            </w:r>
          </w:p>
        </w:tc>
        <w:tc>
          <w:tcPr>
            <w:tcW w:w="4252" w:type="dxa"/>
            <w:vAlign w:val="center"/>
          </w:tcPr>
          <w:p w:rsidR="000D223A" w:rsidRDefault="00CE39E6">
            <w:pPr>
              <w:ind w:firstLine="420"/>
              <w:rPr>
                <w:rFonts w:eastAsiaTheme="minorEastAsia"/>
              </w:rPr>
            </w:pPr>
            <w:r w:rsidRPr="00CE39E6">
              <w:rPr>
                <w:rFonts w:eastAsiaTheme="minorEastAsia" w:hint="eastAsia"/>
              </w:rPr>
              <w:t> 4</w:t>
            </w:r>
            <w:r w:rsidRPr="00CE39E6">
              <w:rPr>
                <w:rFonts w:eastAsiaTheme="minorEastAsia" w:hint="eastAsia"/>
              </w:rPr>
              <w:t>卡</w:t>
            </w:r>
            <w:r>
              <w:rPr>
                <w:rFonts w:eastAsiaTheme="minorEastAsia" w:hint="eastAsia"/>
              </w:rPr>
              <w:t>G</w:t>
            </w:r>
            <w:r>
              <w:rPr>
                <w:rFonts w:eastAsiaTheme="minorEastAsia"/>
              </w:rPr>
              <w:t>PU</w:t>
            </w:r>
            <w:r>
              <w:rPr>
                <w:rFonts w:eastAsiaTheme="minorEastAsia" w:hint="eastAsia"/>
              </w:rPr>
              <w:t>及</w:t>
            </w:r>
            <w:r w:rsidRPr="00CE39E6">
              <w:rPr>
                <w:rFonts w:eastAsiaTheme="minorEastAsia" w:hint="eastAsia"/>
              </w:rPr>
              <w:t> E5-2680V4*2 </w:t>
            </w:r>
          </w:p>
        </w:tc>
      </w:tr>
      <w:tr w:rsidR="000D223A">
        <w:trPr>
          <w:jc w:val="center"/>
        </w:trPr>
        <w:tc>
          <w:tcPr>
            <w:tcW w:w="1555" w:type="dxa"/>
            <w:shd w:val="clear" w:color="auto" w:fill="A6A6A6" w:themeFill="background1" w:themeFillShade="A6"/>
            <w:vAlign w:val="center"/>
          </w:tcPr>
          <w:p w:rsidR="000D223A" w:rsidRDefault="008E07B2">
            <w:pPr>
              <w:ind w:firstLine="420"/>
              <w:rPr>
                <w:rFonts w:eastAsiaTheme="minorEastAsia"/>
              </w:rPr>
            </w:pPr>
            <w:r>
              <w:rPr>
                <w:rFonts w:eastAsiaTheme="minorEastAsia"/>
              </w:rPr>
              <w:t>内存</w:t>
            </w:r>
          </w:p>
        </w:tc>
        <w:tc>
          <w:tcPr>
            <w:tcW w:w="4252" w:type="dxa"/>
            <w:vAlign w:val="center"/>
          </w:tcPr>
          <w:p w:rsidR="000D223A" w:rsidRDefault="00CE39E6">
            <w:pPr>
              <w:ind w:firstLine="420"/>
              <w:rPr>
                <w:rFonts w:eastAsiaTheme="minorEastAsia"/>
              </w:rPr>
            </w:pPr>
            <w:r w:rsidRPr="00CE39E6">
              <w:rPr>
                <w:rFonts w:eastAsiaTheme="minorEastAsia"/>
              </w:rPr>
              <w:t>16*32G</w:t>
            </w:r>
          </w:p>
        </w:tc>
      </w:tr>
      <w:tr w:rsidR="000D223A">
        <w:trPr>
          <w:jc w:val="center"/>
        </w:trPr>
        <w:tc>
          <w:tcPr>
            <w:tcW w:w="1555" w:type="dxa"/>
            <w:shd w:val="clear" w:color="auto" w:fill="A6A6A6" w:themeFill="background1" w:themeFillShade="A6"/>
            <w:vAlign w:val="center"/>
          </w:tcPr>
          <w:p w:rsidR="000D223A" w:rsidRDefault="008E07B2">
            <w:pPr>
              <w:ind w:firstLine="420"/>
              <w:rPr>
                <w:rFonts w:eastAsiaTheme="minorEastAsia"/>
              </w:rPr>
            </w:pPr>
            <w:r>
              <w:rPr>
                <w:rFonts w:eastAsiaTheme="minorEastAsia"/>
              </w:rPr>
              <w:t>硬盘</w:t>
            </w:r>
          </w:p>
        </w:tc>
        <w:tc>
          <w:tcPr>
            <w:tcW w:w="4252" w:type="dxa"/>
            <w:vAlign w:val="center"/>
          </w:tcPr>
          <w:p w:rsidR="000D223A" w:rsidRDefault="00CE39E6">
            <w:pPr>
              <w:ind w:firstLine="420"/>
              <w:rPr>
                <w:rFonts w:eastAsiaTheme="minorEastAsia"/>
              </w:rPr>
            </w:pPr>
            <w:r w:rsidRPr="00CE39E6">
              <w:rPr>
                <w:rFonts w:eastAsiaTheme="minorEastAsia"/>
              </w:rPr>
              <w:t>1.2*10Tssd</w:t>
            </w:r>
          </w:p>
        </w:tc>
      </w:tr>
      <w:tr w:rsidR="000D223A">
        <w:trPr>
          <w:jc w:val="center"/>
        </w:trPr>
        <w:tc>
          <w:tcPr>
            <w:tcW w:w="1555" w:type="dxa"/>
            <w:shd w:val="clear" w:color="auto" w:fill="A6A6A6" w:themeFill="background1" w:themeFillShade="A6"/>
            <w:vAlign w:val="center"/>
          </w:tcPr>
          <w:p w:rsidR="000D223A" w:rsidRDefault="008E07B2">
            <w:pPr>
              <w:ind w:firstLine="420"/>
              <w:rPr>
                <w:rFonts w:eastAsiaTheme="minorEastAsia"/>
              </w:rPr>
            </w:pPr>
            <w:r>
              <w:rPr>
                <w:rFonts w:eastAsiaTheme="minorEastAsia"/>
              </w:rPr>
              <w:t>摄像头</w:t>
            </w:r>
          </w:p>
        </w:tc>
        <w:tc>
          <w:tcPr>
            <w:tcW w:w="4252" w:type="dxa"/>
            <w:vAlign w:val="center"/>
          </w:tcPr>
          <w:p w:rsidR="000D223A" w:rsidRDefault="00CE39E6">
            <w:pPr>
              <w:ind w:firstLine="42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海康</w:t>
            </w:r>
          </w:p>
        </w:tc>
      </w:tr>
    </w:tbl>
    <w:p w:rsidR="000D223A" w:rsidRDefault="008E07B2">
      <w:pPr>
        <w:pStyle w:val="2"/>
        <w:numPr>
          <w:ilvl w:val="1"/>
          <w:numId w:val="2"/>
        </w:numPr>
        <w:spacing w:line="416" w:lineRule="atLeast"/>
        <w:ind w:left="646" w:firstLine="0"/>
        <w:rPr>
          <w:rFonts w:eastAsia="宋体"/>
          <w:b/>
          <w:sz w:val="24"/>
          <w:szCs w:val="24"/>
          <w:lang w:val="zh-CN"/>
        </w:rPr>
      </w:pPr>
      <w:bookmarkStart w:id="26" w:name="_Toc498536827"/>
      <w:bookmarkStart w:id="27" w:name="_Toc522185325"/>
      <w:r>
        <w:rPr>
          <w:rFonts w:eastAsia="宋体"/>
          <w:b/>
          <w:sz w:val="24"/>
          <w:szCs w:val="24"/>
          <w:lang w:val="zh-CN"/>
        </w:rPr>
        <w:t>平台参数</w:t>
      </w:r>
      <w:bookmarkEnd w:id="26"/>
      <w:bookmarkEnd w:id="27"/>
    </w:p>
    <w:tbl>
      <w:tblPr>
        <w:tblStyle w:val="afc"/>
        <w:tblW w:w="5807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4252"/>
      </w:tblGrid>
      <w:tr w:rsidR="000D223A">
        <w:trPr>
          <w:jc w:val="center"/>
        </w:trPr>
        <w:tc>
          <w:tcPr>
            <w:tcW w:w="1555" w:type="dxa"/>
            <w:shd w:val="clear" w:color="auto" w:fill="A6A6A6" w:themeFill="background1" w:themeFillShade="A6"/>
            <w:vAlign w:val="center"/>
          </w:tcPr>
          <w:p w:rsidR="000D223A" w:rsidRDefault="008E07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OS</w:t>
            </w:r>
          </w:p>
        </w:tc>
        <w:tc>
          <w:tcPr>
            <w:tcW w:w="4252" w:type="dxa"/>
            <w:vAlign w:val="center"/>
          </w:tcPr>
          <w:p w:rsidR="000D223A" w:rsidRDefault="008E07B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Ubuntu 14.04</w:t>
            </w:r>
          </w:p>
        </w:tc>
      </w:tr>
      <w:tr w:rsidR="000D223A">
        <w:trPr>
          <w:jc w:val="center"/>
        </w:trPr>
        <w:tc>
          <w:tcPr>
            <w:tcW w:w="1555" w:type="dxa"/>
            <w:shd w:val="clear" w:color="auto" w:fill="A6A6A6" w:themeFill="background1" w:themeFillShade="A6"/>
            <w:vAlign w:val="center"/>
          </w:tcPr>
          <w:p w:rsidR="000D223A" w:rsidRDefault="008E07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软件平台</w:t>
            </w:r>
          </w:p>
        </w:tc>
        <w:tc>
          <w:tcPr>
            <w:tcW w:w="4252" w:type="dxa"/>
            <w:vAlign w:val="center"/>
          </w:tcPr>
          <w:p w:rsidR="000D223A" w:rsidRDefault="008E07B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Face_platfrom_</w:t>
            </w:r>
            <w:r w:rsidR="00CE39E6">
              <w:rPr>
                <w:rFonts w:eastAsiaTheme="minorEastAsia"/>
              </w:rPr>
              <w:t>YDN</w:t>
            </w:r>
            <w:r>
              <w:rPr>
                <w:rFonts w:eastAsiaTheme="minorEastAsia" w:hint="eastAsia"/>
              </w:rPr>
              <w:t>_</w:t>
            </w:r>
            <w:r w:rsidR="00CE39E6">
              <w:rPr>
                <w:rFonts w:eastAsiaTheme="minorEastAsia"/>
              </w:rPr>
              <w:t>GPU</w:t>
            </w:r>
            <w:proofErr w:type="spellEnd"/>
          </w:p>
        </w:tc>
      </w:tr>
    </w:tbl>
    <w:p w:rsidR="000D223A" w:rsidRDefault="008E07B2">
      <w:pPr>
        <w:pStyle w:val="2"/>
        <w:numPr>
          <w:ilvl w:val="1"/>
          <w:numId w:val="2"/>
        </w:numPr>
        <w:spacing w:line="416" w:lineRule="atLeast"/>
        <w:ind w:left="646" w:firstLine="0"/>
        <w:rPr>
          <w:rFonts w:eastAsia="宋体"/>
          <w:b/>
          <w:sz w:val="24"/>
          <w:szCs w:val="24"/>
          <w:lang w:val="zh-CN"/>
        </w:rPr>
      </w:pPr>
      <w:bookmarkStart w:id="28" w:name="_Toc498536828"/>
      <w:bookmarkStart w:id="29" w:name="_Toc522185326"/>
      <w:r>
        <w:rPr>
          <w:rFonts w:eastAsia="宋体"/>
          <w:b/>
          <w:sz w:val="24"/>
          <w:szCs w:val="24"/>
          <w:lang w:val="zh-CN"/>
        </w:rPr>
        <w:t>拍摄角度及</w:t>
      </w:r>
      <w:bookmarkEnd w:id="28"/>
      <w:r w:rsidR="00761D12">
        <w:rPr>
          <w:rFonts w:eastAsia="宋体" w:hint="eastAsia"/>
          <w:b/>
          <w:sz w:val="24"/>
          <w:szCs w:val="24"/>
          <w:lang w:val="zh-CN"/>
        </w:rPr>
        <w:t>图片要求</w:t>
      </w:r>
      <w:bookmarkEnd w:id="29"/>
    </w:p>
    <w:p w:rsidR="00761D12" w:rsidRPr="0056382B" w:rsidRDefault="00761D12" w:rsidP="00761D12">
      <w:pPr>
        <w:rPr>
          <w:rFonts w:eastAsia="宋体"/>
          <w:szCs w:val="20"/>
          <w:lang w:val="zh-CN"/>
        </w:rPr>
      </w:pPr>
      <w:r w:rsidRPr="0056382B">
        <w:rPr>
          <w:rFonts w:eastAsia="宋体" w:hint="eastAsia"/>
          <w:szCs w:val="20"/>
          <w:lang w:val="zh-CN"/>
        </w:rPr>
        <w:t>图片格式符合以下要求：</w:t>
      </w:r>
      <w:r w:rsidRPr="0056382B">
        <w:rPr>
          <w:rFonts w:eastAsia="宋体" w:hint="eastAsia"/>
          <w:szCs w:val="20"/>
          <w:lang w:val="zh-CN"/>
        </w:rPr>
        <w:t xml:space="preserve"> </w:t>
      </w:r>
    </w:p>
    <w:p w:rsidR="00761D12" w:rsidRPr="0056382B" w:rsidRDefault="00761D12" w:rsidP="00761D12">
      <w:pPr>
        <w:rPr>
          <w:rFonts w:eastAsia="宋体"/>
          <w:szCs w:val="20"/>
          <w:lang w:val="zh-CN"/>
        </w:rPr>
      </w:pPr>
      <w:r w:rsidRPr="0056382B">
        <w:rPr>
          <w:rFonts w:eastAsia="宋体" w:hint="eastAsia"/>
          <w:szCs w:val="20"/>
          <w:lang w:val="zh-CN"/>
        </w:rPr>
        <w:t>图像文件格式：</w:t>
      </w:r>
      <w:r w:rsidRPr="0056382B">
        <w:rPr>
          <w:rFonts w:eastAsia="宋体" w:hint="eastAsia"/>
          <w:szCs w:val="20"/>
          <w:lang w:val="zh-CN"/>
        </w:rPr>
        <w:t xml:space="preserve"> JPEG</w:t>
      </w:r>
      <w:r w:rsidRPr="0056382B">
        <w:rPr>
          <w:rFonts w:eastAsia="宋体" w:hint="eastAsia"/>
          <w:szCs w:val="20"/>
          <w:lang w:val="zh-CN"/>
        </w:rPr>
        <w:t>；</w:t>
      </w:r>
      <w:r w:rsidRPr="0056382B">
        <w:rPr>
          <w:rFonts w:eastAsia="宋体" w:hint="eastAsia"/>
          <w:szCs w:val="20"/>
          <w:lang w:val="zh-CN"/>
        </w:rPr>
        <w:t xml:space="preserve"> </w:t>
      </w:r>
    </w:p>
    <w:p w:rsidR="00761D12" w:rsidRPr="0056382B" w:rsidRDefault="00761D12" w:rsidP="00761D12">
      <w:pPr>
        <w:rPr>
          <w:rFonts w:eastAsia="宋体"/>
          <w:szCs w:val="20"/>
          <w:lang w:val="zh-CN"/>
        </w:rPr>
      </w:pPr>
      <w:r w:rsidRPr="0056382B">
        <w:rPr>
          <w:rFonts w:eastAsia="宋体" w:hint="eastAsia"/>
          <w:szCs w:val="20"/>
          <w:lang w:val="zh-CN"/>
        </w:rPr>
        <w:t>压缩比：宜不小于</w:t>
      </w:r>
      <w:r w:rsidRPr="0056382B">
        <w:rPr>
          <w:rFonts w:eastAsia="宋体" w:hint="eastAsia"/>
          <w:szCs w:val="20"/>
          <w:lang w:val="zh-CN"/>
        </w:rPr>
        <w:t>95%</w:t>
      </w:r>
      <w:r w:rsidRPr="0056382B">
        <w:rPr>
          <w:rFonts w:eastAsia="宋体" w:hint="eastAsia"/>
          <w:szCs w:val="20"/>
          <w:lang w:val="zh-CN"/>
        </w:rPr>
        <w:t>。</w:t>
      </w:r>
      <w:r w:rsidRPr="0056382B">
        <w:rPr>
          <w:rFonts w:eastAsia="宋体" w:hint="eastAsia"/>
          <w:szCs w:val="20"/>
          <w:lang w:val="zh-CN"/>
        </w:rPr>
        <w:t xml:space="preserve"> </w:t>
      </w:r>
    </w:p>
    <w:p w:rsidR="00761D12" w:rsidRPr="0056382B" w:rsidRDefault="00761D12" w:rsidP="00761D12">
      <w:pPr>
        <w:rPr>
          <w:rFonts w:eastAsia="宋体"/>
          <w:szCs w:val="20"/>
          <w:lang w:val="zh-CN"/>
        </w:rPr>
      </w:pPr>
      <w:r w:rsidRPr="0056382B">
        <w:rPr>
          <w:rFonts w:eastAsia="宋体" w:hint="eastAsia"/>
          <w:szCs w:val="20"/>
          <w:lang w:val="zh-CN"/>
        </w:rPr>
        <w:t>图片大小建议为</w:t>
      </w:r>
      <w:r w:rsidRPr="0056382B">
        <w:rPr>
          <w:rFonts w:eastAsia="宋体" w:hint="eastAsia"/>
          <w:szCs w:val="20"/>
          <w:lang w:val="zh-CN"/>
        </w:rPr>
        <w:t>20K</w:t>
      </w:r>
      <w:r w:rsidRPr="0056382B">
        <w:rPr>
          <w:rFonts w:eastAsia="宋体" w:hint="eastAsia"/>
          <w:szCs w:val="20"/>
          <w:lang w:val="zh-CN"/>
        </w:rPr>
        <w:t>到</w:t>
      </w:r>
      <w:r w:rsidRPr="0056382B">
        <w:rPr>
          <w:rFonts w:eastAsia="宋体"/>
          <w:szCs w:val="20"/>
          <w:lang w:val="zh-CN"/>
        </w:rPr>
        <w:t>8</w:t>
      </w:r>
      <w:r w:rsidRPr="0056382B">
        <w:rPr>
          <w:rFonts w:eastAsia="宋体" w:hint="eastAsia"/>
          <w:szCs w:val="20"/>
          <w:lang w:val="zh-CN"/>
        </w:rPr>
        <w:t>0K</w:t>
      </w:r>
      <w:r w:rsidRPr="0056382B">
        <w:rPr>
          <w:rFonts w:eastAsia="宋体" w:hint="eastAsia"/>
          <w:szCs w:val="20"/>
          <w:lang w:val="zh-CN"/>
        </w:rPr>
        <w:t>之间；</w:t>
      </w:r>
    </w:p>
    <w:p w:rsidR="00761D12" w:rsidRPr="0056382B" w:rsidRDefault="00761D12" w:rsidP="00761D12">
      <w:pPr>
        <w:rPr>
          <w:rFonts w:eastAsia="宋体"/>
          <w:szCs w:val="20"/>
          <w:lang w:val="zh-CN"/>
        </w:rPr>
      </w:pPr>
      <w:r w:rsidRPr="0056382B">
        <w:rPr>
          <w:rFonts w:eastAsia="宋体" w:hint="eastAsia"/>
          <w:szCs w:val="20"/>
          <w:lang w:val="zh-CN"/>
        </w:rPr>
        <w:t>分辨率ф：≥</w:t>
      </w:r>
      <w:r w:rsidRPr="0056382B">
        <w:rPr>
          <w:rFonts w:eastAsia="宋体" w:hint="eastAsia"/>
          <w:szCs w:val="20"/>
          <w:lang w:val="zh-CN"/>
        </w:rPr>
        <w:t>100dpi</w:t>
      </w:r>
      <w:r w:rsidRPr="0056382B">
        <w:rPr>
          <w:rFonts w:eastAsia="宋体" w:hint="eastAsia"/>
          <w:szCs w:val="20"/>
          <w:lang w:val="zh-CN"/>
        </w:rPr>
        <w:t>；</w:t>
      </w:r>
    </w:p>
    <w:p w:rsidR="00761D12" w:rsidRPr="0056382B" w:rsidRDefault="00761D12" w:rsidP="00761D12">
      <w:pPr>
        <w:rPr>
          <w:rFonts w:eastAsia="宋体"/>
          <w:szCs w:val="20"/>
          <w:lang w:val="zh-CN"/>
        </w:rPr>
      </w:pPr>
      <w:r w:rsidRPr="0056382B">
        <w:rPr>
          <w:rFonts w:eastAsia="宋体" w:hint="eastAsia"/>
          <w:szCs w:val="20"/>
          <w:lang w:val="zh-CN"/>
        </w:rPr>
        <w:t>人脸区域</w:t>
      </w:r>
      <w:proofErr w:type="gramStart"/>
      <w:r w:rsidRPr="0056382B">
        <w:rPr>
          <w:rFonts w:eastAsia="宋体"/>
          <w:szCs w:val="20"/>
          <w:lang w:val="zh-CN"/>
        </w:rPr>
        <w:t>占图片</w:t>
      </w:r>
      <w:proofErr w:type="gramEnd"/>
      <w:r w:rsidRPr="0056382B">
        <w:rPr>
          <w:rFonts w:eastAsia="宋体" w:hint="eastAsia"/>
          <w:szCs w:val="20"/>
          <w:lang w:val="zh-CN"/>
        </w:rPr>
        <w:t>面积</w:t>
      </w:r>
      <w:r w:rsidRPr="0056382B">
        <w:rPr>
          <w:rFonts w:eastAsia="宋体" w:hint="eastAsia"/>
          <w:szCs w:val="20"/>
          <w:lang w:val="zh-CN"/>
        </w:rPr>
        <w:t>3/4</w:t>
      </w:r>
      <w:r w:rsidRPr="0056382B">
        <w:rPr>
          <w:rFonts w:eastAsia="宋体" w:hint="eastAsia"/>
          <w:szCs w:val="20"/>
          <w:lang w:val="zh-CN"/>
        </w:rPr>
        <w:t>以上；</w:t>
      </w:r>
    </w:p>
    <w:p w:rsidR="00761D12" w:rsidRPr="0056382B" w:rsidRDefault="00761D12" w:rsidP="00761D12">
      <w:pPr>
        <w:rPr>
          <w:rFonts w:eastAsia="宋体"/>
          <w:szCs w:val="20"/>
          <w:lang w:val="zh-CN"/>
        </w:rPr>
      </w:pPr>
      <w:r w:rsidRPr="0056382B">
        <w:rPr>
          <w:rFonts w:eastAsia="宋体" w:hint="eastAsia"/>
          <w:szCs w:val="20"/>
          <w:lang w:val="zh-CN"/>
        </w:rPr>
        <w:t>两眼间距：两眼间距不小于</w:t>
      </w:r>
      <w:r w:rsidRPr="0056382B">
        <w:rPr>
          <w:rFonts w:eastAsia="宋体" w:hint="eastAsia"/>
          <w:szCs w:val="20"/>
          <w:lang w:val="zh-CN"/>
        </w:rPr>
        <w:t>40</w:t>
      </w:r>
      <w:r w:rsidRPr="0056382B">
        <w:rPr>
          <w:rFonts w:eastAsia="宋体" w:hint="eastAsia"/>
          <w:szCs w:val="20"/>
          <w:lang w:val="zh-CN"/>
        </w:rPr>
        <w:t>像素，建议</w:t>
      </w:r>
      <w:r w:rsidRPr="0056382B">
        <w:rPr>
          <w:rFonts w:eastAsia="宋体" w:hint="eastAsia"/>
          <w:szCs w:val="20"/>
          <w:lang w:val="zh-CN"/>
        </w:rPr>
        <w:t>60</w:t>
      </w:r>
      <w:r w:rsidRPr="0056382B">
        <w:rPr>
          <w:rFonts w:eastAsia="宋体" w:hint="eastAsia"/>
          <w:szCs w:val="20"/>
          <w:lang w:val="zh-CN"/>
        </w:rPr>
        <w:t>像素以上；</w:t>
      </w:r>
    </w:p>
    <w:p w:rsidR="00761D12" w:rsidRPr="0056382B" w:rsidRDefault="00761D12" w:rsidP="00761D12">
      <w:pPr>
        <w:rPr>
          <w:rFonts w:eastAsia="宋体"/>
          <w:szCs w:val="20"/>
          <w:lang w:val="zh-CN"/>
        </w:rPr>
      </w:pPr>
      <w:r w:rsidRPr="0056382B">
        <w:rPr>
          <w:rFonts w:eastAsia="宋体" w:hint="eastAsia"/>
          <w:szCs w:val="20"/>
          <w:lang w:val="zh-CN"/>
        </w:rPr>
        <w:t>灰度：动态灰度范围≥</w:t>
      </w:r>
      <w:r w:rsidRPr="0056382B">
        <w:rPr>
          <w:rFonts w:eastAsia="宋体" w:hint="eastAsia"/>
          <w:szCs w:val="20"/>
          <w:lang w:val="zh-CN"/>
        </w:rPr>
        <w:t>180</w:t>
      </w:r>
      <w:r w:rsidRPr="0056382B">
        <w:rPr>
          <w:rFonts w:eastAsia="宋体" w:hint="eastAsia"/>
          <w:szCs w:val="20"/>
          <w:lang w:val="zh-CN"/>
        </w:rPr>
        <w:t>级或</w:t>
      </w:r>
      <w:r w:rsidRPr="0056382B">
        <w:rPr>
          <w:rFonts w:eastAsia="宋体" w:hint="eastAsia"/>
          <w:szCs w:val="20"/>
          <w:lang w:val="zh-CN"/>
        </w:rPr>
        <w:t>24</w:t>
      </w:r>
      <w:r w:rsidRPr="0056382B">
        <w:rPr>
          <w:rFonts w:eastAsia="宋体" w:hint="eastAsia"/>
          <w:szCs w:val="20"/>
          <w:lang w:val="zh-CN"/>
        </w:rPr>
        <w:t>位真彩色；</w:t>
      </w:r>
    </w:p>
    <w:p w:rsidR="00761D12" w:rsidRPr="0056382B" w:rsidRDefault="00761D12" w:rsidP="00761D12">
      <w:pPr>
        <w:rPr>
          <w:rFonts w:eastAsia="宋体"/>
          <w:szCs w:val="20"/>
          <w:lang w:val="zh-CN"/>
        </w:rPr>
      </w:pPr>
      <w:r w:rsidRPr="0056382B">
        <w:rPr>
          <w:rFonts w:eastAsia="宋体" w:hint="eastAsia"/>
          <w:szCs w:val="20"/>
          <w:lang w:val="zh-CN"/>
        </w:rPr>
        <w:t>清晰度：人脸清晰，无阴阳脸，无明显拖尾、抖动等运动模糊；</w:t>
      </w:r>
    </w:p>
    <w:p w:rsidR="00761D12" w:rsidRPr="0056382B" w:rsidRDefault="00761D12" w:rsidP="00761D12">
      <w:pPr>
        <w:rPr>
          <w:rFonts w:eastAsia="宋体"/>
          <w:szCs w:val="20"/>
          <w:lang w:val="zh-CN"/>
        </w:rPr>
      </w:pPr>
      <w:r w:rsidRPr="0056382B">
        <w:rPr>
          <w:rFonts w:eastAsia="宋体" w:hint="eastAsia"/>
          <w:szCs w:val="20"/>
          <w:lang w:val="zh-CN"/>
        </w:rPr>
        <w:t>压缩编码类型：</w:t>
      </w:r>
      <w:r w:rsidRPr="0056382B">
        <w:rPr>
          <w:rFonts w:eastAsia="宋体" w:hint="eastAsia"/>
          <w:szCs w:val="20"/>
          <w:lang w:val="zh-CN"/>
        </w:rPr>
        <w:t>H.264</w:t>
      </w:r>
      <w:bookmarkStart w:id="30" w:name="_GoBack"/>
      <w:bookmarkEnd w:id="30"/>
      <w:r w:rsidRPr="0056382B">
        <w:rPr>
          <w:rFonts w:eastAsia="宋体" w:hint="eastAsia"/>
          <w:szCs w:val="20"/>
          <w:lang w:val="zh-CN"/>
        </w:rPr>
        <w:t>；</w:t>
      </w:r>
      <w:r w:rsidRPr="0056382B">
        <w:rPr>
          <w:rFonts w:eastAsia="宋体" w:hint="eastAsia"/>
          <w:szCs w:val="20"/>
          <w:lang w:val="zh-CN"/>
        </w:rPr>
        <w:t xml:space="preserve"> </w:t>
      </w:r>
    </w:p>
    <w:p w:rsidR="00761D12" w:rsidRPr="0056382B" w:rsidRDefault="00761D12" w:rsidP="00761D12">
      <w:pPr>
        <w:rPr>
          <w:rFonts w:eastAsia="宋体"/>
          <w:szCs w:val="20"/>
          <w:lang w:val="zh-CN"/>
        </w:rPr>
      </w:pPr>
      <w:r w:rsidRPr="0056382B">
        <w:rPr>
          <w:rFonts w:eastAsia="宋体" w:hint="eastAsia"/>
          <w:szCs w:val="20"/>
          <w:lang w:val="zh-CN"/>
        </w:rPr>
        <w:t>人脸姿态角度：水平转动角不超过±</w:t>
      </w:r>
      <w:r w:rsidRPr="0056382B">
        <w:rPr>
          <w:rFonts w:eastAsia="宋体" w:hint="eastAsia"/>
          <w:szCs w:val="20"/>
          <w:lang w:val="zh-CN"/>
        </w:rPr>
        <w:t>30</w:t>
      </w:r>
      <w:r w:rsidRPr="0056382B">
        <w:rPr>
          <w:rFonts w:eastAsia="宋体" w:hint="eastAsia"/>
          <w:szCs w:val="20"/>
          <w:lang w:val="zh-CN"/>
        </w:rPr>
        <w:t>°、俯仰角不超过±</w:t>
      </w:r>
      <w:r w:rsidRPr="0056382B">
        <w:rPr>
          <w:rFonts w:eastAsia="宋体" w:hint="eastAsia"/>
          <w:szCs w:val="20"/>
          <w:lang w:val="zh-CN"/>
        </w:rPr>
        <w:t>20</w:t>
      </w:r>
      <w:r w:rsidRPr="0056382B">
        <w:rPr>
          <w:rFonts w:eastAsia="宋体" w:hint="eastAsia"/>
          <w:szCs w:val="20"/>
          <w:lang w:val="zh-CN"/>
        </w:rPr>
        <w:t>°、倾斜角不超过±</w:t>
      </w:r>
      <w:r w:rsidRPr="0056382B">
        <w:rPr>
          <w:rFonts w:eastAsia="宋体" w:hint="eastAsia"/>
          <w:szCs w:val="20"/>
          <w:lang w:val="zh-CN"/>
        </w:rPr>
        <w:t>30</w:t>
      </w:r>
      <w:r w:rsidRPr="0056382B">
        <w:rPr>
          <w:rFonts w:eastAsia="宋体" w:hint="eastAsia"/>
          <w:szCs w:val="20"/>
          <w:lang w:val="zh-CN"/>
        </w:rPr>
        <w:t>°；建议水平转动角不超过±</w:t>
      </w:r>
      <w:r w:rsidRPr="0056382B">
        <w:rPr>
          <w:rFonts w:eastAsia="宋体" w:hint="eastAsia"/>
          <w:szCs w:val="20"/>
          <w:lang w:val="zh-CN"/>
        </w:rPr>
        <w:t>15</w:t>
      </w:r>
      <w:r w:rsidRPr="0056382B">
        <w:rPr>
          <w:rFonts w:eastAsia="宋体" w:hint="eastAsia"/>
          <w:szCs w:val="20"/>
          <w:lang w:val="zh-CN"/>
        </w:rPr>
        <w:t>°、俯仰角不超过±</w:t>
      </w:r>
      <w:r w:rsidRPr="0056382B">
        <w:rPr>
          <w:rFonts w:eastAsia="宋体" w:hint="eastAsia"/>
          <w:szCs w:val="20"/>
          <w:lang w:val="zh-CN"/>
        </w:rPr>
        <w:t>10</w:t>
      </w:r>
      <w:r w:rsidRPr="0056382B">
        <w:rPr>
          <w:rFonts w:eastAsia="宋体" w:hint="eastAsia"/>
          <w:szCs w:val="20"/>
          <w:lang w:val="zh-CN"/>
        </w:rPr>
        <w:t>°、倾斜角不超过±</w:t>
      </w:r>
      <w:r w:rsidRPr="0056382B">
        <w:rPr>
          <w:rFonts w:eastAsia="宋体" w:hint="eastAsia"/>
          <w:szCs w:val="20"/>
          <w:lang w:val="zh-CN"/>
        </w:rPr>
        <w:t>20</w:t>
      </w:r>
      <w:r w:rsidRPr="0056382B">
        <w:rPr>
          <w:rFonts w:eastAsia="宋体" w:hint="eastAsia"/>
          <w:szCs w:val="20"/>
          <w:lang w:val="zh-CN"/>
        </w:rPr>
        <w:t>°，</w:t>
      </w:r>
      <w:r w:rsidRPr="0056382B">
        <w:rPr>
          <w:rFonts w:eastAsia="宋体"/>
          <w:szCs w:val="20"/>
          <w:lang w:val="zh-CN"/>
        </w:rPr>
        <w:t>宜配合</w:t>
      </w:r>
      <w:r w:rsidRPr="0056382B">
        <w:rPr>
          <w:rFonts w:eastAsia="宋体" w:hint="eastAsia"/>
          <w:szCs w:val="20"/>
          <w:lang w:val="zh-CN"/>
        </w:rPr>
        <w:t>有</w:t>
      </w:r>
      <w:r w:rsidRPr="0056382B">
        <w:rPr>
          <w:rFonts w:eastAsia="宋体"/>
          <w:szCs w:val="20"/>
          <w:lang w:val="zh-CN"/>
        </w:rPr>
        <w:t>辅助</w:t>
      </w:r>
      <w:r w:rsidRPr="0056382B">
        <w:rPr>
          <w:rFonts w:eastAsia="宋体" w:hint="eastAsia"/>
          <w:szCs w:val="20"/>
          <w:lang w:val="zh-CN"/>
        </w:rPr>
        <w:t>措施</w:t>
      </w:r>
      <w:r w:rsidRPr="0056382B">
        <w:rPr>
          <w:rFonts w:eastAsia="宋体"/>
          <w:szCs w:val="20"/>
          <w:lang w:val="zh-CN"/>
        </w:rPr>
        <w:t>保证人</w:t>
      </w:r>
      <w:proofErr w:type="gramStart"/>
      <w:r w:rsidRPr="0056382B">
        <w:rPr>
          <w:rFonts w:eastAsia="宋体"/>
          <w:szCs w:val="20"/>
          <w:lang w:val="zh-CN"/>
        </w:rPr>
        <w:t>脸角度</w:t>
      </w:r>
      <w:proofErr w:type="gramEnd"/>
      <w:r w:rsidRPr="0056382B">
        <w:rPr>
          <w:rFonts w:eastAsia="宋体"/>
          <w:szCs w:val="20"/>
          <w:lang w:val="zh-CN"/>
        </w:rPr>
        <w:t>满足要求</w:t>
      </w:r>
      <w:r w:rsidRPr="0056382B">
        <w:rPr>
          <w:rFonts w:eastAsia="宋体" w:hint="eastAsia"/>
          <w:szCs w:val="20"/>
          <w:lang w:val="zh-CN"/>
        </w:rPr>
        <w:t>；</w:t>
      </w:r>
      <w:r w:rsidRPr="0056382B">
        <w:rPr>
          <w:rFonts w:eastAsia="宋体" w:hint="eastAsia"/>
          <w:szCs w:val="20"/>
          <w:lang w:val="zh-CN"/>
        </w:rPr>
        <w:t xml:space="preserve"> </w:t>
      </w:r>
    </w:p>
    <w:p w:rsidR="00761D12" w:rsidRPr="0056382B" w:rsidRDefault="00761D12" w:rsidP="00761D12">
      <w:pPr>
        <w:rPr>
          <w:rFonts w:eastAsia="宋体"/>
          <w:szCs w:val="20"/>
          <w:lang w:val="zh-CN"/>
        </w:rPr>
      </w:pPr>
      <w:proofErr w:type="gramStart"/>
      <w:r w:rsidRPr="0056382B">
        <w:rPr>
          <w:rFonts w:eastAsia="宋体" w:hint="eastAsia"/>
          <w:szCs w:val="20"/>
          <w:lang w:val="zh-CN"/>
        </w:rPr>
        <w:t>噪波</w:t>
      </w:r>
      <w:proofErr w:type="gramEnd"/>
      <w:r w:rsidRPr="0056382B">
        <w:rPr>
          <w:rFonts w:eastAsia="宋体" w:hint="eastAsia"/>
          <w:szCs w:val="20"/>
          <w:lang w:val="zh-CN"/>
        </w:rPr>
        <w:t>：</w:t>
      </w:r>
      <w:r w:rsidRPr="0056382B">
        <w:rPr>
          <w:rFonts w:eastAsia="宋体" w:hint="eastAsia"/>
          <w:szCs w:val="20"/>
          <w:lang w:val="zh-CN"/>
        </w:rPr>
        <w:t xml:space="preserve"> </w:t>
      </w:r>
      <w:r w:rsidRPr="0056382B">
        <w:rPr>
          <w:rFonts w:eastAsia="宋体" w:hint="eastAsia"/>
          <w:szCs w:val="20"/>
          <w:lang w:val="zh-CN"/>
        </w:rPr>
        <w:t>图像无明显噪波；</w:t>
      </w:r>
    </w:p>
    <w:p w:rsidR="00761D12" w:rsidRPr="0056382B" w:rsidRDefault="00761D12" w:rsidP="00761D12">
      <w:pPr>
        <w:rPr>
          <w:rFonts w:eastAsia="宋体"/>
          <w:szCs w:val="20"/>
          <w:lang w:val="zh-CN"/>
        </w:rPr>
      </w:pPr>
      <w:r w:rsidRPr="0056382B">
        <w:rPr>
          <w:rFonts w:eastAsia="宋体" w:hint="eastAsia"/>
          <w:szCs w:val="20"/>
          <w:lang w:val="zh-CN"/>
        </w:rPr>
        <w:t>光照：前光照不低于</w:t>
      </w:r>
      <w:r w:rsidRPr="0056382B">
        <w:rPr>
          <w:rFonts w:eastAsia="宋体"/>
          <w:szCs w:val="20"/>
          <w:lang w:val="zh-CN"/>
        </w:rPr>
        <w:t>100lux</w:t>
      </w:r>
      <w:r w:rsidRPr="0056382B">
        <w:rPr>
          <w:rFonts w:eastAsia="宋体" w:hint="eastAsia"/>
          <w:szCs w:val="20"/>
          <w:lang w:val="zh-CN"/>
        </w:rPr>
        <w:t>，行人左右侧光照强度差不超过一倍，行人背面光照强度不超过正面光照强度的两倍。如果现场的光线不满足上述任意一条要求，则需要通过遮挡光或者补光的方法优化现场的光照条件。</w:t>
      </w:r>
    </w:p>
    <w:p w:rsidR="000D223A" w:rsidRPr="00761D12" w:rsidRDefault="000D223A">
      <w:pPr>
        <w:ind w:firstLineChars="200" w:firstLine="480"/>
        <w:rPr>
          <w:rFonts w:eastAsia="宋体"/>
          <w:szCs w:val="20"/>
        </w:rPr>
      </w:pPr>
    </w:p>
    <w:p w:rsidR="000D223A" w:rsidRDefault="008E07B2">
      <w:pPr>
        <w:pStyle w:val="1"/>
        <w:keepNext/>
        <w:keepLines/>
        <w:spacing w:line="578" w:lineRule="atLeast"/>
        <w:jc w:val="center"/>
        <w:rPr>
          <w:rFonts w:eastAsia="宋体"/>
          <w:b/>
          <w:sz w:val="32"/>
          <w:szCs w:val="32"/>
          <w:lang w:val="zh-CN"/>
        </w:rPr>
      </w:pPr>
      <w:bookmarkStart w:id="31" w:name="_Toc498536830"/>
      <w:bookmarkStart w:id="32" w:name="_Toc522185327"/>
      <w:r>
        <w:rPr>
          <w:rFonts w:eastAsia="宋体"/>
          <w:b/>
          <w:sz w:val="32"/>
          <w:szCs w:val="32"/>
          <w:lang w:val="zh-CN"/>
        </w:rPr>
        <w:t>第三章</w:t>
      </w:r>
      <w:r>
        <w:rPr>
          <w:rFonts w:eastAsia="宋体"/>
          <w:b/>
          <w:sz w:val="32"/>
          <w:szCs w:val="32"/>
          <w:lang w:val="zh-CN"/>
        </w:rPr>
        <w:t xml:space="preserve"> </w:t>
      </w:r>
      <w:r>
        <w:rPr>
          <w:rFonts w:eastAsia="宋体"/>
          <w:b/>
          <w:sz w:val="32"/>
          <w:szCs w:val="32"/>
          <w:lang w:val="zh-CN"/>
        </w:rPr>
        <w:t>测试</w:t>
      </w:r>
      <w:bookmarkEnd w:id="31"/>
      <w:r w:rsidR="000257F8">
        <w:rPr>
          <w:rFonts w:eastAsia="宋体" w:hint="eastAsia"/>
          <w:b/>
          <w:sz w:val="32"/>
          <w:szCs w:val="32"/>
          <w:lang w:val="zh-CN"/>
        </w:rPr>
        <w:t>用例</w:t>
      </w:r>
      <w:bookmarkEnd w:id="32"/>
    </w:p>
    <w:p w:rsidR="000D223A" w:rsidRDefault="000D223A">
      <w:pPr>
        <w:pStyle w:val="afd"/>
        <w:keepNext/>
        <w:keepLines/>
        <w:numPr>
          <w:ilvl w:val="0"/>
          <w:numId w:val="2"/>
        </w:numPr>
        <w:spacing w:before="260" w:after="260" w:line="416" w:lineRule="atLeast"/>
        <w:ind w:firstLineChars="0"/>
        <w:outlineLvl w:val="1"/>
        <w:rPr>
          <w:rFonts w:eastAsia="宋体"/>
          <w:b/>
          <w:bCs/>
          <w:vanish/>
          <w:lang w:val="zh-CN"/>
        </w:rPr>
      </w:pPr>
      <w:bookmarkStart w:id="33" w:name="_Toc497421601"/>
      <w:bookmarkStart w:id="34" w:name="_Toc498536831"/>
      <w:bookmarkStart w:id="35" w:name="_Toc522185328"/>
      <w:bookmarkStart w:id="36" w:name="_Toc479841319"/>
      <w:bookmarkStart w:id="37" w:name="_Toc475492310"/>
      <w:bookmarkEnd w:id="33"/>
      <w:bookmarkEnd w:id="34"/>
      <w:bookmarkEnd w:id="35"/>
    </w:p>
    <w:p w:rsidR="000D223A" w:rsidRDefault="000D223A">
      <w:pPr>
        <w:pStyle w:val="afd"/>
        <w:keepNext/>
        <w:keepLines/>
        <w:numPr>
          <w:ilvl w:val="0"/>
          <w:numId w:val="1"/>
        </w:numPr>
        <w:spacing w:before="260" w:after="260" w:line="416" w:lineRule="atLeast"/>
        <w:ind w:firstLineChars="0"/>
        <w:outlineLvl w:val="2"/>
        <w:rPr>
          <w:rFonts w:eastAsia="宋体"/>
          <w:b/>
          <w:bCs/>
          <w:vanish/>
          <w:sz w:val="32"/>
          <w:szCs w:val="32"/>
          <w:lang w:val="zh-CN"/>
        </w:rPr>
      </w:pPr>
      <w:bookmarkStart w:id="38" w:name="_Toc498536833"/>
      <w:bookmarkStart w:id="39" w:name="_Toc497421603"/>
      <w:bookmarkStart w:id="40" w:name="_Toc522185329"/>
      <w:bookmarkEnd w:id="36"/>
      <w:bookmarkEnd w:id="37"/>
      <w:bookmarkEnd w:id="38"/>
      <w:bookmarkEnd w:id="39"/>
      <w:bookmarkEnd w:id="40"/>
    </w:p>
    <w:p w:rsidR="000D223A" w:rsidRDefault="000D223A">
      <w:pPr>
        <w:pStyle w:val="afd"/>
        <w:keepNext/>
        <w:keepLines/>
        <w:numPr>
          <w:ilvl w:val="0"/>
          <w:numId w:val="1"/>
        </w:numPr>
        <w:spacing w:before="260" w:after="260" w:line="416" w:lineRule="atLeast"/>
        <w:ind w:firstLineChars="0"/>
        <w:outlineLvl w:val="2"/>
        <w:rPr>
          <w:rFonts w:eastAsia="宋体"/>
          <w:b/>
          <w:bCs/>
          <w:vanish/>
          <w:sz w:val="32"/>
          <w:szCs w:val="32"/>
          <w:lang w:val="zh-CN"/>
        </w:rPr>
      </w:pPr>
      <w:bookmarkStart w:id="41" w:name="_Toc497421604"/>
      <w:bookmarkStart w:id="42" w:name="_Toc498536834"/>
      <w:bookmarkStart w:id="43" w:name="_Toc522185330"/>
      <w:bookmarkEnd w:id="41"/>
      <w:bookmarkEnd w:id="42"/>
      <w:bookmarkEnd w:id="43"/>
    </w:p>
    <w:p w:rsidR="000D223A" w:rsidRDefault="000D223A">
      <w:pPr>
        <w:pStyle w:val="afd"/>
        <w:keepNext/>
        <w:keepLines/>
        <w:numPr>
          <w:ilvl w:val="0"/>
          <w:numId w:val="1"/>
        </w:numPr>
        <w:spacing w:before="260" w:after="260" w:line="416" w:lineRule="atLeast"/>
        <w:ind w:firstLineChars="0"/>
        <w:outlineLvl w:val="2"/>
        <w:rPr>
          <w:rFonts w:eastAsia="宋体"/>
          <w:b/>
          <w:bCs/>
          <w:vanish/>
          <w:sz w:val="32"/>
          <w:szCs w:val="32"/>
          <w:lang w:val="zh-CN"/>
        </w:rPr>
      </w:pPr>
      <w:bookmarkStart w:id="44" w:name="_Toc498536835"/>
      <w:bookmarkStart w:id="45" w:name="_Toc497421605"/>
      <w:bookmarkStart w:id="46" w:name="_Toc522185331"/>
      <w:bookmarkEnd w:id="44"/>
      <w:bookmarkEnd w:id="45"/>
      <w:bookmarkEnd w:id="46"/>
    </w:p>
    <w:p w:rsidR="000D223A" w:rsidRDefault="000D223A">
      <w:pPr>
        <w:pStyle w:val="afd"/>
        <w:keepNext/>
        <w:keepLines/>
        <w:numPr>
          <w:ilvl w:val="1"/>
          <w:numId w:val="1"/>
        </w:numPr>
        <w:spacing w:before="260" w:after="260" w:line="416" w:lineRule="atLeast"/>
        <w:ind w:firstLineChars="0"/>
        <w:outlineLvl w:val="2"/>
        <w:rPr>
          <w:rFonts w:eastAsia="宋体"/>
          <w:b/>
          <w:bCs/>
          <w:vanish/>
          <w:sz w:val="32"/>
          <w:szCs w:val="32"/>
          <w:lang w:val="zh-CN"/>
        </w:rPr>
      </w:pPr>
      <w:bookmarkStart w:id="47" w:name="_Toc498536836"/>
      <w:bookmarkStart w:id="48" w:name="_Toc497421606"/>
      <w:bookmarkStart w:id="49" w:name="_Toc522185332"/>
      <w:bookmarkEnd w:id="47"/>
      <w:bookmarkEnd w:id="48"/>
      <w:bookmarkEnd w:id="49"/>
    </w:p>
    <w:p w:rsidR="000D223A" w:rsidRDefault="00305E16" w:rsidP="00305E16">
      <w:pPr>
        <w:pStyle w:val="2"/>
        <w:rPr>
          <w:rFonts w:eastAsia="宋体"/>
          <w:b/>
          <w:sz w:val="24"/>
          <w:szCs w:val="24"/>
          <w:lang w:val="zh-CN"/>
        </w:rPr>
      </w:pPr>
      <w:bookmarkStart w:id="50" w:name="_Toc522185333"/>
      <w:r>
        <w:rPr>
          <w:rFonts w:eastAsia="宋体" w:hint="eastAsia"/>
          <w:b/>
          <w:sz w:val="24"/>
          <w:szCs w:val="24"/>
          <w:lang w:val="zh-CN"/>
        </w:rPr>
        <w:t>3</w:t>
      </w:r>
      <w:r>
        <w:rPr>
          <w:rFonts w:eastAsia="宋体"/>
          <w:b/>
          <w:sz w:val="24"/>
          <w:szCs w:val="24"/>
          <w:lang w:val="zh-CN"/>
        </w:rPr>
        <w:t>.1</w:t>
      </w:r>
      <w:r w:rsidR="00F81152">
        <w:rPr>
          <w:rFonts w:eastAsia="宋体" w:hint="eastAsia"/>
          <w:b/>
          <w:sz w:val="24"/>
          <w:szCs w:val="24"/>
          <w:lang w:val="zh-CN"/>
        </w:rPr>
        <w:t>静态</w:t>
      </w:r>
      <w:r w:rsidR="00F81152">
        <w:rPr>
          <w:rFonts w:eastAsia="宋体" w:hint="eastAsia"/>
          <w:b/>
          <w:sz w:val="24"/>
          <w:szCs w:val="24"/>
          <w:lang w:val="zh-CN"/>
        </w:rPr>
        <w:t>/</w:t>
      </w:r>
      <w:r w:rsidR="0017462D">
        <w:rPr>
          <w:rFonts w:eastAsia="宋体" w:hint="eastAsia"/>
          <w:b/>
          <w:sz w:val="24"/>
          <w:szCs w:val="24"/>
          <w:lang w:val="zh-CN"/>
        </w:rPr>
        <w:t>比对功能</w:t>
      </w:r>
      <w:bookmarkEnd w:id="50"/>
    </w:p>
    <w:p w:rsidR="000257F8" w:rsidRPr="004F1D33" w:rsidRDefault="004F1D33" w:rsidP="004F1D33">
      <w:pPr>
        <w:pStyle w:val="3"/>
        <w:tabs>
          <w:tab w:val="left" w:pos="432"/>
          <w:tab w:val="left" w:pos="1260"/>
        </w:tabs>
        <w:spacing w:line="416" w:lineRule="atLeast"/>
        <w:ind w:left="1260"/>
        <w:rPr>
          <w:rFonts w:ascii="宋体" w:eastAsia="宋体" w:hAnsi="宋体"/>
          <w:b/>
          <w:sz w:val="24"/>
          <w:szCs w:val="24"/>
          <w:lang w:val="zh-CN"/>
        </w:rPr>
      </w:pPr>
      <w:bookmarkStart w:id="51" w:name="_Toc522185334"/>
      <w:r>
        <w:rPr>
          <w:rFonts w:ascii="宋体" w:eastAsia="宋体" w:hAnsi="宋体" w:hint="eastAsia"/>
          <w:b/>
          <w:sz w:val="24"/>
          <w:szCs w:val="24"/>
          <w:lang w:val="zh-CN"/>
        </w:rPr>
        <w:t>3</w:t>
      </w:r>
      <w:r>
        <w:rPr>
          <w:rFonts w:ascii="宋体" w:eastAsia="宋体" w:hAnsi="宋体"/>
          <w:b/>
          <w:sz w:val="24"/>
          <w:szCs w:val="24"/>
          <w:lang w:val="zh-CN"/>
        </w:rPr>
        <w:t xml:space="preserve">.1.1 </w:t>
      </w:r>
      <w:r w:rsidR="00DF1D04" w:rsidRPr="004F1D33">
        <w:rPr>
          <w:rFonts w:ascii="宋体" w:eastAsia="宋体" w:hAnsi="宋体" w:hint="eastAsia"/>
          <w:b/>
          <w:sz w:val="24"/>
          <w:szCs w:val="24"/>
          <w:lang w:val="zh-CN"/>
        </w:rPr>
        <w:t>人像库编辑</w:t>
      </w:r>
      <w:bookmarkEnd w:id="51"/>
    </w:p>
    <w:tbl>
      <w:tblPr>
        <w:tblW w:w="9548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563"/>
      </w:tblGrid>
      <w:tr w:rsidR="00DF1D04" w:rsidRPr="00A67A59" w:rsidTr="00DE468F">
        <w:trPr>
          <w:trHeight w:val="300"/>
        </w:trPr>
        <w:tc>
          <w:tcPr>
            <w:tcW w:w="1985" w:type="dxa"/>
            <w:shd w:val="clear" w:color="auto" w:fill="FFFFFF"/>
          </w:tcPr>
          <w:p w:rsidR="00DF1D04" w:rsidRDefault="00DF1D04" w:rsidP="00DE468F">
            <w:pPr>
              <w:pStyle w:val="TableHeading"/>
              <w:ind w:left="480"/>
              <w:jc w:val="both"/>
              <w:rPr>
                <w:rFonts w:cs="Arial Narrow"/>
                <w:b w:val="0"/>
              </w:rPr>
            </w:pPr>
            <w:r w:rsidRPr="00A55F3F">
              <w:rPr>
                <w:rFonts w:cs="Arial Narrow" w:hint="eastAsia"/>
              </w:rPr>
              <w:t>测试用例序号</w:t>
            </w:r>
          </w:p>
        </w:tc>
        <w:tc>
          <w:tcPr>
            <w:tcW w:w="7563" w:type="dxa"/>
            <w:noWrap/>
            <w:vAlign w:val="center"/>
          </w:tcPr>
          <w:p w:rsidR="00DF1D04" w:rsidRPr="00A67A59" w:rsidRDefault="00DF1D04" w:rsidP="00DE468F">
            <w:pPr>
              <w:pStyle w:val="CharCharCharChar1CharCharCharCharCharCha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6D57D6">
              <w:rPr>
                <w:rFonts w:ascii="Times New Roman" w:hAnsi="Times New Roman" w:cs="Times New Roman"/>
                <w:kern w:val="0"/>
                <w:sz w:val="20"/>
                <w:szCs w:val="24"/>
              </w:rPr>
              <w:t>T0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1</w:t>
            </w:r>
          </w:p>
        </w:tc>
      </w:tr>
      <w:tr w:rsidR="00DF1D04" w:rsidRPr="002A3E36" w:rsidTr="00DE468F">
        <w:trPr>
          <w:trHeight w:val="300"/>
        </w:trPr>
        <w:tc>
          <w:tcPr>
            <w:tcW w:w="1985" w:type="dxa"/>
            <w:shd w:val="clear" w:color="auto" w:fill="FFFFFF"/>
          </w:tcPr>
          <w:p w:rsidR="00DF1D04" w:rsidRDefault="00DF1D04" w:rsidP="00DE468F">
            <w:pPr>
              <w:pStyle w:val="TableHeading"/>
              <w:ind w:left="480"/>
              <w:jc w:val="both"/>
              <w:rPr>
                <w:rFonts w:ascii="Times New Roman" w:hAnsi="Times New Roman" w:cs="Times New Roman"/>
                <w:bCs w:val="0"/>
                <w:szCs w:val="24"/>
              </w:rPr>
            </w:pPr>
            <w:r>
              <w:rPr>
                <w:rFonts w:ascii="Times New Roman" w:hAnsi="Times New Roman" w:cs="Times New Roman" w:hint="eastAsia"/>
                <w:bCs w:val="0"/>
                <w:szCs w:val="24"/>
              </w:rPr>
              <w:t>目的</w:t>
            </w:r>
          </w:p>
        </w:tc>
        <w:tc>
          <w:tcPr>
            <w:tcW w:w="7563" w:type="dxa"/>
            <w:noWrap/>
            <w:vAlign w:val="center"/>
          </w:tcPr>
          <w:p w:rsidR="00DF1D04" w:rsidRPr="002A3E36" w:rsidRDefault="00DF1D04" w:rsidP="00DE468F">
            <w:r>
              <w:rPr>
                <w:rFonts w:hint="eastAsia"/>
              </w:rPr>
              <w:t>确认创建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删除人像</w:t>
            </w:r>
            <w:proofErr w:type="gramStart"/>
            <w:r>
              <w:rPr>
                <w:rFonts w:hint="eastAsia"/>
              </w:rPr>
              <w:t>库功能</w:t>
            </w:r>
            <w:proofErr w:type="gramEnd"/>
          </w:p>
        </w:tc>
      </w:tr>
      <w:tr w:rsidR="00DF1D04" w:rsidRPr="005A45C3" w:rsidTr="00DE468F">
        <w:trPr>
          <w:trHeight w:val="300"/>
        </w:trPr>
        <w:tc>
          <w:tcPr>
            <w:tcW w:w="1985" w:type="dxa"/>
            <w:shd w:val="clear" w:color="auto" w:fill="FFFFFF"/>
          </w:tcPr>
          <w:p w:rsidR="00DF1D04" w:rsidRDefault="00DF1D04" w:rsidP="00DE468F">
            <w:pPr>
              <w:pStyle w:val="TableHeading"/>
              <w:ind w:left="480"/>
              <w:jc w:val="both"/>
              <w:rPr>
                <w:rFonts w:ascii="Times New Roman" w:hAnsi="Times New Roman" w:cs="Times New Roman"/>
                <w:bCs w:val="0"/>
                <w:szCs w:val="24"/>
              </w:rPr>
            </w:pPr>
            <w:r>
              <w:rPr>
                <w:rFonts w:ascii="Times New Roman" w:hAnsi="Times New Roman" w:cs="Times New Roman" w:hint="eastAsia"/>
                <w:bCs w:val="0"/>
                <w:szCs w:val="24"/>
              </w:rPr>
              <w:t>测试准备</w:t>
            </w:r>
          </w:p>
        </w:tc>
        <w:tc>
          <w:tcPr>
            <w:tcW w:w="7563" w:type="dxa"/>
            <w:noWrap/>
            <w:vAlign w:val="center"/>
          </w:tcPr>
          <w:p w:rsidR="00DF1D04" w:rsidRDefault="00DF1D04" w:rsidP="00DE468F">
            <w:pPr>
              <w:pStyle w:val="ItemStepinTable"/>
              <w:numPr>
                <w:ilvl w:val="0"/>
                <w:numId w:val="0"/>
              </w:numPr>
              <w:spacing w:before="80" w:after="80"/>
              <w:ind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1.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软件成功部署；</w:t>
            </w:r>
          </w:p>
          <w:p w:rsidR="00DF1D04" w:rsidRPr="005A45C3" w:rsidRDefault="00DF1D04" w:rsidP="00DE468F">
            <w:pPr>
              <w:pStyle w:val="ItemStepinTable"/>
              <w:numPr>
                <w:ilvl w:val="0"/>
                <w:numId w:val="0"/>
              </w:numPr>
              <w:spacing w:before="80" w:after="80"/>
              <w:ind w:left="284" w:hanging="284"/>
              <w:rPr>
                <w:szCs w:val="24"/>
              </w:rPr>
            </w:pPr>
            <w:r w:rsidRPr="00F25015">
              <w:rPr>
                <w:rFonts w:hint="eastAsia"/>
                <w:szCs w:val="24"/>
              </w:rPr>
              <w:t>2.</w:t>
            </w:r>
            <w:r w:rsidRPr="00F25015"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系统运行正常；</w:t>
            </w:r>
          </w:p>
        </w:tc>
      </w:tr>
      <w:tr w:rsidR="00DF1D04" w:rsidRPr="00B01B58" w:rsidTr="00DE468F">
        <w:trPr>
          <w:trHeight w:val="682"/>
        </w:trPr>
        <w:tc>
          <w:tcPr>
            <w:tcW w:w="1985" w:type="dxa"/>
            <w:shd w:val="clear" w:color="auto" w:fill="FFFFFF"/>
          </w:tcPr>
          <w:p w:rsidR="00DF1D04" w:rsidRDefault="00DF1D04" w:rsidP="00DE468F">
            <w:pPr>
              <w:pStyle w:val="TableHeading"/>
              <w:ind w:left="480"/>
              <w:jc w:val="both"/>
              <w:rPr>
                <w:rFonts w:cs="Times New Roman"/>
                <w:bCs w:val="0"/>
                <w:noProof/>
                <w:szCs w:val="24"/>
              </w:rPr>
            </w:pPr>
            <w:r w:rsidRPr="00A55F3F">
              <w:rPr>
                <w:rFonts w:cs="Times New Roman" w:hint="eastAsia"/>
                <w:bCs w:val="0"/>
                <w:noProof/>
                <w:szCs w:val="24"/>
              </w:rPr>
              <w:t>测试流程</w:t>
            </w:r>
          </w:p>
        </w:tc>
        <w:tc>
          <w:tcPr>
            <w:tcW w:w="7563" w:type="dxa"/>
            <w:vAlign w:val="center"/>
          </w:tcPr>
          <w:p w:rsidR="00DF1D04" w:rsidRPr="00DA31CB" w:rsidRDefault="00DF1D04" w:rsidP="00DE468F">
            <w:pPr>
              <w:pStyle w:val="ItemStepinTable"/>
              <w:numPr>
                <w:ilvl w:val="0"/>
                <w:numId w:val="0"/>
              </w:numPr>
              <w:spacing w:before="80" w:after="80"/>
              <w:rPr>
                <w:szCs w:val="24"/>
              </w:rPr>
            </w:pPr>
            <w:r>
              <w:rPr>
                <w:rFonts w:hint="eastAsia"/>
                <w:szCs w:val="24"/>
              </w:rPr>
              <w:t>1.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登录管理员</w:t>
            </w: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D</w:t>
            </w:r>
            <w:r w:rsidRPr="00DA31CB">
              <w:rPr>
                <w:szCs w:val="24"/>
              </w:rPr>
              <w:t xml:space="preserve">    </w:t>
            </w:r>
          </w:p>
          <w:p w:rsidR="00DF1D04" w:rsidRPr="006A3F2A" w:rsidRDefault="00DF1D04" w:rsidP="00DE468F">
            <w:pPr>
              <w:pStyle w:val="ItemStepinTable"/>
              <w:numPr>
                <w:ilvl w:val="0"/>
                <w:numId w:val="0"/>
              </w:numPr>
              <w:spacing w:before="80" w:after="80"/>
              <w:rPr>
                <w:sz w:val="20"/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点击资源按钮，进入资源菜单</w:t>
            </w:r>
          </w:p>
          <w:p w:rsidR="00DF1D04" w:rsidRPr="006A3F2A" w:rsidRDefault="00DF1D04" w:rsidP="00DE468F">
            <w:pPr>
              <w:pStyle w:val="ItemStepinTable"/>
              <w:numPr>
                <w:ilvl w:val="0"/>
                <w:numId w:val="0"/>
              </w:numPr>
              <w:spacing w:before="80" w:after="80"/>
              <w:rPr>
                <w:sz w:val="20"/>
                <w:szCs w:val="24"/>
              </w:rPr>
            </w:pPr>
            <w:r>
              <w:rPr>
                <w:rFonts w:hint="eastAsia"/>
                <w:szCs w:val="24"/>
              </w:rPr>
              <w:t>3.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  <w:szCs w:val="24"/>
              </w:rPr>
              <w:t>+</w:t>
            </w:r>
            <w:r>
              <w:rPr>
                <w:rFonts w:hint="eastAsia"/>
                <w:szCs w:val="24"/>
              </w:rPr>
              <w:t>新建按钮创建人像库，填写数据库名称、类别、备注</w:t>
            </w:r>
          </w:p>
          <w:p w:rsidR="00DF1D04" w:rsidRPr="006A3F2A" w:rsidRDefault="00DF1D04" w:rsidP="00DE468F">
            <w:pPr>
              <w:pStyle w:val="ItemStepinTable"/>
              <w:numPr>
                <w:ilvl w:val="0"/>
                <w:numId w:val="0"/>
              </w:numPr>
              <w:spacing w:before="80" w:after="80"/>
              <w:rPr>
                <w:sz w:val="20"/>
                <w:szCs w:val="24"/>
              </w:rPr>
            </w:pPr>
            <w:r>
              <w:rPr>
                <w:rFonts w:hint="eastAsia"/>
                <w:szCs w:val="24"/>
              </w:rPr>
              <w:t>4.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检查人像库（如测试库）已创建，以列表形式出现在“</w:t>
            </w:r>
            <w:r w:rsidRPr="00BC2CC7">
              <w:rPr>
                <w:rFonts w:hint="eastAsia"/>
                <w:szCs w:val="24"/>
              </w:rPr>
              <w:t>内部集群</w:t>
            </w:r>
            <w:r>
              <w:rPr>
                <w:rFonts w:hint="eastAsia"/>
                <w:szCs w:val="24"/>
              </w:rPr>
              <w:t>”菜单中</w:t>
            </w:r>
          </w:p>
          <w:p w:rsidR="00DF1D04" w:rsidRPr="006A3F2A" w:rsidRDefault="00DF1D04" w:rsidP="00DE468F">
            <w:pPr>
              <w:pStyle w:val="ItemStepinTable"/>
              <w:numPr>
                <w:ilvl w:val="0"/>
                <w:numId w:val="0"/>
              </w:numPr>
              <w:spacing w:before="80" w:after="80"/>
              <w:rPr>
                <w:sz w:val="20"/>
                <w:szCs w:val="24"/>
              </w:rPr>
            </w:pPr>
            <w:r>
              <w:rPr>
                <w:rFonts w:hint="eastAsia"/>
                <w:szCs w:val="24"/>
              </w:rPr>
              <w:t>5.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点击测试库“上传”按钮，出现</w:t>
            </w:r>
            <w:proofErr w:type="gramStart"/>
            <w:r>
              <w:rPr>
                <w:rFonts w:hint="eastAsia"/>
                <w:szCs w:val="24"/>
              </w:rPr>
              <w:t>“导入图像”弹窗和</w:t>
            </w:r>
            <w:proofErr w:type="gramEnd"/>
            <w:r w:rsidRPr="00BC2CC7">
              <w:rPr>
                <w:rFonts w:hint="eastAsia"/>
                <w:szCs w:val="24"/>
              </w:rPr>
              <w:t>提示</w:t>
            </w:r>
            <w:r>
              <w:rPr>
                <w:rFonts w:hint="eastAsia"/>
                <w:szCs w:val="24"/>
              </w:rPr>
              <w:t>窗口，显示图像格式、</w:t>
            </w:r>
            <w:r>
              <w:rPr>
                <w:rFonts w:hint="eastAsia"/>
                <w:szCs w:val="24"/>
              </w:rPr>
              <w:t>Z</w:t>
            </w:r>
            <w:r>
              <w:rPr>
                <w:szCs w:val="24"/>
              </w:rPr>
              <w:t>ip</w:t>
            </w:r>
            <w:r>
              <w:rPr>
                <w:rFonts w:hint="eastAsia"/>
                <w:szCs w:val="24"/>
              </w:rPr>
              <w:t>格式和图像大小</w:t>
            </w:r>
          </w:p>
          <w:p w:rsidR="00DF1D04" w:rsidRPr="00A84DB3" w:rsidRDefault="00DF1D04" w:rsidP="00DE468F">
            <w:pPr>
              <w:pStyle w:val="ItemStepinTable"/>
              <w:numPr>
                <w:ilvl w:val="0"/>
                <w:numId w:val="0"/>
              </w:numPr>
              <w:spacing w:before="80" w:after="80"/>
              <w:rPr>
                <w:sz w:val="20"/>
                <w:szCs w:val="24"/>
              </w:rPr>
            </w:pPr>
            <w:r>
              <w:rPr>
                <w:rFonts w:hint="eastAsia"/>
                <w:szCs w:val="24"/>
              </w:rPr>
              <w:t>6.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点击浏览按钮，从本地存储中选择图像和压缩</w:t>
            </w:r>
            <w:proofErr w:type="gramStart"/>
            <w:r>
              <w:rPr>
                <w:rFonts w:hint="eastAsia"/>
                <w:szCs w:val="24"/>
              </w:rPr>
              <w:t>包文件</w:t>
            </w:r>
            <w:proofErr w:type="gramEnd"/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zip</w:t>
            </w:r>
            <w:r>
              <w:rPr>
                <w:rFonts w:hint="eastAsia"/>
                <w:szCs w:val="24"/>
              </w:rPr>
              <w:t>格式</w:t>
            </w:r>
            <w:r>
              <w:rPr>
                <w:rFonts w:hint="eastAsia"/>
                <w:szCs w:val="24"/>
              </w:rPr>
              <w:t>)</w:t>
            </w:r>
          </w:p>
          <w:p w:rsidR="00DF1D04" w:rsidRDefault="00DF1D04" w:rsidP="00DE468F">
            <w:pPr>
              <w:pStyle w:val="ItemStepinTable"/>
              <w:numPr>
                <w:ilvl w:val="0"/>
                <w:numId w:val="0"/>
              </w:numPr>
              <w:spacing w:before="80" w:after="80"/>
              <w:ind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7.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如果选择单个图像文件，需要填写的图像信息包括</w:t>
            </w:r>
            <w:r w:rsidRPr="00BC2CC7">
              <w:rPr>
                <w:rFonts w:hint="eastAsia"/>
                <w:szCs w:val="24"/>
              </w:rPr>
              <w:t>身份证号</w:t>
            </w:r>
            <w:r>
              <w:rPr>
                <w:rFonts w:hint="eastAsia"/>
                <w:szCs w:val="24"/>
              </w:rPr>
              <w:t>、姓名、民族、生日和身份证照片</w:t>
            </w:r>
          </w:p>
          <w:p w:rsidR="00DF1D04" w:rsidRDefault="00DF1D04" w:rsidP="00DE468F">
            <w:pPr>
              <w:pStyle w:val="ItemStepinTable"/>
              <w:numPr>
                <w:ilvl w:val="0"/>
                <w:numId w:val="0"/>
              </w:numPr>
              <w:spacing w:before="80" w:after="80"/>
              <w:rPr>
                <w:szCs w:val="24"/>
              </w:rPr>
            </w:pPr>
            <w:r>
              <w:rPr>
                <w:rFonts w:hint="eastAsia"/>
                <w:szCs w:val="24"/>
              </w:rPr>
              <w:t>8.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点击编辑按钮，编辑人像库</w:t>
            </w:r>
          </w:p>
          <w:p w:rsidR="00DF1D04" w:rsidRDefault="00DF1D04" w:rsidP="00DE468F">
            <w:pPr>
              <w:pStyle w:val="ItemStepinTable"/>
              <w:numPr>
                <w:ilvl w:val="0"/>
                <w:numId w:val="0"/>
              </w:numPr>
              <w:spacing w:before="80" w:after="80"/>
              <w:ind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9.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检查导入概览按钮，会显示上传结果（包括上</w:t>
            </w:r>
            <w:proofErr w:type="gramStart"/>
            <w:r>
              <w:rPr>
                <w:rFonts w:hint="eastAsia"/>
                <w:szCs w:val="24"/>
              </w:rPr>
              <w:t>传失败</w:t>
            </w:r>
            <w:proofErr w:type="gramEnd"/>
            <w:r>
              <w:rPr>
                <w:rFonts w:hint="eastAsia"/>
                <w:szCs w:val="24"/>
              </w:rPr>
              <w:t>和成功的图像数量）</w:t>
            </w:r>
          </w:p>
          <w:p w:rsidR="00DF1D04" w:rsidRDefault="00DF1D04" w:rsidP="00DE468F">
            <w:pPr>
              <w:pStyle w:val="ItemStepinTable"/>
              <w:numPr>
                <w:ilvl w:val="0"/>
                <w:numId w:val="0"/>
              </w:numPr>
              <w:spacing w:before="80" w:after="80"/>
              <w:ind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10.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在人像库里搜索图像。可上传图像文件搜索，或输入</w:t>
            </w:r>
            <w:r w:rsidRPr="00BC2CC7">
              <w:rPr>
                <w:rFonts w:hint="eastAsia"/>
                <w:szCs w:val="24"/>
              </w:rPr>
              <w:t>I</w:t>
            </w:r>
            <w:r w:rsidRPr="00BC2CC7">
              <w:rPr>
                <w:szCs w:val="24"/>
              </w:rPr>
              <w:t>D</w:t>
            </w:r>
            <w:r w:rsidRPr="00BC2CC7">
              <w:rPr>
                <w:rFonts w:hint="eastAsia"/>
                <w:szCs w:val="24"/>
              </w:rPr>
              <w:t>号</w:t>
            </w:r>
            <w:r w:rsidRPr="00BC2CC7"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姓名再点击搜索按钮</w:t>
            </w:r>
          </w:p>
          <w:p w:rsidR="00DF1D04" w:rsidRDefault="00DF1D04" w:rsidP="00DE468F">
            <w:pPr>
              <w:pStyle w:val="ItemStepinTable"/>
              <w:numPr>
                <w:ilvl w:val="0"/>
                <w:numId w:val="0"/>
              </w:numPr>
              <w:spacing w:before="80" w:after="80"/>
              <w:rPr>
                <w:szCs w:val="24"/>
              </w:rPr>
            </w:pPr>
            <w:r>
              <w:rPr>
                <w:rFonts w:hint="eastAsia"/>
                <w:szCs w:val="24"/>
              </w:rPr>
              <w:t>11.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如果通过图像搜索，会按相似度倒序显示图像</w:t>
            </w:r>
          </w:p>
          <w:p w:rsidR="00DF1D04" w:rsidRDefault="00DF1D04" w:rsidP="00DE468F">
            <w:pPr>
              <w:pStyle w:val="ItemStepinTable"/>
              <w:numPr>
                <w:ilvl w:val="0"/>
                <w:numId w:val="0"/>
              </w:numPr>
              <w:spacing w:before="80" w:after="8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 xml:space="preserve">2. </w:t>
            </w:r>
            <w:r>
              <w:rPr>
                <w:rFonts w:hint="eastAsia"/>
                <w:szCs w:val="24"/>
              </w:rPr>
              <w:t>如果通过</w:t>
            </w:r>
            <w:r w:rsidRPr="00BC2CC7">
              <w:rPr>
                <w:rFonts w:hint="eastAsia"/>
                <w:szCs w:val="24"/>
              </w:rPr>
              <w:t>I</w:t>
            </w:r>
            <w:r w:rsidRPr="00BC2CC7">
              <w:rPr>
                <w:szCs w:val="24"/>
              </w:rPr>
              <w:t>D</w:t>
            </w:r>
            <w:r w:rsidRPr="00BC2CC7">
              <w:rPr>
                <w:rFonts w:hint="eastAsia"/>
                <w:szCs w:val="24"/>
              </w:rPr>
              <w:t>号</w:t>
            </w:r>
            <w:r w:rsidRPr="00ED4508">
              <w:rPr>
                <w:rFonts w:hint="eastAsia"/>
                <w:szCs w:val="24"/>
              </w:rPr>
              <w:t>/</w:t>
            </w:r>
            <w:r w:rsidRPr="00ED4508">
              <w:rPr>
                <w:rFonts w:hint="eastAsia"/>
                <w:szCs w:val="24"/>
              </w:rPr>
              <w:t>姓名</w:t>
            </w:r>
            <w:r>
              <w:rPr>
                <w:rFonts w:hint="eastAsia"/>
                <w:szCs w:val="24"/>
              </w:rPr>
              <w:t>搜索，会返回满足搜索标准的结果。如果人像库中没有匹配姓名或身份证号，无结果返回。</w:t>
            </w:r>
          </w:p>
          <w:p w:rsidR="00DF1D04" w:rsidRDefault="00DF1D04" w:rsidP="00DE468F">
            <w:pPr>
              <w:pStyle w:val="ItemStepinTable"/>
              <w:numPr>
                <w:ilvl w:val="0"/>
                <w:numId w:val="0"/>
              </w:numPr>
              <w:spacing w:before="80" w:after="80"/>
              <w:ind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13.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点击删除按钮删除人像库，会出现警告消息确认是否删除。点击确认按钮删除人像库</w:t>
            </w:r>
          </w:p>
          <w:p w:rsidR="00DF1D04" w:rsidRPr="00B01B58" w:rsidRDefault="00DF1D04" w:rsidP="00DE468F">
            <w:pPr>
              <w:pStyle w:val="ItemStepinTable"/>
              <w:numPr>
                <w:ilvl w:val="0"/>
                <w:numId w:val="0"/>
              </w:numPr>
              <w:spacing w:before="80" w:after="80"/>
              <w:rPr>
                <w:szCs w:val="24"/>
              </w:rPr>
            </w:pPr>
            <w:r>
              <w:rPr>
                <w:rFonts w:hint="eastAsia"/>
                <w:szCs w:val="24"/>
              </w:rPr>
              <w:t>14.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在“搜索文本框”输入人像库名称，点击搜索按钮，会返回该名称的人像库</w:t>
            </w:r>
          </w:p>
        </w:tc>
      </w:tr>
      <w:tr w:rsidR="00DF1D04" w:rsidRPr="00A67A59" w:rsidTr="00DE468F">
        <w:trPr>
          <w:trHeight w:val="300"/>
        </w:trPr>
        <w:tc>
          <w:tcPr>
            <w:tcW w:w="1985" w:type="dxa"/>
            <w:shd w:val="clear" w:color="auto" w:fill="FFFFFF"/>
          </w:tcPr>
          <w:p w:rsidR="00DF1D04" w:rsidRDefault="00DF1D04" w:rsidP="00DE468F">
            <w:pPr>
              <w:pStyle w:val="TableHeading"/>
              <w:ind w:left="480"/>
              <w:jc w:val="both"/>
              <w:rPr>
                <w:rFonts w:ascii="宋体" w:eastAsia="宋体" w:hAnsi="Times New Roman" w:cs="Times New Roman"/>
                <w:bCs w:val="0"/>
                <w:szCs w:val="24"/>
              </w:rPr>
            </w:pPr>
            <w:r>
              <w:rPr>
                <w:rFonts w:ascii="宋体" w:eastAsia="宋体" w:hAnsi="Times New Roman" w:cs="Times New Roman" w:hint="eastAsia"/>
                <w:bCs w:val="0"/>
                <w:szCs w:val="24"/>
              </w:rPr>
              <w:t>预期结果</w:t>
            </w:r>
          </w:p>
        </w:tc>
        <w:tc>
          <w:tcPr>
            <w:tcW w:w="7563" w:type="dxa"/>
            <w:noWrap/>
            <w:vAlign w:val="center"/>
          </w:tcPr>
          <w:p w:rsidR="00DF1D04" w:rsidRPr="00A67A59" w:rsidRDefault="00DF1D04" w:rsidP="00DE468F">
            <w:pPr>
              <w:pStyle w:val="ItemStepinTable"/>
              <w:numPr>
                <w:ilvl w:val="0"/>
                <w:numId w:val="0"/>
              </w:numPr>
              <w:spacing w:before="80" w:after="80"/>
              <w:ind w:left="284" w:hanging="284"/>
              <w:rPr>
                <w:sz w:val="20"/>
                <w:szCs w:val="24"/>
              </w:rPr>
            </w:pPr>
            <w:r>
              <w:rPr>
                <w:rFonts w:hint="eastAsia"/>
                <w:szCs w:val="24"/>
              </w:rPr>
              <w:t>系统管理员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用户正确管理资源，包括</w:t>
            </w:r>
            <w:r>
              <w:rPr>
                <w:rFonts w:hint="eastAsia"/>
                <w:szCs w:val="24"/>
              </w:rPr>
              <w:t>+</w:t>
            </w:r>
            <w:r>
              <w:rPr>
                <w:rFonts w:hint="eastAsia"/>
                <w:szCs w:val="24"/>
              </w:rPr>
              <w:t>新建、编辑、上传图像，搜索图像及</w:t>
            </w:r>
            <w:proofErr w:type="gramStart"/>
            <w:r>
              <w:rPr>
                <w:rFonts w:hint="eastAsia"/>
                <w:szCs w:val="24"/>
              </w:rPr>
              <w:t>删</w:t>
            </w:r>
            <w:proofErr w:type="gramEnd"/>
            <w:r>
              <w:rPr>
                <w:rFonts w:hint="eastAsia"/>
                <w:szCs w:val="24"/>
              </w:rPr>
              <w:t>图像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人像库</w:t>
            </w:r>
          </w:p>
        </w:tc>
      </w:tr>
      <w:tr w:rsidR="00DF1D04" w:rsidRPr="00AE31F4" w:rsidTr="00DE468F">
        <w:trPr>
          <w:trHeight w:val="300"/>
        </w:trPr>
        <w:tc>
          <w:tcPr>
            <w:tcW w:w="1985" w:type="dxa"/>
            <w:shd w:val="clear" w:color="auto" w:fill="FFFFFF"/>
          </w:tcPr>
          <w:p w:rsidR="00DF1D04" w:rsidRDefault="00DF1D04" w:rsidP="00DE468F">
            <w:pPr>
              <w:pStyle w:val="TableHeading"/>
              <w:ind w:left="480"/>
              <w:jc w:val="both"/>
              <w:rPr>
                <w:rFonts w:ascii="Times New Roman" w:hAnsi="Times New Roman" w:cs="Times New Roman"/>
                <w:bCs w:val="0"/>
                <w:szCs w:val="24"/>
              </w:rPr>
            </w:pPr>
            <w:r>
              <w:rPr>
                <w:rFonts w:ascii="Times New Roman" w:hAnsi="Times New Roman" w:cs="Times New Roman" w:hint="eastAsia"/>
                <w:bCs w:val="0"/>
                <w:szCs w:val="24"/>
              </w:rPr>
              <w:lastRenderedPageBreak/>
              <w:t>测试结果</w:t>
            </w:r>
          </w:p>
        </w:tc>
        <w:tc>
          <w:tcPr>
            <w:tcW w:w="7563" w:type="dxa"/>
            <w:noWrap/>
          </w:tcPr>
          <w:p w:rsidR="00DF1D04" w:rsidRPr="00AE31F4" w:rsidRDefault="00DF1D04" w:rsidP="00DE468F">
            <w:pPr>
              <w:pStyle w:val="TableText"/>
              <w:spacing w:before="163"/>
              <w:rPr>
                <w:sz w:val="20"/>
                <w:szCs w:val="24"/>
                <w:lang w:val="en-US" w:eastAsia="zh-CN"/>
              </w:rPr>
            </w:pPr>
          </w:p>
        </w:tc>
      </w:tr>
      <w:tr w:rsidR="00DF1D04" w:rsidRPr="00AE31F4" w:rsidTr="00DE468F">
        <w:trPr>
          <w:trHeight w:val="300"/>
        </w:trPr>
        <w:tc>
          <w:tcPr>
            <w:tcW w:w="1985" w:type="dxa"/>
            <w:shd w:val="clear" w:color="auto" w:fill="FFFFFF"/>
          </w:tcPr>
          <w:p w:rsidR="00DF1D04" w:rsidRDefault="00DF1D04" w:rsidP="00DE468F">
            <w:pPr>
              <w:pStyle w:val="TableHeading"/>
              <w:ind w:left="480"/>
              <w:jc w:val="both"/>
              <w:rPr>
                <w:rFonts w:ascii="宋体" w:eastAsia="宋体" w:hAnsi="Times New Roman" w:cs="Times New Roman"/>
                <w:bCs w:val="0"/>
                <w:szCs w:val="24"/>
              </w:rPr>
            </w:pPr>
            <w:r w:rsidRPr="00A55F3F">
              <w:rPr>
                <w:rFonts w:ascii="宋体" w:eastAsia="宋体" w:hAnsi="Times New Roman" w:cs="Times New Roman" w:hint="eastAsia"/>
                <w:bCs w:val="0"/>
                <w:szCs w:val="24"/>
              </w:rPr>
              <w:t>备注</w:t>
            </w:r>
          </w:p>
        </w:tc>
        <w:tc>
          <w:tcPr>
            <w:tcW w:w="7563" w:type="dxa"/>
            <w:noWrap/>
            <w:vAlign w:val="center"/>
          </w:tcPr>
          <w:p w:rsidR="00DF1D04" w:rsidRPr="00AE31F4" w:rsidRDefault="00DF1D04" w:rsidP="00DE468F">
            <w:pPr>
              <w:pStyle w:val="TableText"/>
              <w:spacing w:before="163"/>
              <w:rPr>
                <w:sz w:val="20"/>
                <w:szCs w:val="24"/>
                <w:lang w:val="en-US" w:eastAsia="zh-CN"/>
              </w:rPr>
            </w:pPr>
          </w:p>
        </w:tc>
      </w:tr>
    </w:tbl>
    <w:p w:rsidR="00DF1D04" w:rsidRPr="00DF1D04" w:rsidRDefault="00DF1D04" w:rsidP="00DF1D04">
      <w:pPr>
        <w:pStyle w:val="afd"/>
        <w:ind w:left="1428" w:firstLineChars="0" w:firstLine="0"/>
        <w:rPr>
          <w:lang w:val="zh-CN"/>
        </w:rPr>
      </w:pPr>
    </w:p>
    <w:p w:rsidR="00DF1D04" w:rsidRPr="004F1D33" w:rsidRDefault="004F1D33" w:rsidP="004F1D33">
      <w:pPr>
        <w:pStyle w:val="3"/>
        <w:tabs>
          <w:tab w:val="left" w:pos="432"/>
          <w:tab w:val="left" w:pos="1260"/>
        </w:tabs>
        <w:spacing w:line="416" w:lineRule="atLeast"/>
        <w:ind w:left="1260"/>
        <w:rPr>
          <w:rFonts w:ascii="宋体" w:eastAsia="宋体" w:hAnsi="宋体"/>
          <w:b/>
          <w:sz w:val="24"/>
          <w:szCs w:val="24"/>
          <w:lang w:val="zh-CN"/>
        </w:rPr>
      </w:pPr>
      <w:bookmarkStart w:id="52" w:name="_Toc522185335"/>
      <w:r>
        <w:rPr>
          <w:rFonts w:ascii="宋体" w:eastAsia="宋体" w:hAnsi="宋体" w:hint="eastAsia"/>
          <w:b/>
          <w:sz w:val="24"/>
          <w:szCs w:val="24"/>
          <w:lang w:val="zh-CN"/>
        </w:rPr>
        <w:t>3</w:t>
      </w:r>
      <w:r>
        <w:rPr>
          <w:rFonts w:ascii="宋体" w:eastAsia="宋体" w:hAnsi="宋体"/>
          <w:b/>
          <w:sz w:val="24"/>
          <w:szCs w:val="24"/>
          <w:lang w:val="zh-CN"/>
        </w:rPr>
        <w:t xml:space="preserve">.1.2  </w:t>
      </w:r>
      <w:r w:rsidR="00DF1D04" w:rsidRPr="004F1D33">
        <w:rPr>
          <w:rFonts w:ascii="宋体" w:eastAsia="宋体" w:hAnsi="宋体" w:hint="eastAsia"/>
          <w:b/>
          <w:sz w:val="24"/>
          <w:szCs w:val="24"/>
          <w:lang w:val="zh-CN"/>
        </w:rPr>
        <w:t>人像检索功能</w:t>
      </w:r>
      <w:bookmarkEnd w:id="52"/>
    </w:p>
    <w:p w:rsidR="000D223A" w:rsidRDefault="000D223A">
      <w:pPr>
        <w:pStyle w:val="afd"/>
        <w:keepNext/>
        <w:keepLines/>
        <w:numPr>
          <w:ilvl w:val="1"/>
          <w:numId w:val="3"/>
        </w:numPr>
        <w:spacing w:before="260" w:after="260" w:line="416" w:lineRule="atLeast"/>
        <w:ind w:firstLineChars="0"/>
        <w:outlineLvl w:val="2"/>
        <w:rPr>
          <w:rFonts w:ascii="宋体" w:eastAsia="宋体" w:hAnsi="宋体"/>
          <w:b/>
          <w:bCs/>
          <w:vanish/>
          <w:lang w:val="zh-CN"/>
        </w:rPr>
      </w:pPr>
      <w:bookmarkStart w:id="53" w:name="_Toc497421612"/>
      <w:bookmarkStart w:id="54" w:name="_Toc498536842"/>
      <w:bookmarkStart w:id="55" w:name="_Toc522185336"/>
      <w:bookmarkEnd w:id="53"/>
      <w:bookmarkEnd w:id="54"/>
      <w:bookmarkEnd w:id="55"/>
    </w:p>
    <w:p w:rsidR="000D223A" w:rsidRDefault="000D223A">
      <w:pPr>
        <w:pStyle w:val="afd"/>
        <w:keepNext/>
        <w:keepLines/>
        <w:numPr>
          <w:ilvl w:val="1"/>
          <w:numId w:val="1"/>
        </w:numPr>
        <w:spacing w:before="260" w:after="260" w:line="416" w:lineRule="atLeast"/>
        <w:ind w:firstLineChars="0"/>
        <w:outlineLvl w:val="2"/>
        <w:rPr>
          <w:rFonts w:ascii="宋体" w:eastAsia="宋体" w:hAnsi="宋体"/>
          <w:b/>
          <w:bCs/>
          <w:vanish/>
          <w:lang w:val="zh-CN"/>
        </w:rPr>
      </w:pPr>
      <w:bookmarkStart w:id="56" w:name="_Toc497421613"/>
      <w:bookmarkStart w:id="57" w:name="_Toc498536843"/>
      <w:bookmarkStart w:id="58" w:name="_Toc522185337"/>
      <w:bookmarkEnd w:id="56"/>
      <w:bookmarkEnd w:id="57"/>
      <w:bookmarkEnd w:id="58"/>
    </w:p>
    <w:p w:rsidR="000257F8" w:rsidRPr="0043753C" w:rsidRDefault="000257F8" w:rsidP="0043753C">
      <w:pPr>
        <w:pStyle w:val="afd"/>
        <w:keepNext/>
        <w:keepLines/>
        <w:spacing w:before="260" w:after="260" w:line="416" w:lineRule="atLeast"/>
        <w:ind w:left="576" w:firstLineChars="0" w:firstLine="0"/>
        <w:outlineLvl w:val="2"/>
        <w:rPr>
          <w:lang w:val="zh-CN"/>
        </w:rPr>
      </w:pPr>
    </w:p>
    <w:tbl>
      <w:tblPr>
        <w:tblW w:w="9548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563"/>
      </w:tblGrid>
      <w:tr w:rsidR="000257F8" w:rsidRPr="00A67A59" w:rsidTr="00DE468F">
        <w:trPr>
          <w:trHeight w:val="300"/>
        </w:trPr>
        <w:tc>
          <w:tcPr>
            <w:tcW w:w="1985" w:type="dxa"/>
            <w:shd w:val="clear" w:color="auto" w:fill="FFFFFF"/>
          </w:tcPr>
          <w:p w:rsidR="000257F8" w:rsidRPr="00B11FEB" w:rsidRDefault="000257F8" w:rsidP="00DE468F">
            <w:pPr>
              <w:pStyle w:val="TableHeading"/>
              <w:ind w:left="480"/>
              <w:jc w:val="both"/>
              <w:rPr>
                <w:rFonts w:cs="Arial Narrow"/>
                <w:b w:val="0"/>
              </w:rPr>
            </w:pPr>
            <w:r w:rsidRPr="00A55F3F">
              <w:rPr>
                <w:rFonts w:cs="Arial Narrow" w:hint="eastAsia"/>
              </w:rPr>
              <w:t>测试用例序号</w:t>
            </w:r>
          </w:p>
        </w:tc>
        <w:tc>
          <w:tcPr>
            <w:tcW w:w="7563" w:type="dxa"/>
            <w:noWrap/>
            <w:vAlign w:val="center"/>
          </w:tcPr>
          <w:p w:rsidR="000257F8" w:rsidRPr="00A67A59" w:rsidRDefault="000257F8" w:rsidP="00DE468F">
            <w:pPr>
              <w:pStyle w:val="CharCharCharChar1CharCharCharCharCharCha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6D57D6">
              <w:rPr>
                <w:rFonts w:ascii="Times New Roman" w:hAnsi="Times New Roman" w:cs="Times New Roman"/>
                <w:kern w:val="0"/>
                <w:sz w:val="20"/>
                <w:szCs w:val="24"/>
              </w:rPr>
              <w:t>T0</w:t>
            </w:r>
            <w:r w:rsidR="00DF1D04">
              <w:rPr>
                <w:rFonts w:ascii="Times New Roman" w:hAnsi="Times New Roman" w:cs="Times New Roman"/>
                <w:kern w:val="0"/>
                <w:sz w:val="20"/>
                <w:szCs w:val="24"/>
              </w:rPr>
              <w:t>2</w:t>
            </w:r>
          </w:p>
        </w:tc>
      </w:tr>
      <w:tr w:rsidR="000257F8" w:rsidRPr="00A67A59" w:rsidTr="00DE468F">
        <w:trPr>
          <w:trHeight w:val="300"/>
        </w:trPr>
        <w:tc>
          <w:tcPr>
            <w:tcW w:w="1985" w:type="dxa"/>
            <w:shd w:val="clear" w:color="auto" w:fill="FFFFFF"/>
          </w:tcPr>
          <w:p w:rsidR="000257F8" w:rsidRDefault="000257F8" w:rsidP="00DE468F">
            <w:pPr>
              <w:pStyle w:val="TableHeading"/>
              <w:ind w:left="480"/>
              <w:jc w:val="both"/>
              <w:rPr>
                <w:rFonts w:ascii="Times New Roman" w:hAnsi="Times New Roman" w:cs="Times New Roman"/>
                <w:bCs w:val="0"/>
                <w:szCs w:val="24"/>
              </w:rPr>
            </w:pPr>
            <w:r>
              <w:rPr>
                <w:rFonts w:ascii="Times New Roman" w:hAnsi="Times New Roman" w:cs="Times New Roman" w:hint="eastAsia"/>
                <w:bCs w:val="0"/>
                <w:szCs w:val="24"/>
              </w:rPr>
              <w:t>目的</w:t>
            </w:r>
          </w:p>
        </w:tc>
        <w:tc>
          <w:tcPr>
            <w:tcW w:w="7563" w:type="dxa"/>
            <w:noWrap/>
            <w:vAlign w:val="center"/>
          </w:tcPr>
          <w:p w:rsidR="000257F8" w:rsidRPr="00A67A59" w:rsidRDefault="000257F8" w:rsidP="00DE468F">
            <w:pPr>
              <w:pStyle w:val="CharCharCharChar1CharCharCharCharCharChar"/>
              <w:rPr>
                <w:rFonts w:cs="Times New Roman"/>
                <w:szCs w:val="24"/>
              </w:rPr>
            </w:pPr>
            <w:r w:rsidRPr="00540765">
              <w:rPr>
                <w:rFonts w:cs="Times New Roman" w:hint="eastAsia"/>
                <w:sz w:val="22"/>
                <w:szCs w:val="24"/>
              </w:rPr>
              <w:t>确认检索功能是否正常</w:t>
            </w:r>
          </w:p>
        </w:tc>
      </w:tr>
      <w:tr w:rsidR="000257F8" w:rsidRPr="00342BFA" w:rsidTr="00DE468F">
        <w:trPr>
          <w:trHeight w:val="300"/>
        </w:trPr>
        <w:tc>
          <w:tcPr>
            <w:tcW w:w="1985" w:type="dxa"/>
            <w:shd w:val="clear" w:color="auto" w:fill="FFFFFF"/>
          </w:tcPr>
          <w:p w:rsidR="000257F8" w:rsidRPr="00A67A59" w:rsidRDefault="000257F8" w:rsidP="00DE468F">
            <w:pPr>
              <w:pStyle w:val="TableHeading"/>
              <w:ind w:left="480"/>
              <w:jc w:val="both"/>
              <w:rPr>
                <w:rFonts w:ascii="Times New Roman" w:hAnsi="Times New Roman" w:cs="Times New Roman"/>
                <w:bCs w:val="0"/>
                <w:szCs w:val="24"/>
              </w:rPr>
            </w:pPr>
            <w:r>
              <w:rPr>
                <w:rFonts w:ascii="Times New Roman" w:hAnsi="Times New Roman" w:cs="Times New Roman" w:hint="eastAsia"/>
                <w:bCs w:val="0"/>
                <w:szCs w:val="24"/>
              </w:rPr>
              <w:t>测试准备</w:t>
            </w:r>
          </w:p>
        </w:tc>
        <w:tc>
          <w:tcPr>
            <w:tcW w:w="7563" w:type="dxa"/>
            <w:noWrap/>
            <w:vAlign w:val="center"/>
          </w:tcPr>
          <w:p w:rsidR="000257F8" w:rsidRDefault="000257F8" w:rsidP="00DE468F">
            <w:pPr>
              <w:pStyle w:val="ItemStepinTable"/>
              <w:numPr>
                <w:ilvl w:val="0"/>
                <w:numId w:val="0"/>
              </w:numPr>
              <w:spacing w:before="80" w:after="80"/>
              <w:rPr>
                <w:szCs w:val="24"/>
              </w:rPr>
            </w:pPr>
            <w:r w:rsidRPr="00DE1500">
              <w:rPr>
                <w:rFonts w:hint="eastAsia"/>
                <w:szCs w:val="24"/>
              </w:rPr>
              <w:t>1.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软件正确安装</w:t>
            </w:r>
          </w:p>
          <w:p w:rsidR="000257F8" w:rsidRDefault="000257F8" w:rsidP="00DE468F">
            <w:pPr>
              <w:pStyle w:val="ItemStepinTable"/>
              <w:numPr>
                <w:ilvl w:val="0"/>
                <w:numId w:val="0"/>
              </w:numPr>
              <w:spacing w:before="80" w:after="80"/>
              <w:rPr>
                <w:szCs w:val="24"/>
              </w:rPr>
            </w:pPr>
            <w:r>
              <w:rPr>
                <w:szCs w:val="24"/>
              </w:rPr>
              <w:t xml:space="preserve">2.  </w:t>
            </w:r>
            <w:r>
              <w:rPr>
                <w:rFonts w:hint="eastAsia"/>
                <w:szCs w:val="24"/>
              </w:rPr>
              <w:t>系统运作正常</w:t>
            </w:r>
          </w:p>
          <w:p w:rsidR="000257F8" w:rsidRPr="00342BFA" w:rsidRDefault="000257F8" w:rsidP="00DE468F">
            <w:pPr>
              <w:pStyle w:val="ItemStepinTable"/>
              <w:numPr>
                <w:ilvl w:val="0"/>
                <w:numId w:val="0"/>
              </w:numPr>
              <w:spacing w:before="80" w:after="80"/>
              <w:rPr>
                <w:szCs w:val="24"/>
              </w:rPr>
            </w:pPr>
            <w:r>
              <w:rPr>
                <w:rFonts w:hint="eastAsia"/>
                <w:szCs w:val="24"/>
              </w:rPr>
              <w:t>3.</w:t>
            </w:r>
            <w:r>
              <w:rPr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已创建人像库或路人库</w:t>
            </w:r>
          </w:p>
        </w:tc>
      </w:tr>
      <w:tr w:rsidR="000257F8" w:rsidRPr="00934EBC" w:rsidTr="00DE468F">
        <w:trPr>
          <w:trHeight w:val="682"/>
        </w:trPr>
        <w:tc>
          <w:tcPr>
            <w:tcW w:w="1985" w:type="dxa"/>
            <w:shd w:val="clear" w:color="auto" w:fill="FFFFFF"/>
          </w:tcPr>
          <w:p w:rsidR="000257F8" w:rsidRPr="00342BFA" w:rsidRDefault="000257F8" w:rsidP="00DE468F">
            <w:pPr>
              <w:pStyle w:val="ItemStepinTable"/>
              <w:numPr>
                <w:ilvl w:val="0"/>
                <w:numId w:val="0"/>
              </w:numPr>
              <w:spacing w:before="80" w:after="80"/>
              <w:ind w:left="284" w:hanging="284"/>
              <w:rPr>
                <w:b/>
                <w:szCs w:val="24"/>
              </w:rPr>
            </w:pPr>
            <w:r w:rsidRPr="00A55F3F">
              <w:rPr>
                <w:rFonts w:hint="eastAsia"/>
                <w:b/>
                <w:bCs/>
                <w:noProof/>
                <w:szCs w:val="24"/>
              </w:rPr>
              <w:t>测试流程</w:t>
            </w:r>
          </w:p>
        </w:tc>
        <w:tc>
          <w:tcPr>
            <w:tcW w:w="7563" w:type="dxa"/>
            <w:vAlign w:val="center"/>
          </w:tcPr>
          <w:p w:rsidR="000257F8" w:rsidRPr="00FB2EC9" w:rsidRDefault="000257F8" w:rsidP="000257F8">
            <w:pPr>
              <w:pStyle w:val="ItemStepinTable"/>
              <w:numPr>
                <w:ilvl w:val="0"/>
                <w:numId w:val="11"/>
              </w:numPr>
              <w:spacing w:before="80" w:after="80"/>
              <w:rPr>
                <w:szCs w:val="24"/>
              </w:rPr>
            </w:pPr>
            <w:r w:rsidRPr="00FB2EC9">
              <w:rPr>
                <w:rFonts w:hint="eastAsia"/>
                <w:szCs w:val="24"/>
              </w:rPr>
              <w:t>用管理员账号登陆</w:t>
            </w:r>
          </w:p>
          <w:p w:rsidR="000257F8" w:rsidRPr="00FB2EC9" w:rsidRDefault="000257F8" w:rsidP="000257F8">
            <w:pPr>
              <w:pStyle w:val="ItemStepinTable"/>
              <w:numPr>
                <w:ilvl w:val="0"/>
                <w:numId w:val="11"/>
              </w:numPr>
              <w:spacing w:before="80" w:after="80"/>
              <w:rPr>
                <w:szCs w:val="24"/>
              </w:rPr>
            </w:pPr>
            <w:r w:rsidRPr="00FB2EC9">
              <w:rPr>
                <w:rFonts w:hint="eastAsia"/>
                <w:szCs w:val="24"/>
              </w:rPr>
              <w:t>点击“</w:t>
            </w:r>
            <w:r>
              <w:rPr>
                <w:rFonts w:hint="eastAsia"/>
                <w:szCs w:val="24"/>
              </w:rPr>
              <w:t>检索</w:t>
            </w:r>
            <w:r w:rsidRPr="00FB2EC9">
              <w:rPr>
                <w:rFonts w:hint="eastAsia"/>
                <w:szCs w:val="24"/>
              </w:rPr>
              <w:t>”图标进入检索页面</w:t>
            </w:r>
          </w:p>
          <w:p w:rsidR="000257F8" w:rsidRPr="00FB2EC9" w:rsidRDefault="000257F8" w:rsidP="000257F8">
            <w:pPr>
              <w:pStyle w:val="ItemStepinTable"/>
              <w:numPr>
                <w:ilvl w:val="0"/>
                <w:numId w:val="11"/>
              </w:numPr>
              <w:spacing w:before="80" w:after="80"/>
              <w:rPr>
                <w:szCs w:val="24"/>
              </w:rPr>
            </w:pPr>
            <w:r w:rsidRPr="00FB2EC9">
              <w:rPr>
                <w:rFonts w:hint="eastAsia"/>
                <w:szCs w:val="24"/>
              </w:rPr>
              <w:t>点击“人像库或路人库”上传备选图片</w:t>
            </w:r>
          </w:p>
          <w:p w:rsidR="000257F8" w:rsidRPr="00FB2EC9" w:rsidRDefault="000257F8" w:rsidP="000257F8">
            <w:pPr>
              <w:pStyle w:val="ItemStepinTable"/>
              <w:numPr>
                <w:ilvl w:val="0"/>
                <w:numId w:val="11"/>
              </w:numPr>
              <w:spacing w:before="80" w:after="80"/>
              <w:rPr>
                <w:szCs w:val="24"/>
              </w:rPr>
            </w:pPr>
            <w:r w:rsidRPr="00FB2EC9">
              <w:rPr>
                <w:rFonts w:hint="eastAsia"/>
                <w:szCs w:val="24"/>
              </w:rPr>
              <w:t>选择备选人像库，点击“</w:t>
            </w:r>
            <w:r>
              <w:rPr>
                <w:rFonts w:hint="eastAsia"/>
                <w:szCs w:val="24"/>
              </w:rPr>
              <w:t>设置</w:t>
            </w:r>
            <w:r w:rsidRPr="00FB2EC9">
              <w:rPr>
                <w:rFonts w:hint="eastAsia"/>
                <w:szCs w:val="24"/>
              </w:rPr>
              <w:t>”，设置条件筛选备选图片，接着上传目标图片。检索完成后，系统会返回备选库中与目标相似度超过</w:t>
            </w:r>
            <w:r w:rsidRPr="00FB2EC9">
              <w:rPr>
                <w:rFonts w:hint="eastAsia"/>
                <w:szCs w:val="24"/>
              </w:rPr>
              <w:t>30</w:t>
            </w:r>
            <w:r w:rsidRPr="00FB2EC9">
              <w:rPr>
                <w:rFonts w:hint="eastAsia"/>
                <w:szCs w:val="24"/>
              </w:rPr>
              <w:t>的图片，默认按相似度降序排列。如果在人像库中改变图片排列顺序，返回结果将重新排序。</w:t>
            </w:r>
          </w:p>
          <w:p w:rsidR="000257F8" w:rsidRPr="00640BAB" w:rsidRDefault="000257F8" w:rsidP="000257F8">
            <w:pPr>
              <w:pStyle w:val="ItemStepinTable"/>
              <w:numPr>
                <w:ilvl w:val="0"/>
                <w:numId w:val="11"/>
              </w:numPr>
              <w:spacing w:before="80" w:after="80"/>
              <w:rPr>
                <w:szCs w:val="24"/>
              </w:rPr>
            </w:pPr>
            <w:r w:rsidRPr="00FB2EC9">
              <w:rPr>
                <w:rFonts w:hint="eastAsia"/>
                <w:szCs w:val="24"/>
              </w:rPr>
              <w:t>当检索完成后，将鼠标移至</w:t>
            </w:r>
            <w:proofErr w:type="gramStart"/>
            <w:r w:rsidRPr="00FB2EC9">
              <w:rPr>
                <w:rFonts w:hint="eastAsia"/>
                <w:szCs w:val="24"/>
              </w:rPr>
              <w:t>先前上</w:t>
            </w:r>
            <w:proofErr w:type="gramEnd"/>
            <w:r w:rsidRPr="00FB2EC9">
              <w:rPr>
                <w:rFonts w:hint="eastAsia"/>
                <w:szCs w:val="24"/>
              </w:rPr>
              <w:t>传的原图，图片的右上角出现“</w:t>
            </w:r>
            <w:r w:rsidRPr="00640BAB">
              <w:rPr>
                <w:rFonts w:hint="eastAsia"/>
                <w:szCs w:val="24"/>
              </w:rPr>
              <w:t>添加到案件文档”</w:t>
            </w:r>
            <w:r w:rsidRPr="00FB2EC9">
              <w:rPr>
                <w:rFonts w:hint="eastAsia"/>
                <w:szCs w:val="24"/>
              </w:rPr>
              <w:t>的图标，点击并输入“</w:t>
            </w:r>
            <w:r w:rsidRPr="00640BAB">
              <w:rPr>
                <w:rFonts w:hint="eastAsia"/>
                <w:szCs w:val="24"/>
              </w:rPr>
              <w:t>案件编号”和表述，将</w:t>
            </w:r>
            <w:proofErr w:type="gramStart"/>
            <w:r w:rsidRPr="00640BAB">
              <w:rPr>
                <w:rFonts w:hint="eastAsia"/>
                <w:szCs w:val="24"/>
              </w:rPr>
              <w:t>该图</w:t>
            </w:r>
            <w:proofErr w:type="gramEnd"/>
            <w:r w:rsidRPr="00640BAB">
              <w:rPr>
                <w:rFonts w:hint="eastAsia"/>
                <w:szCs w:val="24"/>
              </w:rPr>
              <w:t>片添加到案件文档。</w:t>
            </w:r>
          </w:p>
          <w:p w:rsidR="000257F8" w:rsidRPr="00934EBC" w:rsidRDefault="000257F8" w:rsidP="000257F8">
            <w:pPr>
              <w:pStyle w:val="ItemStepinTable"/>
              <w:numPr>
                <w:ilvl w:val="0"/>
                <w:numId w:val="11"/>
              </w:numPr>
              <w:spacing w:before="80" w:after="80"/>
              <w:rPr>
                <w:szCs w:val="24"/>
              </w:rPr>
            </w:pPr>
            <w:r w:rsidRPr="00640BAB">
              <w:rPr>
                <w:rFonts w:hint="eastAsia"/>
                <w:szCs w:val="24"/>
              </w:rPr>
              <w:t>选择</w:t>
            </w:r>
            <w:proofErr w:type="gramStart"/>
            <w:r w:rsidRPr="00640BAB">
              <w:rPr>
                <w:rFonts w:hint="eastAsia"/>
                <w:szCs w:val="24"/>
              </w:rPr>
              <w:t>路人库并上</w:t>
            </w:r>
            <w:proofErr w:type="gramEnd"/>
            <w:r w:rsidRPr="00640BAB">
              <w:rPr>
                <w:rFonts w:hint="eastAsia"/>
                <w:szCs w:val="24"/>
              </w:rPr>
              <w:t>传备选图片到库，检索完成后，系统会从路人库的备选图片中返回相似的图片，结果按相似度降序排列。</w:t>
            </w:r>
            <w:r w:rsidRPr="00FB2EC9">
              <w:rPr>
                <w:rFonts w:hint="eastAsia"/>
                <w:szCs w:val="24"/>
              </w:rPr>
              <w:t>在进行人像库检索时，可在“通过姓名</w:t>
            </w:r>
            <w:r w:rsidRPr="00FB2EC9">
              <w:rPr>
                <w:rFonts w:hint="eastAsia"/>
                <w:szCs w:val="24"/>
              </w:rPr>
              <w:t>/ID</w:t>
            </w:r>
            <w:r w:rsidRPr="00FB2EC9">
              <w:rPr>
                <w:rFonts w:hint="eastAsia"/>
                <w:szCs w:val="24"/>
              </w:rPr>
              <w:t>检索”栏输入相应信息后点击检索按钮进行检索。检索完成后，系统返回结果。路人库检索不支持通过姓名</w:t>
            </w:r>
            <w:r w:rsidRPr="00FB2EC9">
              <w:rPr>
                <w:rFonts w:hint="eastAsia"/>
                <w:szCs w:val="24"/>
              </w:rPr>
              <w:t>/ID</w:t>
            </w:r>
            <w:r w:rsidRPr="00FB2EC9">
              <w:rPr>
                <w:rFonts w:hint="eastAsia"/>
                <w:szCs w:val="24"/>
              </w:rPr>
              <w:t>检索。</w:t>
            </w:r>
          </w:p>
        </w:tc>
      </w:tr>
      <w:tr w:rsidR="000257F8" w:rsidRPr="00A67A59" w:rsidTr="00DE468F">
        <w:trPr>
          <w:trHeight w:val="300"/>
        </w:trPr>
        <w:tc>
          <w:tcPr>
            <w:tcW w:w="1985" w:type="dxa"/>
            <w:shd w:val="clear" w:color="auto" w:fill="FFFFFF"/>
          </w:tcPr>
          <w:p w:rsidR="000257F8" w:rsidRPr="00A67A59" w:rsidRDefault="000257F8" w:rsidP="00DE468F">
            <w:pPr>
              <w:pStyle w:val="TableHeading"/>
              <w:ind w:left="480"/>
              <w:jc w:val="both"/>
              <w:rPr>
                <w:rFonts w:ascii="Times New Roman" w:hAnsi="Times New Roman" w:cs="Times New Roman"/>
                <w:bCs w:val="0"/>
                <w:szCs w:val="24"/>
              </w:rPr>
            </w:pPr>
            <w:r>
              <w:rPr>
                <w:rFonts w:ascii="宋体" w:eastAsia="宋体" w:hAnsi="Times New Roman" w:cs="Times New Roman" w:hint="eastAsia"/>
                <w:bCs w:val="0"/>
                <w:szCs w:val="24"/>
              </w:rPr>
              <w:t>预期结果</w:t>
            </w:r>
          </w:p>
        </w:tc>
        <w:tc>
          <w:tcPr>
            <w:tcW w:w="7563" w:type="dxa"/>
            <w:noWrap/>
            <w:vAlign w:val="center"/>
          </w:tcPr>
          <w:p w:rsidR="000257F8" w:rsidRPr="00A67A59" w:rsidRDefault="000257F8" w:rsidP="00DE468F">
            <w:pPr>
              <w:pStyle w:val="ItemStepinTable"/>
              <w:numPr>
                <w:ilvl w:val="0"/>
                <w:numId w:val="0"/>
              </w:numPr>
              <w:spacing w:before="80" w:after="80"/>
              <w:ind w:left="284" w:hanging="284"/>
              <w:rPr>
                <w:sz w:val="20"/>
                <w:szCs w:val="24"/>
              </w:rPr>
            </w:pPr>
            <w:r>
              <w:rPr>
                <w:rFonts w:hint="eastAsia"/>
                <w:sz w:val="20"/>
                <w:szCs w:val="24"/>
              </w:rPr>
              <w:t>检索功能正常运作</w:t>
            </w:r>
          </w:p>
        </w:tc>
      </w:tr>
      <w:tr w:rsidR="000257F8" w:rsidRPr="00AE31F4" w:rsidTr="00DE468F">
        <w:trPr>
          <w:trHeight w:val="300"/>
        </w:trPr>
        <w:tc>
          <w:tcPr>
            <w:tcW w:w="1985" w:type="dxa"/>
            <w:shd w:val="clear" w:color="auto" w:fill="FFFFFF"/>
          </w:tcPr>
          <w:p w:rsidR="000257F8" w:rsidRDefault="000257F8" w:rsidP="00DE468F">
            <w:pPr>
              <w:pStyle w:val="TableHeading"/>
              <w:ind w:left="480"/>
              <w:jc w:val="both"/>
              <w:rPr>
                <w:rFonts w:ascii="Times New Roman" w:hAnsi="Times New Roman" w:cs="Times New Roman"/>
                <w:bCs w:val="0"/>
                <w:szCs w:val="24"/>
              </w:rPr>
            </w:pPr>
            <w:r>
              <w:rPr>
                <w:rFonts w:ascii="Times New Roman" w:hAnsi="Times New Roman" w:cs="Times New Roman" w:hint="eastAsia"/>
                <w:bCs w:val="0"/>
                <w:szCs w:val="24"/>
              </w:rPr>
              <w:t>测试结果</w:t>
            </w:r>
          </w:p>
        </w:tc>
        <w:tc>
          <w:tcPr>
            <w:tcW w:w="7563" w:type="dxa"/>
            <w:noWrap/>
          </w:tcPr>
          <w:p w:rsidR="000257F8" w:rsidRPr="00AE31F4" w:rsidRDefault="000257F8" w:rsidP="00DE468F">
            <w:pPr>
              <w:pStyle w:val="TableText"/>
              <w:spacing w:before="163"/>
              <w:rPr>
                <w:sz w:val="20"/>
                <w:szCs w:val="24"/>
                <w:lang w:val="en-US" w:eastAsia="zh-CN"/>
              </w:rPr>
            </w:pPr>
          </w:p>
        </w:tc>
      </w:tr>
      <w:tr w:rsidR="000257F8" w:rsidRPr="00AE31F4" w:rsidTr="00DE468F">
        <w:trPr>
          <w:trHeight w:val="300"/>
        </w:trPr>
        <w:tc>
          <w:tcPr>
            <w:tcW w:w="1985" w:type="dxa"/>
            <w:shd w:val="clear" w:color="auto" w:fill="FFFFFF"/>
          </w:tcPr>
          <w:p w:rsidR="000257F8" w:rsidRPr="00A67A59" w:rsidRDefault="000257F8" w:rsidP="00DE468F">
            <w:pPr>
              <w:pStyle w:val="TableHeading"/>
              <w:ind w:left="480"/>
              <w:jc w:val="both"/>
              <w:rPr>
                <w:rFonts w:ascii="Times New Roman" w:hAnsi="Times New Roman" w:cs="Times New Roman"/>
                <w:bCs w:val="0"/>
                <w:szCs w:val="24"/>
              </w:rPr>
            </w:pPr>
            <w:r w:rsidRPr="00A55F3F">
              <w:rPr>
                <w:rFonts w:ascii="宋体" w:eastAsia="宋体" w:hAnsi="Times New Roman" w:cs="Times New Roman" w:hint="eastAsia"/>
                <w:bCs w:val="0"/>
                <w:szCs w:val="24"/>
              </w:rPr>
              <w:t>备注</w:t>
            </w:r>
          </w:p>
        </w:tc>
        <w:tc>
          <w:tcPr>
            <w:tcW w:w="7563" w:type="dxa"/>
            <w:noWrap/>
            <w:vAlign w:val="center"/>
          </w:tcPr>
          <w:p w:rsidR="000257F8" w:rsidRPr="00AE31F4" w:rsidRDefault="000257F8" w:rsidP="00DE468F">
            <w:pPr>
              <w:pStyle w:val="TableText"/>
              <w:spacing w:before="163"/>
              <w:rPr>
                <w:sz w:val="20"/>
                <w:szCs w:val="24"/>
                <w:lang w:val="en-US" w:eastAsia="zh-CN"/>
              </w:rPr>
            </w:pPr>
          </w:p>
        </w:tc>
      </w:tr>
    </w:tbl>
    <w:p w:rsidR="000257F8" w:rsidRPr="00CC3842" w:rsidRDefault="000257F8" w:rsidP="00CC3842">
      <w:pPr>
        <w:pStyle w:val="3"/>
        <w:tabs>
          <w:tab w:val="left" w:pos="432"/>
          <w:tab w:val="left" w:pos="1260"/>
        </w:tabs>
        <w:spacing w:line="416" w:lineRule="atLeast"/>
        <w:ind w:left="1260"/>
        <w:rPr>
          <w:rFonts w:ascii="宋体" w:eastAsia="宋体" w:hAnsi="宋体"/>
          <w:b/>
          <w:sz w:val="24"/>
          <w:szCs w:val="24"/>
          <w:lang w:val="zh-CN"/>
        </w:rPr>
      </w:pPr>
      <w:bookmarkStart w:id="59" w:name="_Toc498536846"/>
      <w:bookmarkStart w:id="60" w:name="_Toc522185338"/>
      <w:r>
        <w:rPr>
          <w:rFonts w:ascii="宋体" w:eastAsia="宋体" w:hAnsi="宋体" w:hint="eastAsia"/>
          <w:b/>
          <w:sz w:val="24"/>
          <w:szCs w:val="24"/>
          <w:lang w:val="zh-CN"/>
        </w:rPr>
        <w:t>3</w:t>
      </w:r>
      <w:r>
        <w:rPr>
          <w:rFonts w:ascii="宋体" w:eastAsia="宋体" w:hAnsi="宋体"/>
          <w:b/>
          <w:sz w:val="24"/>
          <w:szCs w:val="24"/>
          <w:lang w:val="zh-CN"/>
        </w:rPr>
        <w:t>.1.</w:t>
      </w:r>
      <w:bookmarkEnd w:id="59"/>
      <w:r w:rsidR="0017462D">
        <w:rPr>
          <w:rFonts w:ascii="宋体" w:eastAsia="宋体" w:hAnsi="宋体"/>
          <w:b/>
          <w:sz w:val="24"/>
          <w:szCs w:val="24"/>
          <w:lang w:val="zh-CN"/>
        </w:rPr>
        <w:t>3</w:t>
      </w:r>
      <w:r>
        <w:rPr>
          <w:rFonts w:ascii="宋体" w:eastAsia="宋体" w:hAnsi="宋体"/>
          <w:b/>
          <w:sz w:val="24"/>
          <w:szCs w:val="24"/>
          <w:lang w:val="zh-CN"/>
        </w:rPr>
        <w:t xml:space="preserve">  </w:t>
      </w:r>
      <w:r>
        <w:rPr>
          <w:rFonts w:ascii="宋体" w:eastAsia="宋体" w:hAnsi="宋体" w:hint="eastAsia"/>
          <w:b/>
          <w:sz w:val="24"/>
          <w:szCs w:val="24"/>
          <w:lang w:val="zh-CN"/>
        </w:rPr>
        <w:t>1:</w:t>
      </w:r>
      <w:r>
        <w:rPr>
          <w:rFonts w:ascii="宋体" w:eastAsia="宋体" w:hAnsi="宋体"/>
          <w:b/>
          <w:sz w:val="24"/>
          <w:szCs w:val="24"/>
          <w:lang w:val="zh-CN"/>
        </w:rPr>
        <w:t>1</w:t>
      </w:r>
      <w:r>
        <w:rPr>
          <w:rFonts w:ascii="宋体" w:eastAsia="宋体" w:hAnsi="宋体" w:hint="eastAsia"/>
          <w:b/>
          <w:sz w:val="24"/>
          <w:szCs w:val="24"/>
          <w:lang w:val="zh-CN"/>
        </w:rPr>
        <w:t>功能</w:t>
      </w:r>
      <w:bookmarkEnd w:id="60"/>
    </w:p>
    <w:tbl>
      <w:tblPr>
        <w:tblW w:w="9548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563"/>
      </w:tblGrid>
      <w:tr w:rsidR="000257F8" w:rsidRPr="00A67A59" w:rsidTr="00DE468F">
        <w:trPr>
          <w:trHeight w:val="300"/>
        </w:trPr>
        <w:tc>
          <w:tcPr>
            <w:tcW w:w="1985" w:type="dxa"/>
            <w:shd w:val="clear" w:color="auto" w:fill="FFFFFF"/>
          </w:tcPr>
          <w:p w:rsidR="000257F8" w:rsidRPr="00B11FEB" w:rsidRDefault="000257F8" w:rsidP="00DE468F">
            <w:pPr>
              <w:pStyle w:val="TableHeading"/>
              <w:ind w:left="480"/>
              <w:jc w:val="both"/>
              <w:rPr>
                <w:rFonts w:cs="Arial Narrow"/>
                <w:b w:val="0"/>
              </w:rPr>
            </w:pPr>
            <w:r w:rsidRPr="00A55F3F">
              <w:rPr>
                <w:rFonts w:cs="Arial Narrow" w:hint="eastAsia"/>
              </w:rPr>
              <w:t>测试用例序号</w:t>
            </w:r>
          </w:p>
        </w:tc>
        <w:tc>
          <w:tcPr>
            <w:tcW w:w="7563" w:type="dxa"/>
            <w:noWrap/>
            <w:vAlign w:val="center"/>
          </w:tcPr>
          <w:p w:rsidR="000257F8" w:rsidRPr="00A67A59" w:rsidRDefault="000257F8" w:rsidP="00DE468F">
            <w:pPr>
              <w:pStyle w:val="CharCharCharChar1CharCharCharCharCharCha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6D57D6">
              <w:rPr>
                <w:rFonts w:ascii="Times New Roman" w:hAnsi="Times New Roman" w:cs="Times New Roman"/>
                <w:kern w:val="0"/>
                <w:sz w:val="20"/>
                <w:szCs w:val="24"/>
              </w:rPr>
              <w:t>T0</w:t>
            </w:r>
            <w:r w:rsidR="00DF1D04">
              <w:rPr>
                <w:rFonts w:ascii="Times New Roman" w:hAnsi="Times New Roman" w:cs="Times New Roman"/>
                <w:kern w:val="0"/>
                <w:sz w:val="20"/>
                <w:szCs w:val="24"/>
              </w:rPr>
              <w:t>3</w:t>
            </w:r>
          </w:p>
        </w:tc>
      </w:tr>
      <w:tr w:rsidR="000257F8" w:rsidRPr="00A67A59" w:rsidTr="00DE468F">
        <w:trPr>
          <w:trHeight w:val="300"/>
        </w:trPr>
        <w:tc>
          <w:tcPr>
            <w:tcW w:w="1985" w:type="dxa"/>
            <w:shd w:val="clear" w:color="auto" w:fill="FFFFFF"/>
          </w:tcPr>
          <w:p w:rsidR="000257F8" w:rsidRDefault="000257F8" w:rsidP="00DE468F">
            <w:pPr>
              <w:pStyle w:val="TableHeading"/>
              <w:ind w:left="480"/>
              <w:jc w:val="both"/>
              <w:rPr>
                <w:rFonts w:ascii="Times New Roman" w:hAnsi="Times New Roman" w:cs="Times New Roman"/>
                <w:bCs w:val="0"/>
                <w:szCs w:val="24"/>
              </w:rPr>
            </w:pPr>
            <w:r>
              <w:rPr>
                <w:rFonts w:ascii="Times New Roman" w:hAnsi="Times New Roman" w:cs="Times New Roman" w:hint="eastAsia"/>
                <w:bCs w:val="0"/>
                <w:szCs w:val="24"/>
              </w:rPr>
              <w:t>目的</w:t>
            </w:r>
          </w:p>
        </w:tc>
        <w:tc>
          <w:tcPr>
            <w:tcW w:w="7563" w:type="dxa"/>
            <w:noWrap/>
            <w:vAlign w:val="center"/>
          </w:tcPr>
          <w:p w:rsidR="000257F8" w:rsidRPr="00A67A59" w:rsidRDefault="000257F8" w:rsidP="00DE468F">
            <w:pPr>
              <w:pStyle w:val="CharCharCharChar1CharCharCharCharCharCha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确认</w:t>
            </w:r>
            <w:r>
              <w:rPr>
                <w:rFonts w:cs="Times New Roman"/>
                <w:szCs w:val="24"/>
              </w:rPr>
              <w:t>1:1</w:t>
            </w:r>
            <w:r>
              <w:rPr>
                <w:rFonts w:cs="Times New Roman" w:hint="eastAsia"/>
                <w:szCs w:val="24"/>
              </w:rPr>
              <w:t>检索是否正常</w:t>
            </w:r>
          </w:p>
        </w:tc>
      </w:tr>
      <w:tr w:rsidR="000257F8" w:rsidRPr="00342BFA" w:rsidTr="00DE468F">
        <w:trPr>
          <w:trHeight w:val="300"/>
        </w:trPr>
        <w:tc>
          <w:tcPr>
            <w:tcW w:w="1985" w:type="dxa"/>
            <w:shd w:val="clear" w:color="auto" w:fill="FFFFFF"/>
          </w:tcPr>
          <w:p w:rsidR="000257F8" w:rsidRPr="00A67A59" w:rsidRDefault="000257F8" w:rsidP="00DE468F">
            <w:pPr>
              <w:pStyle w:val="TableHeading"/>
              <w:ind w:left="480"/>
              <w:jc w:val="both"/>
              <w:rPr>
                <w:rFonts w:ascii="Times New Roman" w:hAnsi="Times New Roman" w:cs="Times New Roman"/>
                <w:bCs w:val="0"/>
                <w:szCs w:val="24"/>
              </w:rPr>
            </w:pPr>
            <w:r>
              <w:rPr>
                <w:rFonts w:ascii="Times New Roman" w:hAnsi="Times New Roman" w:cs="Times New Roman" w:hint="eastAsia"/>
                <w:bCs w:val="0"/>
                <w:szCs w:val="24"/>
              </w:rPr>
              <w:lastRenderedPageBreak/>
              <w:t>测试准备</w:t>
            </w:r>
          </w:p>
        </w:tc>
        <w:tc>
          <w:tcPr>
            <w:tcW w:w="7563" w:type="dxa"/>
            <w:noWrap/>
            <w:vAlign w:val="center"/>
          </w:tcPr>
          <w:p w:rsidR="000257F8" w:rsidRDefault="000257F8" w:rsidP="00DE468F">
            <w:pPr>
              <w:pStyle w:val="ItemStepinTable"/>
              <w:numPr>
                <w:ilvl w:val="0"/>
                <w:numId w:val="0"/>
              </w:numPr>
              <w:spacing w:before="80" w:after="80"/>
              <w:ind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1.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软件成功部署；</w:t>
            </w:r>
          </w:p>
          <w:p w:rsidR="000257F8" w:rsidRDefault="000257F8" w:rsidP="00DE468F">
            <w:pPr>
              <w:pStyle w:val="ItemStepinTable"/>
              <w:numPr>
                <w:ilvl w:val="0"/>
                <w:numId w:val="0"/>
              </w:numPr>
              <w:spacing w:before="80" w:after="80"/>
              <w:ind w:left="284" w:hanging="284"/>
              <w:rPr>
                <w:szCs w:val="24"/>
              </w:rPr>
            </w:pPr>
            <w:r w:rsidRPr="00F25015">
              <w:rPr>
                <w:rFonts w:hint="eastAsia"/>
                <w:szCs w:val="24"/>
              </w:rPr>
              <w:t>2.</w:t>
            </w:r>
            <w:r w:rsidRPr="00F25015"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系统运行正常；</w:t>
            </w:r>
          </w:p>
          <w:p w:rsidR="000257F8" w:rsidRPr="00342BFA" w:rsidRDefault="000257F8" w:rsidP="00DE468F">
            <w:pPr>
              <w:pStyle w:val="ItemStepinTable"/>
              <w:numPr>
                <w:ilvl w:val="0"/>
                <w:numId w:val="0"/>
              </w:numPr>
              <w:spacing w:before="80" w:after="80"/>
              <w:ind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3.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已通过</w:t>
            </w:r>
            <w:r w:rsidRPr="00C30BDA">
              <w:rPr>
                <w:rFonts w:hint="eastAsia"/>
                <w:szCs w:val="24"/>
              </w:rPr>
              <w:t>资源功能</w:t>
            </w:r>
            <w:r>
              <w:rPr>
                <w:rFonts w:hint="eastAsia"/>
                <w:szCs w:val="24"/>
              </w:rPr>
              <w:t>创建至少两个人像库</w:t>
            </w:r>
          </w:p>
        </w:tc>
      </w:tr>
      <w:tr w:rsidR="000257F8" w:rsidRPr="0076702B" w:rsidTr="00DE468F">
        <w:trPr>
          <w:trHeight w:val="682"/>
        </w:trPr>
        <w:tc>
          <w:tcPr>
            <w:tcW w:w="1985" w:type="dxa"/>
            <w:shd w:val="clear" w:color="auto" w:fill="FFFFFF"/>
          </w:tcPr>
          <w:p w:rsidR="000257F8" w:rsidRPr="00342BFA" w:rsidRDefault="000257F8" w:rsidP="00DE468F">
            <w:pPr>
              <w:pStyle w:val="ItemStepinTable"/>
              <w:numPr>
                <w:ilvl w:val="0"/>
                <w:numId w:val="0"/>
              </w:numPr>
              <w:spacing w:before="80" w:after="80"/>
              <w:ind w:left="284" w:hanging="284"/>
              <w:rPr>
                <w:b/>
                <w:szCs w:val="24"/>
              </w:rPr>
            </w:pPr>
            <w:r w:rsidRPr="00287D61">
              <w:rPr>
                <w:rFonts w:hint="eastAsia"/>
                <w:b/>
                <w:bCs/>
                <w:noProof/>
                <w:szCs w:val="24"/>
              </w:rPr>
              <w:t>测试流程</w:t>
            </w:r>
          </w:p>
        </w:tc>
        <w:tc>
          <w:tcPr>
            <w:tcW w:w="7563" w:type="dxa"/>
            <w:vAlign w:val="center"/>
          </w:tcPr>
          <w:p w:rsidR="000257F8" w:rsidRPr="002C62A9" w:rsidRDefault="000257F8" w:rsidP="000257F8">
            <w:pPr>
              <w:pStyle w:val="ItemStepinTable"/>
              <w:numPr>
                <w:ilvl w:val="0"/>
                <w:numId w:val="13"/>
              </w:numPr>
              <w:spacing w:before="80" w:after="80"/>
              <w:rPr>
                <w:szCs w:val="24"/>
              </w:rPr>
            </w:pPr>
            <w:r>
              <w:rPr>
                <w:rFonts w:hint="eastAsia"/>
                <w:szCs w:val="24"/>
              </w:rPr>
              <w:t>用管理员账号登陆</w:t>
            </w:r>
          </w:p>
          <w:p w:rsidR="000257F8" w:rsidRPr="003C4843" w:rsidRDefault="000257F8" w:rsidP="000257F8">
            <w:pPr>
              <w:pStyle w:val="ItemStepinTable"/>
              <w:numPr>
                <w:ilvl w:val="0"/>
                <w:numId w:val="13"/>
              </w:numPr>
              <w:spacing w:before="80" w:after="80"/>
              <w:rPr>
                <w:szCs w:val="24"/>
              </w:rPr>
            </w:pPr>
            <w:r>
              <w:rPr>
                <w:rFonts w:hint="eastAsia"/>
                <w:szCs w:val="24"/>
              </w:rPr>
              <w:t>点击“</w:t>
            </w:r>
            <w:r>
              <w:rPr>
                <w:szCs w:val="24"/>
              </w:rPr>
              <w:t>1:1</w:t>
            </w:r>
            <w:r>
              <w:rPr>
                <w:rFonts w:hint="eastAsia"/>
                <w:szCs w:val="24"/>
              </w:rPr>
              <w:t>”图标进入</w:t>
            </w:r>
            <w:r w:rsidRPr="00C30BDA">
              <w:rPr>
                <w:rFonts w:hint="eastAsia"/>
                <w:szCs w:val="24"/>
              </w:rPr>
              <w:t>日志页面</w:t>
            </w:r>
            <w:r w:rsidRPr="00C30BDA">
              <w:rPr>
                <w:rFonts w:hint="eastAsia"/>
                <w:szCs w:val="24"/>
              </w:rPr>
              <w:t>(</w:t>
            </w:r>
            <w:r w:rsidRPr="00C30BDA">
              <w:rPr>
                <w:szCs w:val="24"/>
              </w:rPr>
              <w:t>Log Page)</w:t>
            </w:r>
          </w:p>
          <w:p w:rsidR="000257F8" w:rsidRDefault="000257F8" w:rsidP="000257F8">
            <w:pPr>
              <w:pStyle w:val="ItemStepinTable"/>
              <w:numPr>
                <w:ilvl w:val="0"/>
                <w:numId w:val="13"/>
              </w:numPr>
              <w:spacing w:before="80" w:after="80"/>
              <w:rPr>
                <w:szCs w:val="24"/>
              </w:rPr>
            </w:pPr>
            <w:r>
              <w:rPr>
                <w:rFonts w:hint="eastAsia"/>
                <w:szCs w:val="24"/>
              </w:rPr>
              <w:t>点击窗口上传两张图像并点击比对按钮</w:t>
            </w:r>
          </w:p>
          <w:p w:rsidR="000257F8" w:rsidRPr="0076702B" w:rsidRDefault="000257F8" w:rsidP="00DE468F">
            <w:pPr>
              <w:pStyle w:val="ItemStepinTable"/>
              <w:numPr>
                <w:ilvl w:val="0"/>
                <w:numId w:val="0"/>
              </w:numPr>
              <w:spacing w:before="80" w:after="8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 xml:space="preserve">.  </w:t>
            </w:r>
            <w:r>
              <w:rPr>
                <w:rFonts w:hint="eastAsia"/>
                <w:szCs w:val="24"/>
              </w:rPr>
              <w:t>系统将返回两张图像的相似度</w:t>
            </w:r>
          </w:p>
        </w:tc>
      </w:tr>
      <w:tr w:rsidR="000257F8" w:rsidRPr="00A67A59" w:rsidTr="00DE468F">
        <w:trPr>
          <w:trHeight w:val="300"/>
        </w:trPr>
        <w:tc>
          <w:tcPr>
            <w:tcW w:w="1985" w:type="dxa"/>
            <w:shd w:val="clear" w:color="auto" w:fill="FFFFFF"/>
          </w:tcPr>
          <w:p w:rsidR="000257F8" w:rsidRPr="00A67A59" w:rsidRDefault="000257F8" w:rsidP="00DE468F">
            <w:pPr>
              <w:pStyle w:val="TableHeading"/>
              <w:ind w:left="480"/>
              <w:jc w:val="both"/>
              <w:rPr>
                <w:rFonts w:ascii="Times New Roman" w:hAnsi="Times New Roman" w:cs="Times New Roman"/>
                <w:bCs w:val="0"/>
                <w:szCs w:val="24"/>
              </w:rPr>
            </w:pPr>
            <w:r>
              <w:rPr>
                <w:rFonts w:ascii="宋体" w:eastAsia="宋体" w:hAnsi="Times New Roman" w:cs="Times New Roman" w:hint="eastAsia"/>
                <w:bCs w:val="0"/>
                <w:szCs w:val="24"/>
              </w:rPr>
              <w:t>预期结果</w:t>
            </w:r>
          </w:p>
        </w:tc>
        <w:tc>
          <w:tcPr>
            <w:tcW w:w="7563" w:type="dxa"/>
            <w:noWrap/>
            <w:vAlign w:val="center"/>
          </w:tcPr>
          <w:p w:rsidR="000257F8" w:rsidRPr="00A67A59" w:rsidRDefault="000257F8" w:rsidP="00DE468F">
            <w:pPr>
              <w:pStyle w:val="ItemStepinTable"/>
              <w:numPr>
                <w:ilvl w:val="0"/>
                <w:numId w:val="0"/>
              </w:numPr>
              <w:spacing w:before="80" w:after="80"/>
              <w:ind w:left="284" w:hanging="284"/>
              <w:rPr>
                <w:sz w:val="20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：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功能正确无误</w:t>
            </w:r>
          </w:p>
        </w:tc>
      </w:tr>
      <w:tr w:rsidR="000257F8" w:rsidRPr="00AE31F4" w:rsidTr="00DE468F">
        <w:trPr>
          <w:trHeight w:val="300"/>
        </w:trPr>
        <w:tc>
          <w:tcPr>
            <w:tcW w:w="1985" w:type="dxa"/>
            <w:shd w:val="clear" w:color="auto" w:fill="FFFFFF"/>
          </w:tcPr>
          <w:p w:rsidR="000257F8" w:rsidRDefault="000257F8" w:rsidP="00DE468F">
            <w:pPr>
              <w:pStyle w:val="TableHeading"/>
              <w:ind w:left="480"/>
              <w:jc w:val="both"/>
              <w:rPr>
                <w:rFonts w:ascii="Times New Roman" w:hAnsi="Times New Roman" w:cs="Times New Roman"/>
                <w:bCs w:val="0"/>
                <w:szCs w:val="24"/>
              </w:rPr>
            </w:pPr>
            <w:r>
              <w:rPr>
                <w:rFonts w:ascii="Times New Roman" w:hAnsi="Times New Roman" w:cs="Times New Roman" w:hint="eastAsia"/>
                <w:bCs w:val="0"/>
                <w:szCs w:val="24"/>
              </w:rPr>
              <w:t>测试结果</w:t>
            </w:r>
          </w:p>
        </w:tc>
        <w:tc>
          <w:tcPr>
            <w:tcW w:w="7563" w:type="dxa"/>
            <w:noWrap/>
          </w:tcPr>
          <w:p w:rsidR="000257F8" w:rsidRPr="00AE31F4" w:rsidRDefault="000257F8" w:rsidP="00DE468F">
            <w:pPr>
              <w:pStyle w:val="TableText"/>
              <w:spacing w:before="163"/>
              <w:rPr>
                <w:sz w:val="20"/>
                <w:szCs w:val="24"/>
                <w:lang w:val="en-US" w:eastAsia="zh-CN"/>
              </w:rPr>
            </w:pPr>
          </w:p>
        </w:tc>
      </w:tr>
      <w:tr w:rsidR="000257F8" w:rsidRPr="00AE31F4" w:rsidTr="00DE468F">
        <w:trPr>
          <w:trHeight w:val="300"/>
        </w:trPr>
        <w:tc>
          <w:tcPr>
            <w:tcW w:w="1985" w:type="dxa"/>
            <w:shd w:val="clear" w:color="auto" w:fill="FFFFFF"/>
          </w:tcPr>
          <w:p w:rsidR="000257F8" w:rsidRPr="00A67A59" w:rsidRDefault="000257F8" w:rsidP="00DE468F">
            <w:pPr>
              <w:pStyle w:val="TableHeading"/>
              <w:ind w:left="480"/>
              <w:jc w:val="both"/>
              <w:rPr>
                <w:rFonts w:ascii="Times New Roman" w:hAnsi="Times New Roman" w:cs="Times New Roman"/>
                <w:bCs w:val="0"/>
                <w:szCs w:val="24"/>
              </w:rPr>
            </w:pPr>
            <w:r w:rsidRPr="00A55F3F">
              <w:rPr>
                <w:rFonts w:ascii="宋体" w:eastAsia="宋体" w:hAnsi="Times New Roman" w:cs="Times New Roman" w:hint="eastAsia"/>
                <w:bCs w:val="0"/>
                <w:szCs w:val="24"/>
              </w:rPr>
              <w:t>备注</w:t>
            </w:r>
          </w:p>
        </w:tc>
        <w:tc>
          <w:tcPr>
            <w:tcW w:w="7563" w:type="dxa"/>
            <w:noWrap/>
            <w:vAlign w:val="center"/>
          </w:tcPr>
          <w:p w:rsidR="000257F8" w:rsidRPr="00AE31F4" w:rsidRDefault="000257F8" w:rsidP="00DE468F">
            <w:pPr>
              <w:pStyle w:val="TableText"/>
              <w:spacing w:before="163"/>
              <w:rPr>
                <w:sz w:val="20"/>
                <w:szCs w:val="24"/>
                <w:lang w:val="en-US" w:eastAsia="zh-CN"/>
              </w:rPr>
            </w:pPr>
          </w:p>
        </w:tc>
      </w:tr>
    </w:tbl>
    <w:p w:rsidR="000257F8" w:rsidRDefault="000257F8" w:rsidP="000257F8">
      <w:pPr>
        <w:rPr>
          <w:lang w:val="zh-CN"/>
        </w:rPr>
      </w:pPr>
    </w:p>
    <w:p w:rsidR="000257F8" w:rsidRPr="001E392C" w:rsidRDefault="004F1D33" w:rsidP="001E392C">
      <w:pPr>
        <w:pStyle w:val="3"/>
        <w:tabs>
          <w:tab w:val="left" w:pos="432"/>
          <w:tab w:val="left" w:pos="1260"/>
        </w:tabs>
        <w:spacing w:line="416" w:lineRule="atLeast"/>
        <w:ind w:left="1260"/>
        <w:rPr>
          <w:rFonts w:ascii="宋体" w:eastAsia="宋体" w:hAnsi="宋体"/>
          <w:b/>
          <w:sz w:val="24"/>
          <w:szCs w:val="24"/>
          <w:lang w:val="zh-CN"/>
        </w:rPr>
      </w:pPr>
      <w:bookmarkStart w:id="61" w:name="_Toc522185339"/>
      <w:r>
        <w:rPr>
          <w:rFonts w:ascii="宋体" w:eastAsia="宋体" w:hAnsi="宋体"/>
          <w:b/>
          <w:sz w:val="24"/>
          <w:szCs w:val="24"/>
          <w:lang w:val="zh-CN"/>
        </w:rPr>
        <w:t xml:space="preserve">3.1.4 </w:t>
      </w:r>
      <w:r w:rsidR="000257F8" w:rsidRPr="001E392C">
        <w:rPr>
          <w:rFonts w:ascii="宋体" w:eastAsia="宋体" w:hAnsi="宋体" w:hint="eastAsia"/>
          <w:b/>
          <w:sz w:val="24"/>
          <w:szCs w:val="24"/>
          <w:lang w:val="zh-CN"/>
        </w:rPr>
        <w:t>n：N功能</w:t>
      </w:r>
      <w:bookmarkEnd w:id="61"/>
    </w:p>
    <w:tbl>
      <w:tblPr>
        <w:tblW w:w="9548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563"/>
      </w:tblGrid>
      <w:tr w:rsidR="000257F8" w:rsidRPr="00A67A59" w:rsidTr="00DE468F">
        <w:trPr>
          <w:trHeight w:val="300"/>
        </w:trPr>
        <w:tc>
          <w:tcPr>
            <w:tcW w:w="1985" w:type="dxa"/>
            <w:shd w:val="clear" w:color="auto" w:fill="FFFFFF"/>
          </w:tcPr>
          <w:p w:rsidR="000257F8" w:rsidRPr="00B11FEB" w:rsidRDefault="000257F8" w:rsidP="00DE468F">
            <w:pPr>
              <w:pStyle w:val="TableHeading"/>
              <w:ind w:left="480"/>
              <w:jc w:val="both"/>
              <w:rPr>
                <w:rFonts w:cs="Arial Narrow"/>
                <w:b w:val="0"/>
              </w:rPr>
            </w:pPr>
            <w:r w:rsidRPr="00A55F3F">
              <w:rPr>
                <w:rFonts w:cs="Arial Narrow" w:hint="eastAsia"/>
              </w:rPr>
              <w:t>测试用例序号</w:t>
            </w:r>
          </w:p>
        </w:tc>
        <w:tc>
          <w:tcPr>
            <w:tcW w:w="7563" w:type="dxa"/>
            <w:noWrap/>
            <w:vAlign w:val="center"/>
          </w:tcPr>
          <w:p w:rsidR="000257F8" w:rsidRPr="00A67A59" w:rsidRDefault="000257F8" w:rsidP="00DE468F">
            <w:pPr>
              <w:pStyle w:val="CharCharCharChar1CharCharCharCharCharCha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6D57D6">
              <w:rPr>
                <w:rFonts w:ascii="Times New Roman" w:hAnsi="Times New Roman" w:cs="Times New Roman"/>
                <w:kern w:val="0"/>
                <w:sz w:val="20"/>
                <w:szCs w:val="24"/>
              </w:rPr>
              <w:t>T0</w:t>
            </w:r>
            <w:r>
              <w:rPr>
                <w:rFonts w:ascii="Times New Roman" w:hAnsi="Times New Roman" w:cs="Times New Roman"/>
                <w:kern w:val="0"/>
                <w:sz w:val="20"/>
                <w:szCs w:val="24"/>
              </w:rPr>
              <w:t>4</w:t>
            </w:r>
          </w:p>
        </w:tc>
      </w:tr>
      <w:tr w:rsidR="000257F8" w:rsidRPr="00A67A59" w:rsidTr="00DE468F">
        <w:trPr>
          <w:trHeight w:val="300"/>
        </w:trPr>
        <w:tc>
          <w:tcPr>
            <w:tcW w:w="1985" w:type="dxa"/>
            <w:shd w:val="clear" w:color="auto" w:fill="FFFFFF"/>
          </w:tcPr>
          <w:p w:rsidR="000257F8" w:rsidRDefault="000257F8" w:rsidP="00DE468F">
            <w:pPr>
              <w:pStyle w:val="TableHeading"/>
              <w:ind w:left="480"/>
              <w:jc w:val="both"/>
              <w:rPr>
                <w:rFonts w:ascii="Times New Roman" w:hAnsi="Times New Roman" w:cs="Times New Roman"/>
                <w:bCs w:val="0"/>
                <w:szCs w:val="24"/>
              </w:rPr>
            </w:pPr>
            <w:r>
              <w:rPr>
                <w:rFonts w:ascii="Times New Roman" w:hAnsi="Times New Roman" w:cs="Times New Roman" w:hint="eastAsia"/>
                <w:bCs w:val="0"/>
                <w:szCs w:val="24"/>
              </w:rPr>
              <w:t>目的</w:t>
            </w:r>
          </w:p>
        </w:tc>
        <w:tc>
          <w:tcPr>
            <w:tcW w:w="7563" w:type="dxa"/>
            <w:noWrap/>
            <w:vAlign w:val="center"/>
          </w:tcPr>
          <w:p w:rsidR="000257F8" w:rsidRPr="00A67A59" w:rsidRDefault="000257F8" w:rsidP="00DE468F">
            <w:pPr>
              <w:pStyle w:val="CharCharCharChar1CharCharCharCharCharCha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确认</w:t>
            </w:r>
            <w:r>
              <w:rPr>
                <w:rFonts w:cs="Times New Roman" w:hint="eastAsia"/>
                <w:szCs w:val="24"/>
              </w:rPr>
              <w:t>n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N</w:t>
            </w:r>
            <w:r>
              <w:rPr>
                <w:rFonts w:cs="Times New Roman" w:hint="eastAsia"/>
                <w:szCs w:val="24"/>
              </w:rPr>
              <w:t>检索是否正常</w:t>
            </w:r>
          </w:p>
        </w:tc>
      </w:tr>
      <w:tr w:rsidR="000257F8" w:rsidRPr="00342BFA" w:rsidTr="00DE468F">
        <w:trPr>
          <w:trHeight w:val="300"/>
        </w:trPr>
        <w:tc>
          <w:tcPr>
            <w:tcW w:w="1985" w:type="dxa"/>
            <w:shd w:val="clear" w:color="auto" w:fill="FFFFFF"/>
          </w:tcPr>
          <w:p w:rsidR="000257F8" w:rsidRPr="00A67A59" w:rsidRDefault="000257F8" w:rsidP="00DE468F">
            <w:pPr>
              <w:pStyle w:val="TableHeading"/>
              <w:ind w:left="480"/>
              <w:jc w:val="both"/>
              <w:rPr>
                <w:rFonts w:ascii="Times New Roman" w:hAnsi="Times New Roman" w:cs="Times New Roman"/>
                <w:bCs w:val="0"/>
                <w:szCs w:val="24"/>
              </w:rPr>
            </w:pPr>
            <w:r>
              <w:rPr>
                <w:rFonts w:ascii="Times New Roman" w:hAnsi="Times New Roman" w:cs="Times New Roman" w:hint="eastAsia"/>
                <w:bCs w:val="0"/>
                <w:szCs w:val="24"/>
              </w:rPr>
              <w:t>测试准备</w:t>
            </w:r>
          </w:p>
        </w:tc>
        <w:tc>
          <w:tcPr>
            <w:tcW w:w="7563" w:type="dxa"/>
            <w:noWrap/>
            <w:vAlign w:val="center"/>
          </w:tcPr>
          <w:p w:rsidR="000257F8" w:rsidRDefault="000257F8" w:rsidP="00DE468F">
            <w:pPr>
              <w:pStyle w:val="ItemStepinTable"/>
              <w:numPr>
                <w:ilvl w:val="0"/>
                <w:numId w:val="0"/>
              </w:numPr>
              <w:spacing w:before="80" w:after="80"/>
              <w:ind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1.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软件成功部署；</w:t>
            </w:r>
          </w:p>
          <w:p w:rsidR="000257F8" w:rsidRDefault="000257F8" w:rsidP="00DE468F">
            <w:pPr>
              <w:pStyle w:val="ItemStepinTable"/>
              <w:numPr>
                <w:ilvl w:val="0"/>
                <w:numId w:val="0"/>
              </w:numPr>
              <w:spacing w:before="80" w:after="80"/>
              <w:ind w:left="284" w:hanging="284"/>
              <w:rPr>
                <w:szCs w:val="24"/>
              </w:rPr>
            </w:pPr>
            <w:r w:rsidRPr="00F25015">
              <w:rPr>
                <w:rFonts w:hint="eastAsia"/>
                <w:szCs w:val="24"/>
              </w:rPr>
              <w:t>2.</w:t>
            </w:r>
            <w:r w:rsidRPr="00F25015"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系统运行正常；</w:t>
            </w:r>
          </w:p>
          <w:p w:rsidR="000257F8" w:rsidRPr="00342BFA" w:rsidRDefault="000257F8" w:rsidP="00DE468F">
            <w:pPr>
              <w:pStyle w:val="ItemStepinTable"/>
              <w:numPr>
                <w:ilvl w:val="0"/>
                <w:numId w:val="0"/>
              </w:numPr>
              <w:spacing w:before="80" w:after="80"/>
              <w:ind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3.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已通过</w:t>
            </w:r>
            <w:r w:rsidRPr="00C30BDA">
              <w:rPr>
                <w:rFonts w:hint="eastAsia"/>
                <w:szCs w:val="24"/>
              </w:rPr>
              <w:t>资源功能</w:t>
            </w:r>
            <w:r>
              <w:rPr>
                <w:rFonts w:hint="eastAsia"/>
                <w:szCs w:val="24"/>
              </w:rPr>
              <w:t>创建至少两个人像库</w:t>
            </w:r>
          </w:p>
        </w:tc>
      </w:tr>
      <w:tr w:rsidR="000257F8" w:rsidRPr="00934EBC" w:rsidTr="00DE468F">
        <w:trPr>
          <w:trHeight w:val="682"/>
        </w:trPr>
        <w:tc>
          <w:tcPr>
            <w:tcW w:w="1985" w:type="dxa"/>
            <w:shd w:val="clear" w:color="auto" w:fill="FFFFFF"/>
          </w:tcPr>
          <w:p w:rsidR="000257F8" w:rsidRPr="00287D61" w:rsidRDefault="000257F8" w:rsidP="00DE468F">
            <w:pPr>
              <w:pStyle w:val="ItemStepinTable"/>
              <w:numPr>
                <w:ilvl w:val="0"/>
                <w:numId w:val="0"/>
              </w:numPr>
              <w:spacing w:before="80" w:after="80"/>
              <w:ind w:left="284" w:hanging="284"/>
              <w:rPr>
                <w:b/>
                <w:szCs w:val="24"/>
              </w:rPr>
            </w:pPr>
            <w:r w:rsidRPr="00287D61">
              <w:rPr>
                <w:rFonts w:hint="eastAsia"/>
                <w:b/>
                <w:bCs/>
                <w:noProof/>
                <w:szCs w:val="24"/>
              </w:rPr>
              <w:t>测试流程</w:t>
            </w:r>
          </w:p>
        </w:tc>
        <w:tc>
          <w:tcPr>
            <w:tcW w:w="7563" w:type="dxa"/>
            <w:vAlign w:val="center"/>
          </w:tcPr>
          <w:p w:rsidR="000257F8" w:rsidRPr="002C62A9" w:rsidRDefault="000257F8" w:rsidP="000257F8">
            <w:pPr>
              <w:pStyle w:val="ItemStepinTable"/>
              <w:numPr>
                <w:ilvl w:val="0"/>
                <w:numId w:val="14"/>
              </w:numPr>
              <w:spacing w:before="80" w:after="80"/>
              <w:rPr>
                <w:szCs w:val="24"/>
              </w:rPr>
            </w:pPr>
            <w:r>
              <w:rPr>
                <w:rFonts w:hint="eastAsia"/>
                <w:szCs w:val="24"/>
              </w:rPr>
              <w:t>用管理员账号登陆</w:t>
            </w:r>
          </w:p>
          <w:p w:rsidR="000257F8" w:rsidRPr="003C4843" w:rsidRDefault="000257F8" w:rsidP="000257F8">
            <w:pPr>
              <w:pStyle w:val="ItemStepinTable"/>
              <w:numPr>
                <w:ilvl w:val="0"/>
                <w:numId w:val="14"/>
              </w:numPr>
              <w:spacing w:before="80" w:after="80"/>
              <w:rPr>
                <w:szCs w:val="24"/>
              </w:rPr>
            </w:pPr>
            <w:r>
              <w:rPr>
                <w:rFonts w:hint="eastAsia"/>
                <w:szCs w:val="24"/>
              </w:rPr>
              <w:t>点击“</w:t>
            </w:r>
            <w:r>
              <w:rPr>
                <w:rFonts w:hint="eastAsia"/>
                <w:szCs w:val="24"/>
              </w:rPr>
              <w:t>n:N</w:t>
            </w:r>
            <w:r>
              <w:rPr>
                <w:rFonts w:hint="eastAsia"/>
                <w:szCs w:val="24"/>
              </w:rPr>
              <w:t>”图标进入</w:t>
            </w:r>
            <w:r w:rsidRPr="00C30BDA">
              <w:rPr>
                <w:rFonts w:hint="eastAsia"/>
                <w:szCs w:val="24"/>
              </w:rPr>
              <w:t>日志页面</w:t>
            </w:r>
            <w:r w:rsidRPr="00C30BDA">
              <w:rPr>
                <w:rFonts w:hint="eastAsia"/>
                <w:szCs w:val="24"/>
              </w:rPr>
              <w:t>(</w:t>
            </w:r>
            <w:r w:rsidRPr="00C30BDA">
              <w:rPr>
                <w:szCs w:val="24"/>
              </w:rPr>
              <w:t>Log Page)</w:t>
            </w:r>
          </w:p>
          <w:p w:rsidR="000257F8" w:rsidRDefault="000257F8" w:rsidP="000257F8">
            <w:pPr>
              <w:pStyle w:val="ItemStepinTable"/>
              <w:numPr>
                <w:ilvl w:val="0"/>
                <w:numId w:val="14"/>
              </w:numPr>
              <w:spacing w:before="80" w:after="80"/>
              <w:rPr>
                <w:szCs w:val="24"/>
              </w:rPr>
            </w:pPr>
            <w:r>
              <w:rPr>
                <w:rFonts w:hint="eastAsia"/>
                <w:szCs w:val="24"/>
              </w:rPr>
              <w:t>点击“新建</w:t>
            </w:r>
            <w:r>
              <w:rPr>
                <w:szCs w:val="24"/>
              </w:rPr>
              <w:t>”</w:t>
            </w:r>
            <w:r>
              <w:rPr>
                <w:rFonts w:hint="eastAsia"/>
                <w:szCs w:val="24"/>
              </w:rPr>
              <w:t>并选中数据库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和数据库</w:t>
            </w: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进行比对</w:t>
            </w:r>
          </w:p>
          <w:p w:rsidR="000257F8" w:rsidRDefault="000257F8" w:rsidP="000257F8">
            <w:pPr>
              <w:pStyle w:val="ItemStepinTable"/>
              <w:numPr>
                <w:ilvl w:val="0"/>
                <w:numId w:val="14"/>
              </w:numPr>
              <w:spacing w:before="80" w:after="80"/>
              <w:rPr>
                <w:szCs w:val="24"/>
              </w:rPr>
            </w:pPr>
            <w:r>
              <w:rPr>
                <w:rFonts w:hint="eastAsia"/>
                <w:szCs w:val="24"/>
              </w:rPr>
              <w:t>点击“开始”开始</w:t>
            </w:r>
            <w:r>
              <w:rPr>
                <w:rFonts w:hint="eastAsia"/>
                <w:szCs w:val="24"/>
              </w:rPr>
              <w:t>n:</w:t>
            </w:r>
            <w:r>
              <w:rPr>
                <w:szCs w:val="24"/>
              </w:rPr>
              <w:t>N</w:t>
            </w:r>
            <w:r>
              <w:rPr>
                <w:rFonts w:hint="eastAsia"/>
                <w:szCs w:val="24"/>
              </w:rPr>
              <w:t>比对</w:t>
            </w:r>
          </w:p>
          <w:p w:rsidR="000257F8" w:rsidRDefault="000257F8" w:rsidP="000257F8">
            <w:pPr>
              <w:pStyle w:val="ItemStepinTable"/>
              <w:numPr>
                <w:ilvl w:val="0"/>
                <w:numId w:val="14"/>
              </w:numPr>
              <w:spacing w:before="80" w:after="80"/>
              <w:rPr>
                <w:szCs w:val="24"/>
              </w:rPr>
            </w:pPr>
            <w:r>
              <w:rPr>
                <w:rFonts w:hint="eastAsia"/>
                <w:szCs w:val="24"/>
              </w:rPr>
              <w:t>比对完成后，点击“查看”查看结果</w:t>
            </w:r>
          </w:p>
          <w:p w:rsidR="000257F8" w:rsidRPr="0076702B" w:rsidRDefault="000257F8" w:rsidP="000257F8">
            <w:pPr>
              <w:pStyle w:val="ItemStepinTable"/>
              <w:numPr>
                <w:ilvl w:val="0"/>
                <w:numId w:val="14"/>
              </w:numPr>
              <w:spacing w:before="80" w:after="80"/>
              <w:rPr>
                <w:szCs w:val="24"/>
              </w:rPr>
            </w:pPr>
            <w:r>
              <w:rPr>
                <w:rFonts w:hint="eastAsia"/>
                <w:szCs w:val="24"/>
              </w:rPr>
              <w:t>点击“筛选”下拉窗口设置筛选条件，包括比对时间、时间设置、阈值、标签，完成后点击“应用”查看筛选后结果</w:t>
            </w:r>
          </w:p>
          <w:p w:rsidR="000257F8" w:rsidRDefault="000257F8" w:rsidP="000257F8">
            <w:pPr>
              <w:pStyle w:val="ItemStepinTable"/>
              <w:numPr>
                <w:ilvl w:val="0"/>
                <w:numId w:val="14"/>
              </w:numPr>
              <w:spacing w:before="80" w:after="80"/>
              <w:rPr>
                <w:szCs w:val="24"/>
              </w:rPr>
            </w:pPr>
            <w:r>
              <w:rPr>
                <w:rFonts w:hint="eastAsia"/>
                <w:szCs w:val="24"/>
              </w:rPr>
              <w:t>在结果菜单，点击“导出”来导出结果</w:t>
            </w:r>
          </w:p>
          <w:p w:rsidR="000257F8" w:rsidRPr="00934EBC" w:rsidRDefault="000257F8" w:rsidP="000257F8">
            <w:pPr>
              <w:pStyle w:val="ItemStepinTable"/>
              <w:numPr>
                <w:ilvl w:val="0"/>
                <w:numId w:val="14"/>
              </w:numPr>
              <w:spacing w:before="80" w:after="80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返回任务栏，点击“删除”删除</w:t>
            </w:r>
            <w:r>
              <w:rPr>
                <w:rFonts w:hint="eastAsia"/>
                <w:szCs w:val="24"/>
              </w:rPr>
              <w:t>n:N</w:t>
            </w:r>
            <w:r>
              <w:rPr>
                <w:rFonts w:hint="eastAsia"/>
                <w:szCs w:val="24"/>
              </w:rPr>
              <w:t>比对任务</w:t>
            </w:r>
            <w:r>
              <w:rPr>
                <w:szCs w:val="24"/>
              </w:rPr>
              <w:t>.</w:t>
            </w:r>
          </w:p>
        </w:tc>
      </w:tr>
      <w:tr w:rsidR="000257F8" w:rsidRPr="00A67A59" w:rsidTr="00DE468F">
        <w:trPr>
          <w:trHeight w:val="300"/>
        </w:trPr>
        <w:tc>
          <w:tcPr>
            <w:tcW w:w="1985" w:type="dxa"/>
            <w:shd w:val="clear" w:color="auto" w:fill="FFFFFF"/>
          </w:tcPr>
          <w:p w:rsidR="000257F8" w:rsidRPr="00A67A59" w:rsidRDefault="000257F8" w:rsidP="00DE468F">
            <w:pPr>
              <w:pStyle w:val="TableHeading"/>
              <w:ind w:left="480"/>
              <w:jc w:val="both"/>
              <w:rPr>
                <w:rFonts w:ascii="Times New Roman" w:hAnsi="Times New Roman" w:cs="Times New Roman"/>
                <w:bCs w:val="0"/>
                <w:szCs w:val="24"/>
              </w:rPr>
            </w:pPr>
            <w:r>
              <w:rPr>
                <w:rFonts w:ascii="宋体" w:eastAsia="宋体" w:hAnsi="Times New Roman" w:cs="Times New Roman" w:hint="eastAsia"/>
                <w:bCs w:val="0"/>
                <w:szCs w:val="24"/>
              </w:rPr>
              <w:t>预期结果</w:t>
            </w:r>
          </w:p>
        </w:tc>
        <w:tc>
          <w:tcPr>
            <w:tcW w:w="7563" w:type="dxa"/>
            <w:noWrap/>
            <w:vAlign w:val="center"/>
          </w:tcPr>
          <w:p w:rsidR="000257F8" w:rsidRPr="00A67A59" w:rsidRDefault="000257F8" w:rsidP="00DE468F">
            <w:pPr>
              <w:pStyle w:val="ItemStepinTable"/>
              <w:numPr>
                <w:ilvl w:val="0"/>
                <w:numId w:val="0"/>
              </w:numPr>
              <w:spacing w:before="80" w:after="80"/>
              <w:ind w:left="284" w:hanging="284"/>
              <w:rPr>
                <w:sz w:val="20"/>
                <w:szCs w:val="24"/>
              </w:rPr>
            </w:pPr>
            <w:r>
              <w:rPr>
                <w:szCs w:val="24"/>
              </w:rPr>
              <w:t>n:N</w:t>
            </w:r>
            <w:r>
              <w:rPr>
                <w:rFonts w:hint="eastAsia"/>
                <w:szCs w:val="24"/>
              </w:rPr>
              <w:t>功能运作正常</w:t>
            </w:r>
          </w:p>
        </w:tc>
      </w:tr>
      <w:tr w:rsidR="000257F8" w:rsidRPr="00AE31F4" w:rsidTr="00DE468F">
        <w:trPr>
          <w:trHeight w:val="300"/>
        </w:trPr>
        <w:tc>
          <w:tcPr>
            <w:tcW w:w="1985" w:type="dxa"/>
            <w:shd w:val="clear" w:color="auto" w:fill="FFFFFF"/>
          </w:tcPr>
          <w:p w:rsidR="000257F8" w:rsidRDefault="000257F8" w:rsidP="00DE468F">
            <w:pPr>
              <w:pStyle w:val="TableHeading"/>
              <w:ind w:left="480"/>
              <w:jc w:val="both"/>
              <w:rPr>
                <w:rFonts w:ascii="Times New Roman" w:hAnsi="Times New Roman" w:cs="Times New Roman"/>
                <w:bCs w:val="0"/>
                <w:szCs w:val="24"/>
              </w:rPr>
            </w:pPr>
            <w:r>
              <w:rPr>
                <w:rFonts w:ascii="Times New Roman" w:hAnsi="Times New Roman" w:cs="Times New Roman" w:hint="eastAsia"/>
                <w:bCs w:val="0"/>
                <w:szCs w:val="24"/>
              </w:rPr>
              <w:t>测试结果</w:t>
            </w:r>
          </w:p>
        </w:tc>
        <w:tc>
          <w:tcPr>
            <w:tcW w:w="7563" w:type="dxa"/>
            <w:noWrap/>
          </w:tcPr>
          <w:p w:rsidR="000257F8" w:rsidRPr="00AE31F4" w:rsidRDefault="000257F8" w:rsidP="00DE468F">
            <w:pPr>
              <w:pStyle w:val="TableText"/>
              <w:spacing w:before="163"/>
              <w:rPr>
                <w:sz w:val="20"/>
                <w:szCs w:val="24"/>
                <w:lang w:val="en-US" w:eastAsia="zh-CN"/>
              </w:rPr>
            </w:pPr>
          </w:p>
        </w:tc>
      </w:tr>
      <w:tr w:rsidR="000257F8" w:rsidRPr="00AE31F4" w:rsidTr="00DE468F">
        <w:trPr>
          <w:trHeight w:val="300"/>
        </w:trPr>
        <w:tc>
          <w:tcPr>
            <w:tcW w:w="1985" w:type="dxa"/>
            <w:shd w:val="clear" w:color="auto" w:fill="FFFFFF"/>
          </w:tcPr>
          <w:p w:rsidR="000257F8" w:rsidRPr="00A67A59" w:rsidRDefault="000257F8" w:rsidP="00DE468F">
            <w:pPr>
              <w:pStyle w:val="TableHeading"/>
              <w:ind w:left="480"/>
              <w:jc w:val="both"/>
              <w:rPr>
                <w:rFonts w:ascii="Times New Roman" w:hAnsi="Times New Roman" w:cs="Times New Roman"/>
                <w:bCs w:val="0"/>
                <w:szCs w:val="24"/>
              </w:rPr>
            </w:pPr>
            <w:r w:rsidRPr="00A55F3F">
              <w:rPr>
                <w:rFonts w:ascii="宋体" w:eastAsia="宋体" w:hAnsi="Times New Roman" w:cs="Times New Roman" w:hint="eastAsia"/>
                <w:bCs w:val="0"/>
                <w:szCs w:val="24"/>
              </w:rPr>
              <w:t>备注</w:t>
            </w:r>
          </w:p>
        </w:tc>
        <w:tc>
          <w:tcPr>
            <w:tcW w:w="7563" w:type="dxa"/>
            <w:noWrap/>
            <w:vAlign w:val="center"/>
          </w:tcPr>
          <w:p w:rsidR="000257F8" w:rsidRPr="00AE31F4" w:rsidRDefault="000257F8" w:rsidP="00DE468F">
            <w:pPr>
              <w:pStyle w:val="TableText"/>
              <w:spacing w:before="163"/>
              <w:rPr>
                <w:sz w:val="20"/>
                <w:szCs w:val="24"/>
                <w:lang w:val="en-US" w:eastAsia="zh-CN"/>
              </w:rPr>
            </w:pPr>
          </w:p>
        </w:tc>
      </w:tr>
    </w:tbl>
    <w:p w:rsidR="000257F8" w:rsidRPr="000257F8" w:rsidRDefault="000257F8" w:rsidP="000257F8">
      <w:pPr>
        <w:pStyle w:val="afd"/>
        <w:ind w:left="540" w:firstLineChars="0" w:firstLine="0"/>
        <w:rPr>
          <w:lang w:val="zh-CN"/>
        </w:rPr>
      </w:pPr>
    </w:p>
    <w:p w:rsidR="000D223A" w:rsidRDefault="00305E16" w:rsidP="00305E16">
      <w:pPr>
        <w:pStyle w:val="2"/>
        <w:spacing w:line="416" w:lineRule="atLeast"/>
        <w:ind w:left="646"/>
        <w:rPr>
          <w:rFonts w:eastAsia="宋体"/>
          <w:b/>
          <w:sz w:val="24"/>
          <w:szCs w:val="24"/>
          <w:lang w:val="zh-CN"/>
        </w:rPr>
      </w:pPr>
      <w:bookmarkStart w:id="62" w:name="_Toc522185340"/>
      <w:r>
        <w:rPr>
          <w:rFonts w:eastAsia="宋体" w:hint="eastAsia"/>
          <w:b/>
          <w:sz w:val="24"/>
          <w:szCs w:val="24"/>
          <w:lang w:val="zh-CN"/>
        </w:rPr>
        <w:lastRenderedPageBreak/>
        <w:t>3</w:t>
      </w:r>
      <w:r>
        <w:rPr>
          <w:rFonts w:eastAsia="宋体"/>
          <w:b/>
          <w:sz w:val="24"/>
          <w:szCs w:val="24"/>
          <w:lang w:val="zh-CN"/>
        </w:rPr>
        <w:t>.2</w:t>
      </w:r>
      <w:r w:rsidR="00F81152">
        <w:rPr>
          <w:rFonts w:eastAsia="宋体" w:hint="eastAsia"/>
          <w:b/>
          <w:sz w:val="24"/>
          <w:szCs w:val="24"/>
          <w:lang w:val="zh-CN"/>
        </w:rPr>
        <w:t>动态</w:t>
      </w:r>
      <w:r w:rsidR="00F81152">
        <w:rPr>
          <w:rFonts w:eastAsia="宋体" w:hint="eastAsia"/>
          <w:b/>
          <w:sz w:val="24"/>
          <w:szCs w:val="24"/>
          <w:lang w:val="zh-CN"/>
        </w:rPr>
        <w:t>/</w:t>
      </w:r>
      <w:r w:rsidR="00F81152">
        <w:rPr>
          <w:rFonts w:eastAsia="宋体" w:hint="eastAsia"/>
          <w:b/>
          <w:sz w:val="24"/>
          <w:szCs w:val="24"/>
          <w:lang w:val="zh-CN"/>
        </w:rPr>
        <w:t>布控功能</w:t>
      </w:r>
      <w:bookmarkEnd w:id="62"/>
    </w:p>
    <w:p w:rsidR="000D223A" w:rsidRDefault="000D223A">
      <w:pPr>
        <w:pStyle w:val="afd"/>
        <w:keepNext/>
        <w:keepLines/>
        <w:numPr>
          <w:ilvl w:val="1"/>
          <w:numId w:val="1"/>
        </w:numPr>
        <w:spacing w:before="260" w:after="260" w:line="416" w:lineRule="atLeast"/>
        <w:ind w:firstLineChars="0"/>
        <w:outlineLvl w:val="2"/>
        <w:rPr>
          <w:rFonts w:ascii="宋体" w:eastAsia="宋体" w:hAnsi="宋体"/>
          <w:b/>
          <w:bCs/>
          <w:vanish/>
          <w:lang w:val="zh-CN"/>
        </w:rPr>
      </w:pPr>
      <w:bookmarkStart w:id="63" w:name="_Toc497421619"/>
      <w:bookmarkStart w:id="64" w:name="_Toc498536849"/>
      <w:bookmarkStart w:id="65" w:name="_Toc522185341"/>
      <w:bookmarkEnd w:id="63"/>
      <w:bookmarkEnd w:id="64"/>
      <w:bookmarkEnd w:id="65"/>
    </w:p>
    <w:p w:rsidR="000D223A" w:rsidRDefault="00F81152" w:rsidP="00F81152">
      <w:pPr>
        <w:pStyle w:val="3"/>
        <w:tabs>
          <w:tab w:val="left" w:pos="432"/>
          <w:tab w:val="left" w:pos="1260"/>
        </w:tabs>
        <w:spacing w:line="416" w:lineRule="atLeast"/>
        <w:ind w:left="1260"/>
        <w:rPr>
          <w:rFonts w:ascii="宋体" w:eastAsia="宋体" w:hAnsi="宋体"/>
          <w:b/>
          <w:sz w:val="24"/>
          <w:szCs w:val="24"/>
          <w:lang w:val="zh-CN"/>
        </w:rPr>
      </w:pPr>
      <w:bookmarkStart w:id="66" w:name="_Toc522185342"/>
      <w:r>
        <w:rPr>
          <w:rFonts w:ascii="宋体" w:eastAsia="宋体" w:hAnsi="宋体" w:hint="eastAsia"/>
          <w:b/>
          <w:sz w:val="24"/>
          <w:szCs w:val="24"/>
          <w:lang w:val="zh-CN"/>
        </w:rPr>
        <w:t>3</w:t>
      </w:r>
      <w:r>
        <w:rPr>
          <w:rFonts w:ascii="宋体" w:eastAsia="宋体" w:hAnsi="宋体"/>
          <w:b/>
          <w:sz w:val="24"/>
          <w:szCs w:val="24"/>
          <w:lang w:val="zh-CN"/>
        </w:rPr>
        <w:t>.2.1</w:t>
      </w:r>
      <w:r w:rsidR="000257F8">
        <w:rPr>
          <w:rFonts w:ascii="宋体" w:eastAsia="宋体" w:hAnsi="宋体" w:hint="eastAsia"/>
          <w:b/>
          <w:sz w:val="24"/>
          <w:szCs w:val="24"/>
          <w:lang w:val="zh-CN"/>
        </w:rPr>
        <w:t>实时布控告警</w:t>
      </w:r>
      <w:bookmarkEnd w:id="66"/>
    </w:p>
    <w:tbl>
      <w:tblPr>
        <w:tblW w:w="9548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563"/>
      </w:tblGrid>
      <w:tr w:rsidR="000257F8" w:rsidRPr="00A67A59" w:rsidTr="00DE468F">
        <w:trPr>
          <w:trHeight w:val="300"/>
        </w:trPr>
        <w:tc>
          <w:tcPr>
            <w:tcW w:w="1985" w:type="dxa"/>
            <w:shd w:val="clear" w:color="auto" w:fill="FFFFFF"/>
          </w:tcPr>
          <w:p w:rsidR="000257F8" w:rsidRDefault="000257F8" w:rsidP="00DE468F">
            <w:pPr>
              <w:pStyle w:val="TableHeading"/>
              <w:ind w:left="480"/>
              <w:jc w:val="both"/>
              <w:rPr>
                <w:rFonts w:cs="Arial Narrow"/>
                <w:b w:val="0"/>
              </w:rPr>
            </w:pPr>
            <w:r w:rsidRPr="00A55F3F">
              <w:rPr>
                <w:rFonts w:cs="Arial Narrow" w:hint="eastAsia"/>
              </w:rPr>
              <w:t>测试用例序号</w:t>
            </w:r>
          </w:p>
        </w:tc>
        <w:tc>
          <w:tcPr>
            <w:tcW w:w="7563" w:type="dxa"/>
            <w:noWrap/>
            <w:vAlign w:val="center"/>
          </w:tcPr>
          <w:p w:rsidR="000257F8" w:rsidRPr="00A67A59" w:rsidRDefault="000257F8" w:rsidP="00DE468F">
            <w:pPr>
              <w:pStyle w:val="CharCharCharChar1CharCharCharCharCharCha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91E99">
              <w:rPr>
                <w:rFonts w:ascii="微软雅黑" w:eastAsia="微软雅黑" w:hAnsi="Times New Roman" w:cs="Times New Roman"/>
                <w:noProof/>
                <w:sz w:val="18"/>
                <w:szCs w:val="24"/>
              </w:rPr>
              <w:t>T0</w:t>
            </w:r>
            <w:r w:rsidR="00CC3842">
              <w:rPr>
                <w:rFonts w:ascii="微软雅黑" w:eastAsia="微软雅黑" w:hAnsi="Times New Roman" w:cs="Times New Roman"/>
                <w:noProof/>
                <w:sz w:val="18"/>
                <w:szCs w:val="24"/>
              </w:rPr>
              <w:t>5</w:t>
            </w:r>
          </w:p>
        </w:tc>
      </w:tr>
      <w:tr w:rsidR="000257F8" w:rsidRPr="005041C7" w:rsidTr="00DE468F">
        <w:trPr>
          <w:trHeight w:val="300"/>
        </w:trPr>
        <w:tc>
          <w:tcPr>
            <w:tcW w:w="1985" w:type="dxa"/>
            <w:shd w:val="clear" w:color="auto" w:fill="FFFFFF"/>
          </w:tcPr>
          <w:p w:rsidR="000257F8" w:rsidRDefault="000257F8" w:rsidP="00DE468F">
            <w:pPr>
              <w:pStyle w:val="TableHeading"/>
              <w:ind w:left="480"/>
              <w:jc w:val="both"/>
              <w:rPr>
                <w:rFonts w:ascii="Times New Roman" w:hAnsi="Times New Roman" w:cs="Times New Roman"/>
                <w:bCs w:val="0"/>
                <w:szCs w:val="24"/>
              </w:rPr>
            </w:pPr>
            <w:r>
              <w:rPr>
                <w:rFonts w:ascii="Times New Roman" w:hAnsi="Times New Roman" w:cs="Times New Roman" w:hint="eastAsia"/>
                <w:bCs w:val="0"/>
                <w:szCs w:val="24"/>
              </w:rPr>
              <w:t>目的</w:t>
            </w:r>
          </w:p>
        </w:tc>
        <w:tc>
          <w:tcPr>
            <w:tcW w:w="7563" w:type="dxa"/>
            <w:noWrap/>
            <w:vAlign w:val="center"/>
          </w:tcPr>
          <w:p w:rsidR="000257F8" w:rsidRPr="005041C7" w:rsidRDefault="000257F8" w:rsidP="00DE468F">
            <w:pPr>
              <w:pStyle w:val="CharCharCharChar1CharCharCharCharCharChar"/>
              <w:rPr>
                <w:rFonts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测试</w:t>
            </w:r>
            <w:r w:rsidRPr="002E611D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实时特征抽取功能是否正常</w:t>
            </w:r>
          </w:p>
        </w:tc>
      </w:tr>
      <w:tr w:rsidR="000257F8" w:rsidRPr="00F25015" w:rsidTr="00DE468F">
        <w:trPr>
          <w:trHeight w:val="300"/>
        </w:trPr>
        <w:tc>
          <w:tcPr>
            <w:tcW w:w="1985" w:type="dxa"/>
            <w:shd w:val="clear" w:color="auto" w:fill="FFFFFF"/>
          </w:tcPr>
          <w:p w:rsidR="000257F8" w:rsidRDefault="000257F8" w:rsidP="00DE468F">
            <w:pPr>
              <w:pStyle w:val="TableHeading"/>
              <w:ind w:left="480"/>
              <w:jc w:val="both"/>
              <w:rPr>
                <w:rFonts w:ascii="Times New Roman" w:hAnsi="Times New Roman" w:cs="Times New Roman"/>
                <w:bCs w:val="0"/>
                <w:szCs w:val="24"/>
              </w:rPr>
            </w:pPr>
            <w:r>
              <w:rPr>
                <w:rFonts w:ascii="Times New Roman" w:hAnsi="Times New Roman" w:cs="Times New Roman" w:hint="eastAsia"/>
                <w:bCs w:val="0"/>
                <w:szCs w:val="24"/>
              </w:rPr>
              <w:t>测试准备</w:t>
            </w:r>
          </w:p>
        </w:tc>
        <w:tc>
          <w:tcPr>
            <w:tcW w:w="7563" w:type="dxa"/>
            <w:noWrap/>
            <w:vAlign w:val="center"/>
          </w:tcPr>
          <w:p w:rsidR="000257F8" w:rsidRDefault="000257F8" w:rsidP="00DE468F">
            <w:pPr>
              <w:pStyle w:val="ItemStepinTable"/>
              <w:numPr>
                <w:ilvl w:val="0"/>
                <w:numId w:val="0"/>
              </w:numPr>
              <w:spacing w:before="80" w:after="80"/>
              <w:ind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1.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软件成功部署；</w:t>
            </w:r>
          </w:p>
          <w:p w:rsidR="000257F8" w:rsidRPr="00F25015" w:rsidRDefault="000257F8" w:rsidP="00DE468F">
            <w:pPr>
              <w:pStyle w:val="ItemStepinTable"/>
              <w:numPr>
                <w:ilvl w:val="0"/>
                <w:numId w:val="0"/>
              </w:numPr>
              <w:spacing w:before="80" w:after="80"/>
              <w:ind w:left="284" w:hanging="284"/>
              <w:rPr>
                <w:szCs w:val="24"/>
                <w:highlight w:val="lightGray"/>
              </w:rPr>
            </w:pPr>
            <w:r w:rsidRPr="00F25015">
              <w:rPr>
                <w:rFonts w:hint="eastAsia"/>
                <w:szCs w:val="24"/>
              </w:rPr>
              <w:t>2.</w:t>
            </w:r>
            <w:r w:rsidRPr="00F25015"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系统运行正常；</w:t>
            </w:r>
          </w:p>
        </w:tc>
      </w:tr>
      <w:tr w:rsidR="000257F8" w:rsidRPr="004A0F79" w:rsidTr="00DE468F">
        <w:trPr>
          <w:trHeight w:val="682"/>
        </w:trPr>
        <w:tc>
          <w:tcPr>
            <w:tcW w:w="1985" w:type="dxa"/>
            <w:shd w:val="clear" w:color="auto" w:fill="FFFFFF"/>
          </w:tcPr>
          <w:p w:rsidR="000257F8" w:rsidRPr="00A55F3F" w:rsidRDefault="000257F8" w:rsidP="00DE468F">
            <w:pPr>
              <w:pStyle w:val="TableHeading"/>
              <w:ind w:left="480"/>
              <w:jc w:val="both"/>
              <w:rPr>
                <w:rFonts w:cs="Times New Roman"/>
                <w:bCs w:val="0"/>
                <w:noProof/>
                <w:szCs w:val="24"/>
              </w:rPr>
            </w:pPr>
            <w:r w:rsidRPr="00A55F3F">
              <w:rPr>
                <w:rFonts w:cs="Times New Roman" w:hint="eastAsia"/>
                <w:bCs w:val="0"/>
                <w:noProof/>
                <w:szCs w:val="24"/>
              </w:rPr>
              <w:t>测试流程</w:t>
            </w:r>
          </w:p>
        </w:tc>
        <w:tc>
          <w:tcPr>
            <w:tcW w:w="7563" w:type="dxa"/>
            <w:vAlign w:val="center"/>
          </w:tcPr>
          <w:p w:rsidR="000257F8" w:rsidRDefault="000257F8" w:rsidP="000257F8">
            <w:pPr>
              <w:pStyle w:val="ItemStepinTable"/>
              <w:numPr>
                <w:ilvl w:val="0"/>
                <w:numId w:val="15"/>
              </w:numPr>
              <w:spacing w:before="80" w:after="80"/>
              <w:rPr>
                <w:sz w:val="20"/>
                <w:szCs w:val="24"/>
              </w:rPr>
            </w:pPr>
            <w:r>
              <w:rPr>
                <w:rFonts w:hint="eastAsia"/>
                <w:sz w:val="20"/>
                <w:szCs w:val="24"/>
              </w:rPr>
              <w:t>使用管理员账号登陆人像大平台；</w:t>
            </w:r>
          </w:p>
          <w:p w:rsidR="000257F8" w:rsidRDefault="000257F8" w:rsidP="000257F8">
            <w:pPr>
              <w:pStyle w:val="ItemStepinTable"/>
              <w:numPr>
                <w:ilvl w:val="0"/>
                <w:numId w:val="15"/>
              </w:numPr>
              <w:spacing w:before="80" w:after="80"/>
              <w:rPr>
                <w:szCs w:val="24"/>
              </w:rPr>
            </w:pPr>
            <w:r w:rsidRPr="00F25015">
              <w:rPr>
                <w:rFonts w:hint="eastAsia"/>
                <w:szCs w:val="24"/>
              </w:rPr>
              <w:t>点击“布控</w:t>
            </w:r>
            <w:r>
              <w:rPr>
                <w:rFonts w:hint="eastAsia"/>
                <w:szCs w:val="24"/>
              </w:rPr>
              <w:t>设置</w:t>
            </w:r>
            <w:r w:rsidRPr="00F25015">
              <w:rPr>
                <w:rFonts w:hint="eastAsia"/>
                <w:szCs w:val="24"/>
              </w:rPr>
              <w:t>”，进入布控设置页面</w:t>
            </w:r>
            <w:r>
              <w:rPr>
                <w:rFonts w:hint="eastAsia"/>
                <w:szCs w:val="24"/>
              </w:rPr>
              <w:t>；</w:t>
            </w:r>
          </w:p>
          <w:p w:rsidR="000257F8" w:rsidRPr="00F25015" w:rsidRDefault="000257F8" w:rsidP="000257F8">
            <w:pPr>
              <w:pStyle w:val="ItemStepinTable"/>
              <w:numPr>
                <w:ilvl w:val="0"/>
                <w:numId w:val="15"/>
              </w:numPr>
              <w:spacing w:before="80" w:after="80"/>
              <w:rPr>
                <w:szCs w:val="24"/>
              </w:rPr>
            </w:pPr>
            <w:r>
              <w:rPr>
                <w:rFonts w:hint="eastAsia"/>
                <w:szCs w:val="24"/>
              </w:rPr>
              <w:t>点击“新建”建立新布控任务，同时选择人像库；</w:t>
            </w:r>
            <w:r w:rsidRPr="00F25015">
              <w:rPr>
                <w:szCs w:val="24"/>
              </w:rPr>
              <w:t xml:space="preserve"> </w:t>
            </w:r>
          </w:p>
          <w:p w:rsidR="000257F8" w:rsidRDefault="000257F8" w:rsidP="000257F8">
            <w:pPr>
              <w:pStyle w:val="ItemStepinTable"/>
              <w:numPr>
                <w:ilvl w:val="0"/>
                <w:numId w:val="15"/>
              </w:numPr>
              <w:spacing w:before="80" w:after="80"/>
              <w:rPr>
                <w:szCs w:val="24"/>
              </w:rPr>
            </w:pPr>
            <w:r>
              <w:rPr>
                <w:rFonts w:hint="eastAsia"/>
                <w:szCs w:val="24"/>
              </w:rPr>
              <w:t>添加布控任务摄像头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视频；</w:t>
            </w:r>
          </w:p>
          <w:p w:rsidR="000257F8" w:rsidRDefault="000257F8" w:rsidP="000257F8">
            <w:pPr>
              <w:pStyle w:val="ItemStepinTable"/>
              <w:numPr>
                <w:ilvl w:val="0"/>
                <w:numId w:val="15"/>
              </w:numPr>
              <w:spacing w:before="80" w:after="80"/>
              <w:rPr>
                <w:szCs w:val="24"/>
              </w:rPr>
            </w:pPr>
            <w:r>
              <w:rPr>
                <w:rFonts w:hint="eastAsia"/>
                <w:szCs w:val="24"/>
              </w:rPr>
              <w:t>设置成功比对阈值；</w:t>
            </w:r>
          </w:p>
          <w:p w:rsidR="000257F8" w:rsidRDefault="000257F8" w:rsidP="000257F8">
            <w:pPr>
              <w:pStyle w:val="ItemStepinTable"/>
              <w:numPr>
                <w:ilvl w:val="0"/>
                <w:numId w:val="15"/>
              </w:numPr>
              <w:spacing w:before="80" w:after="80"/>
              <w:rPr>
                <w:szCs w:val="24"/>
              </w:rPr>
            </w:pPr>
            <w:r>
              <w:rPr>
                <w:rFonts w:hint="eastAsia"/>
                <w:szCs w:val="24"/>
              </w:rPr>
              <w:t>点击“布控”进入布控任务界面，查看比对结果</w:t>
            </w:r>
            <w:r>
              <w:rPr>
                <w:szCs w:val="24"/>
              </w:rPr>
              <w:t>;</w:t>
            </w:r>
          </w:p>
          <w:p w:rsidR="000257F8" w:rsidRDefault="000257F8" w:rsidP="000257F8">
            <w:pPr>
              <w:pStyle w:val="ItemStepinTable"/>
              <w:numPr>
                <w:ilvl w:val="0"/>
                <w:numId w:val="15"/>
              </w:numPr>
              <w:spacing w:before="80" w:after="80"/>
              <w:rPr>
                <w:szCs w:val="24"/>
              </w:rPr>
            </w:pPr>
            <w:r w:rsidRPr="00A40938">
              <w:rPr>
                <w:rFonts w:hint="eastAsia"/>
                <w:szCs w:val="24"/>
              </w:rPr>
              <w:t>调整成功比对阈值，查看比对结果是否有</w:t>
            </w:r>
            <w:r>
              <w:rPr>
                <w:rFonts w:hint="eastAsia"/>
                <w:szCs w:val="24"/>
              </w:rPr>
              <w:t>相应</w:t>
            </w:r>
            <w:r w:rsidRPr="00A40938">
              <w:rPr>
                <w:rFonts w:hint="eastAsia"/>
                <w:szCs w:val="24"/>
              </w:rPr>
              <w:t>变化</w:t>
            </w:r>
            <w:r>
              <w:rPr>
                <w:rFonts w:hint="eastAsia"/>
                <w:szCs w:val="24"/>
              </w:rPr>
              <w:t>；</w:t>
            </w:r>
          </w:p>
          <w:p w:rsidR="000257F8" w:rsidRPr="002E611D" w:rsidRDefault="000257F8" w:rsidP="000257F8">
            <w:pPr>
              <w:pStyle w:val="ItemStepinTable"/>
              <w:numPr>
                <w:ilvl w:val="0"/>
                <w:numId w:val="15"/>
              </w:numPr>
              <w:spacing w:before="80" w:after="80"/>
              <w:rPr>
                <w:szCs w:val="24"/>
              </w:rPr>
            </w:pPr>
            <w:r w:rsidRPr="002E611D">
              <w:rPr>
                <w:rFonts w:hint="eastAsia"/>
                <w:szCs w:val="24"/>
              </w:rPr>
              <w:t>为比对结果添加标签：【比对成功】【比对失败】【待比对】</w:t>
            </w:r>
            <w:r w:rsidRPr="002E611D">
              <w:rPr>
                <w:szCs w:val="24"/>
              </w:rPr>
              <w:t>;</w:t>
            </w:r>
          </w:p>
          <w:p w:rsidR="000257F8" w:rsidRDefault="000257F8" w:rsidP="000257F8">
            <w:pPr>
              <w:pStyle w:val="ItemStepinTable"/>
              <w:numPr>
                <w:ilvl w:val="0"/>
                <w:numId w:val="15"/>
              </w:numPr>
              <w:spacing w:before="80" w:after="80"/>
              <w:rPr>
                <w:szCs w:val="24"/>
              </w:rPr>
            </w:pPr>
            <w:r>
              <w:rPr>
                <w:rFonts w:hint="eastAsia"/>
                <w:szCs w:val="24"/>
              </w:rPr>
              <w:t>使用筛选（包括时间和标签）对比对结果筛选；</w:t>
            </w:r>
          </w:p>
          <w:p w:rsidR="000257F8" w:rsidRPr="004A0F79" w:rsidRDefault="000257F8" w:rsidP="000257F8">
            <w:pPr>
              <w:pStyle w:val="ItemStepinTable"/>
              <w:numPr>
                <w:ilvl w:val="0"/>
                <w:numId w:val="15"/>
              </w:numPr>
              <w:spacing w:before="80" w:after="80"/>
              <w:rPr>
                <w:szCs w:val="24"/>
              </w:rPr>
            </w:pPr>
            <w:r>
              <w:rPr>
                <w:rFonts w:hint="eastAsia"/>
                <w:szCs w:val="24"/>
              </w:rPr>
              <w:t>返回布控设置页面并删除该布控任务</w:t>
            </w:r>
            <w:r>
              <w:rPr>
                <w:szCs w:val="24"/>
              </w:rPr>
              <w:t>;</w:t>
            </w:r>
          </w:p>
        </w:tc>
      </w:tr>
      <w:tr w:rsidR="000257F8" w:rsidRPr="00A67A59" w:rsidTr="00DE468F">
        <w:trPr>
          <w:trHeight w:val="300"/>
        </w:trPr>
        <w:tc>
          <w:tcPr>
            <w:tcW w:w="1985" w:type="dxa"/>
            <w:shd w:val="clear" w:color="auto" w:fill="FFFFFF"/>
          </w:tcPr>
          <w:p w:rsidR="000257F8" w:rsidRDefault="000257F8" w:rsidP="00DE468F">
            <w:pPr>
              <w:pStyle w:val="TableHeading"/>
              <w:ind w:left="480"/>
              <w:jc w:val="both"/>
              <w:rPr>
                <w:rFonts w:ascii="宋体" w:eastAsia="宋体" w:hAnsi="Times New Roman" w:cs="Times New Roman"/>
                <w:bCs w:val="0"/>
                <w:szCs w:val="24"/>
              </w:rPr>
            </w:pPr>
            <w:r>
              <w:rPr>
                <w:rFonts w:ascii="宋体" w:eastAsia="宋体" w:hAnsi="Times New Roman" w:cs="Times New Roman" w:hint="eastAsia"/>
                <w:bCs w:val="0"/>
                <w:szCs w:val="24"/>
              </w:rPr>
              <w:t>预期结果</w:t>
            </w:r>
          </w:p>
        </w:tc>
        <w:tc>
          <w:tcPr>
            <w:tcW w:w="7563" w:type="dxa"/>
            <w:noWrap/>
            <w:vAlign w:val="center"/>
          </w:tcPr>
          <w:p w:rsidR="000257F8" w:rsidRDefault="000257F8" w:rsidP="000257F8">
            <w:pPr>
              <w:pStyle w:val="ItemStepinTable"/>
              <w:numPr>
                <w:ilvl w:val="0"/>
                <w:numId w:val="16"/>
              </w:numPr>
              <w:spacing w:before="80" w:after="80"/>
              <w:rPr>
                <w:szCs w:val="24"/>
              </w:rPr>
            </w:pPr>
            <w:r>
              <w:rPr>
                <w:rFonts w:hint="eastAsia"/>
                <w:szCs w:val="24"/>
              </w:rPr>
              <w:t>布控任务可以成功创建</w:t>
            </w:r>
            <w:r>
              <w:rPr>
                <w:szCs w:val="24"/>
              </w:rPr>
              <w:t>;</w:t>
            </w:r>
          </w:p>
          <w:p w:rsidR="000257F8" w:rsidRDefault="000257F8" w:rsidP="000257F8">
            <w:pPr>
              <w:pStyle w:val="ItemStepinTable"/>
              <w:numPr>
                <w:ilvl w:val="0"/>
                <w:numId w:val="16"/>
              </w:numPr>
              <w:spacing w:before="80" w:after="80"/>
              <w:rPr>
                <w:szCs w:val="24"/>
              </w:rPr>
            </w:pPr>
            <w:r>
              <w:rPr>
                <w:rFonts w:hint="eastAsia"/>
                <w:szCs w:val="24"/>
              </w:rPr>
              <w:t>成功创建布控任务后，当布控库中人出现会自动报警</w:t>
            </w:r>
            <w:r>
              <w:rPr>
                <w:szCs w:val="24"/>
              </w:rPr>
              <w:t>;</w:t>
            </w:r>
          </w:p>
          <w:p w:rsidR="000257F8" w:rsidRDefault="000257F8" w:rsidP="000257F8">
            <w:pPr>
              <w:pStyle w:val="ItemStepinTable"/>
              <w:numPr>
                <w:ilvl w:val="0"/>
                <w:numId w:val="16"/>
              </w:numPr>
              <w:spacing w:before="80" w:after="80"/>
              <w:rPr>
                <w:szCs w:val="24"/>
              </w:rPr>
            </w:pPr>
            <w:r>
              <w:rPr>
                <w:rFonts w:hint="eastAsia"/>
                <w:szCs w:val="24"/>
              </w:rPr>
              <w:t>调整阈值后，比对结果会随着阈值的改变而改变；</w:t>
            </w:r>
          </w:p>
          <w:p w:rsidR="000257F8" w:rsidRDefault="000257F8" w:rsidP="000257F8">
            <w:pPr>
              <w:pStyle w:val="ItemStepinTable"/>
              <w:numPr>
                <w:ilvl w:val="0"/>
                <w:numId w:val="16"/>
              </w:numPr>
              <w:spacing w:before="80" w:after="80"/>
              <w:rPr>
                <w:szCs w:val="24"/>
              </w:rPr>
            </w:pPr>
            <w:r>
              <w:rPr>
                <w:rFonts w:hint="eastAsia"/>
                <w:szCs w:val="24"/>
              </w:rPr>
              <w:t>可以对比对结果进行正常筛选；</w:t>
            </w:r>
            <w:r>
              <w:rPr>
                <w:rFonts w:hint="eastAsia"/>
                <w:szCs w:val="24"/>
              </w:rPr>
              <w:t xml:space="preserve"> </w:t>
            </w:r>
          </w:p>
          <w:p w:rsidR="000257F8" w:rsidRPr="00A67A59" w:rsidRDefault="000257F8" w:rsidP="000257F8">
            <w:pPr>
              <w:pStyle w:val="ItemStepinTable"/>
              <w:numPr>
                <w:ilvl w:val="0"/>
                <w:numId w:val="16"/>
              </w:numPr>
              <w:spacing w:before="80" w:after="80"/>
              <w:rPr>
                <w:szCs w:val="24"/>
              </w:rPr>
            </w:pPr>
            <w:r>
              <w:rPr>
                <w:rFonts w:hint="eastAsia"/>
                <w:szCs w:val="24"/>
              </w:rPr>
              <w:t>能成功删除布控任务；</w:t>
            </w:r>
          </w:p>
        </w:tc>
      </w:tr>
      <w:tr w:rsidR="000257F8" w:rsidRPr="00AE31F4" w:rsidTr="00DE468F">
        <w:trPr>
          <w:trHeight w:val="300"/>
        </w:trPr>
        <w:tc>
          <w:tcPr>
            <w:tcW w:w="1985" w:type="dxa"/>
            <w:shd w:val="clear" w:color="auto" w:fill="FFFFFF"/>
          </w:tcPr>
          <w:p w:rsidR="000257F8" w:rsidRDefault="000257F8" w:rsidP="00DE468F">
            <w:pPr>
              <w:pStyle w:val="TableHeading"/>
              <w:ind w:left="480"/>
              <w:jc w:val="both"/>
              <w:rPr>
                <w:rFonts w:ascii="Times New Roman" w:hAnsi="Times New Roman" w:cs="Times New Roman"/>
                <w:bCs w:val="0"/>
                <w:szCs w:val="24"/>
              </w:rPr>
            </w:pPr>
            <w:r>
              <w:rPr>
                <w:rFonts w:ascii="Times New Roman" w:hAnsi="Times New Roman" w:cs="Times New Roman" w:hint="eastAsia"/>
                <w:bCs w:val="0"/>
                <w:szCs w:val="24"/>
              </w:rPr>
              <w:t>测试结果</w:t>
            </w:r>
          </w:p>
        </w:tc>
        <w:tc>
          <w:tcPr>
            <w:tcW w:w="7563" w:type="dxa"/>
            <w:noWrap/>
          </w:tcPr>
          <w:p w:rsidR="000257F8" w:rsidRPr="00AE31F4" w:rsidRDefault="000257F8" w:rsidP="00DE468F">
            <w:pPr>
              <w:pStyle w:val="TableText"/>
              <w:spacing w:before="163"/>
              <w:rPr>
                <w:sz w:val="20"/>
                <w:szCs w:val="24"/>
                <w:lang w:val="en-US" w:eastAsia="zh-CN"/>
              </w:rPr>
            </w:pPr>
          </w:p>
        </w:tc>
      </w:tr>
      <w:tr w:rsidR="000257F8" w:rsidRPr="00AE31F4" w:rsidTr="00DE468F">
        <w:trPr>
          <w:trHeight w:val="65"/>
        </w:trPr>
        <w:tc>
          <w:tcPr>
            <w:tcW w:w="1985" w:type="dxa"/>
            <w:shd w:val="clear" w:color="auto" w:fill="FFFFFF"/>
          </w:tcPr>
          <w:p w:rsidR="000257F8" w:rsidRPr="00A55F3F" w:rsidRDefault="000257F8" w:rsidP="00DE468F">
            <w:pPr>
              <w:pStyle w:val="TableHeading"/>
              <w:ind w:left="480"/>
              <w:jc w:val="both"/>
              <w:rPr>
                <w:rFonts w:ascii="宋体" w:eastAsia="宋体" w:hAnsi="Times New Roman" w:cs="Times New Roman"/>
                <w:bCs w:val="0"/>
                <w:szCs w:val="24"/>
              </w:rPr>
            </w:pPr>
            <w:r w:rsidRPr="00A55F3F">
              <w:rPr>
                <w:rFonts w:ascii="宋体" w:eastAsia="宋体" w:hAnsi="Times New Roman" w:cs="Times New Roman" w:hint="eastAsia"/>
                <w:bCs w:val="0"/>
                <w:szCs w:val="24"/>
              </w:rPr>
              <w:t>备注</w:t>
            </w:r>
          </w:p>
        </w:tc>
        <w:tc>
          <w:tcPr>
            <w:tcW w:w="7563" w:type="dxa"/>
            <w:noWrap/>
            <w:vAlign w:val="center"/>
          </w:tcPr>
          <w:p w:rsidR="000257F8" w:rsidRPr="00AE31F4" w:rsidRDefault="000257F8" w:rsidP="00DE468F">
            <w:pPr>
              <w:pStyle w:val="TableText"/>
              <w:spacing w:before="163"/>
              <w:rPr>
                <w:sz w:val="20"/>
                <w:szCs w:val="24"/>
                <w:lang w:val="en-US" w:eastAsia="zh-CN"/>
              </w:rPr>
            </w:pPr>
          </w:p>
        </w:tc>
      </w:tr>
    </w:tbl>
    <w:p w:rsidR="000257F8" w:rsidRPr="000257F8" w:rsidRDefault="000257F8" w:rsidP="000257F8">
      <w:pPr>
        <w:rPr>
          <w:lang w:val="zh-CN"/>
        </w:rPr>
      </w:pPr>
    </w:p>
    <w:p w:rsidR="006E1FC9" w:rsidRPr="006E1FC9" w:rsidRDefault="00F81152" w:rsidP="006E1FC9">
      <w:pPr>
        <w:pStyle w:val="3"/>
        <w:tabs>
          <w:tab w:val="left" w:pos="432"/>
          <w:tab w:val="left" w:pos="1260"/>
        </w:tabs>
        <w:spacing w:line="416" w:lineRule="atLeast"/>
        <w:ind w:left="1260"/>
        <w:rPr>
          <w:rFonts w:ascii="宋体" w:eastAsia="宋体" w:hAnsi="宋体"/>
          <w:b/>
          <w:sz w:val="24"/>
          <w:szCs w:val="24"/>
          <w:lang w:val="zh-CN"/>
        </w:rPr>
      </w:pPr>
      <w:bookmarkStart w:id="67" w:name="_Toc522185343"/>
      <w:r>
        <w:rPr>
          <w:rFonts w:ascii="宋体" w:eastAsia="宋体" w:hAnsi="宋体" w:hint="eastAsia"/>
          <w:b/>
          <w:sz w:val="24"/>
          <w:szCs w:val="24"/>
          <w:lang w:val="zh-CN"/>
        </w:rPr>
        <w:t>3</w:t>
      </w:r>
      <w:r>
        <w:rPr>
          <w:rFonts w:ascii="宋体" w:eastAsia="宋体" w:hAnsi="宋体"/>
          <w:b/>
          <w:sz w:val="24"/>
          <w:szCs w:val="24"/>
          <w:lang w:val="zh-CN"/>
        </w:rPr>
        <w:t>.2.2</w:t>
      </w:r>
      <w:r w:rsidR="00DF1D04">
        <w:rPr>
          <w:rFonts w:ascii="宋体" w:eastAsia="宋体" w:hAnsi="宋体" w:hint="eastAsia"/>
          <w:b/>
          <w:sz w:val="24"/>
          <w:szCs w:val="24"/>
          <w:lang w:val="zh-CN"/>
        </w:rPr>
        <w:t>布控页面路人库检索</w:t>
      </w:r>
      <w:bookmarkEnd w:id="67"/>
    </w:p>
    <w:tbl>
      <w:tblPr>
        <w:tblW w:w="9548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563"/>
      </w:tblGrid>
      <w:tr w:rsidR="00DF1D04" w:rsidRPr="00A67A59" w:rsidTr="00DE468F">
        <w:trPr>
          <w:trHeight w:val="300"/>
        </w:trPr>
        <w:tc>
          <w:tcPr>
            <w:tcW w:w="1985" w:type="dxa"/>
            <w:shd w:val="clear" w:color="auto" w:fill="FFFFFF"/>
          </w:tcPr>
          <w:p w:rsidR="00DF1D04" w:rsidRDefault="00DF1D04" w:rsidP="00DE468F">
            <w:pPr>
              <w:pStyle w:val="TableHeading"/>
              <w:ind w:left="480"/>
              <w:jc w:val="both"/>
              <w:rPr>
                <w:rFonts w:cs="Arial Narrow"/>
                <w:b w:val="0"/>
              </w:rPr>
            </w:pPr>
            <w:r w:rsidRPr="00A55F3F">
              <w:rPr>
                <w:rFonts w:cs="Arial Narrow" w:hint="eastAsia"/>
              </w:rPr>
              <w:t>测试用例序号</w:t>
            </w:r>
          </w:p>
        </w:tc>
        <w:tc>
          <w:tcPr>
            <w:tcW w:w="7563" w:type="dxa"/>
            <w:noWrap/>
            <w:vAlign w:val="center"/>
          </w:tcPr>
          <w:p w:rsidR="00DF1D04" w:rsidRPr="00A67A59" w:rsidRDefault="00DF1D04" w:rsidP="00DE468F">
            <w:pPr>
              <w:pStyle w:val="CharCharCharChar1CharCharCharCharCharChar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91E99">
              <w:rPr>
                <w:rFonts w:ascii="微软雅黑" w:eastAsia="微软雅黑" w:hAnsi="Times New Roman" w:cs="Times New Roman"/>
                <w:noProof/>
                <w:sz w:val="18"/>
                <w:szCs w:val="24"/>
              </w:rPr>
              <w:t>T06</w:t>
            </w:r>
          </w:p>
        </w:tc>
      </w:tr>
      <w:tr w:rsidR="00DF1D04" w:rsidRPr="005041C7" w:rsidTr="00DE468F">
        <w:trPr>
          <w:trHeight w:val="300"/>
        </w:trPr>
        <w:tc>
          <w:tcPr>
            <w:tcW w:w="1985" w:type="dxa"/>
            <w:shd w:val="clear" w:color="auto" w:fill="FFFFFF"/>
          </w:tcPr>
          <w:p w:rsidR="00DF1D04" w:rsidRDefault="00DF1D04" w:rsidP="00DE468F">
            <w:pPr>
              <w:pStyle w:val="TableHeading"/>
              <w:ind w:left="480"/>
              <w:jc w:val="both"/>
              <w:rPr>
                <w:rFonts w:ascii="Times New Roman" w:hAnsi="Times New Roman" w:cs="Times New Roman"/>
                <w:bCs w:val="0"/>
                <w:szCs w:val="24"/>
              </w:rPr>
            </w:pPr>
            <w:r>
              <w:rPr>
                <w:rFonts w:ascii="Times New Roman" w:hAnsi="Times New Roman" w:cs="Times New Roman" w:hint="eastAsia"/>
                <w:bCs w:val="0"/>
                <w:szCs w:val="24"/>
              </w:rPr>
              <w:t>目的</w:t>
            </w:r>
          </w:p>
        </w:tc>
        <w:tc>
          <w:tcPr>
            <w:tcW w:w="7563" w:type="dxa"/>
            <w:noWrap/>
            <w:vAlign w:val="center"/>
          </w:tcPr>
          <w:p w:rsidR="00DF1D04" w:rsidRPr="005041C7" w:rsidRDefault="00DF1D04" w:rsidP="00DE468F">
            <w:pPr>
              <w:pStyle w:val="CharCharCharChar1CharCharCharCharCharChar"/>
              <w:rPr>
                <w:rFonts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测试布控页面路人检索功能是否正常</w:t>
            </w:r>
          </w:p>
        </w:tc>
      </w:tr>
      <w:tr w:rsidR="00DF1D04" w:rsidRPr="00F25015" w:rsidTr="00DE468F">
        <w:trPr>
          <w:trHeight w:val="300"/>
        </w:trPr>
        <w:tc>
          <w:tcPr>
            <w:tcW w:w="1985" w:type="dxa"/>
            <w:shd w:val="clear" w:color="auto" w:fill="FFFFFF"/>
          </w:tcPr>
          <w:p w:rsidR="00DF1D04" w:rsidRDefault="00DF1D04" w:rsidP="00DE468F">
            <w:pPr>
              <w:pStyle w:val="TableHeading"/>
              <w:ind w:left="480"/>
              <w:jc w:val="both"/>
              <w:rPr>
                <w:rFonts w:ascii="Times New Roman" w:hAnsi="Times New Roman" w:cs="Times New Roman"/>
                <w:bCs w:val="0"/>
                <w:szCs w:val="24"/>
              </w:rPr>
            </w:pPr>
            <w:r>
              <w:rPr>
                <w:rFonts w:ascii="Times New Roman" w:hAnsi="Times New Roman" w:cs="Times New Roman" w:hint="eastAsia"/>
                <w:bCs w:val="0"/>
                <w:szCs w:val="24"/>
              </w:rPr>
              <w:t>测试准备</w:t>
            </w:r>
          </w:p>
        </w:tc>
        <w:tc>
          <w:tcPr>
            <w:tcW w:w="7563" w:type="dxa"/>
            <w:noWrap/>
            <w:vAlign w:val="center"/>
          </w:tcPr>
          <w:p w:rsidR="00DF1D04" w:rsidRDefault="00DF1D04" w:rsidP="00DE468F">
            <w:pPr>
              <w:pStyle w:val="ItemStepinTable"/>
              <w:numPr>
                <w:ilvl w:val="0"/>
                <w:numId w:val="0"/>
              </w:numPr>
              <w:spacing w:before="80" w:after="80"/>
              <w:ind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1.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软件成功部署；</w:t>
            </w:r>
          </w:p>
          <w:p w:rsidR="00DF1D04" w:rsidRDefault="00DF1D04" w:rsidP="00DE468F">
            <w:pPr>
              <w:pStyle w:val="ItemStepinTable"/>
              <w:numPr>
                <w:ilvl w:val="0"/>
                <w:numId w:val="0"/>
              </w:numPr>
              <w:spacing w:before="80" w:after="80"/>
              <w:ind w:left="284" w:hanging="284"/>
              <w:rPr>
                <w:szCs w:val="24"/>
              </w:rPr>
            </w:pPr>
            <w:r w:rsidRPr="00F25015">
              <w:rPr>
                <w:rFonts w:hint="eastAsia"/>
                <w:szCs w:val="24"/>
              </w:rPr>
              <w:t>2.</w:t>
            </w:r>
            <w:r w:rsidRPr="00F25015"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系统运行正常；</w:t>
            </w:r>
          </w:p>
          <w:p w:rsidR="00DF1D04" w:rsidRPr="00F25015" w:rsidRDefault="00DF1D04" w:rsidP="00DE468F">
            <w:pPr>
              <w:pStyle w:val="ItemStepinTable"/>
              <w:numPr>
                <w:ilvl w:val="0"/>
                <w:numId w:val="0"/>
              </w:numPr>
              <w:spacing w:before="80" w:after="80"/>
              <w:ind w:left="284" w:hanging="284"/>
              <w:rPr>
                <w:szCs w:val="24"/>
                <w:highlight w:val="lightGray"/>
              </w:rPr>
            </w:pPr>
            <w:r w:rsidRPr="0051166A">
              <w:rPr>
                <w:rFonts w:hint="eastAsia"/>
                <w:szCs w:val="24"/>
              </w:rPr>
              <w:lastRenderedPageBreak/>
              <w:t>3.</w:t>
            </w:r>
            <w:r w:rsidRPr="0051166A"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人脸捕获功能正常运行（布控页面）；</w:t>
            </w:r>
          </w:p>
        </w:tc>
      </w:tr>
      <w:tr w:rsidR="00DF1D04" w:rsidRPr="00775E06" w:rsidTr="00DE468F">
        <w:trPr>
          <w:trHeight w:val="682"/>
        </w:trPr>
        <w:tc>
          <w:tcPr>
            <w:tcW w:w="1985" w:type="dxa"/>
            <w:shd w:val="clear" w:color="auto" w:fill="FFFFFF"/>
          </w:tcPr>
          <w:p w:rsidR="00DF1D04" w:rsidRDefault="00DF1D04" w:rsidP="00DE468F">
            <w:pPr>
              <w:pStyle w:val="TableHeading"/>
              <w:ind w:left="480"/>
              <w:jc w:val="both"/>
              <w:rPr>
                <w:rFonts w:cs="Times New Roman"/>
                <w:bCs w:val="0"/>
                <w:noProof/>
                <w:szCs w:val="24"/>
              </w:rPr>
            </w:pPr>
            <w:r w:rsidRPr="00A55F3F">
              <w:rPr>
                <w:rFonts w:cs="Times New Roman" w:hint="eastAsia"/>
                <w:bCs w:val="0"/>
                <w:noProof/>
                <w:szCs w:val="24"/>
              </w:rPr>
              <w:lastRenderedPageBreak/>
              <w:t>测试流程</w:t>
            </w:r>
          </w:p>
        </w:tc>
        <w:tc>
          <w:tcPr>
            <w:tcW w:w="7563" w:type="dxa"/>
            <w:vAlign w:val="center"/>
          </w:tcPr>
          <w:p w:rsidR="00DF1D04" w:rsidRDefault="00DF1D04" w:rsidP="00DF1D04">
            <w:pPr>
              <w:pStyle w:val="ItemStepinTable"/>
              <w:numPr>
                <w:ilvl w:val="0"/>
                <w:numId w:val="17"/>
              </w:numPr>
              <w:spacing w:before="80" w:after="80"/>
              <w:rPr>
                <w:sz w:val="20"/>
                <w:szCs w:val="24"/>
              </w:rPr>
            </w:pPr>
            <w:r>
              <w:rPr>
                <w:rFonts w:hint="eastAsia"/>
                <w:sz w:val="20"/>
                <w:szCs w:val="24"/>
              </w:rPr>
              <w:t>使用管理员账号登陆人像大平台；</w:t>
            </w:r>
          </w:p>
          <w:p w:rsidR="00DF1D04" w:rsidRDefault="00DF1D04" w:rsidP="00DF1D04">
            <w:pPr>
              <w:pStyle w:val="ItemStepinTable"/>
              <w:numPr>
                <w:ilvl w:val="0"/>
                <w:numId w:val="17"/>
              </w:numPr>
              <w:spacing w:before="80" w:after="80"/>
              <w:rPr>
                <w:szCs w:val="24"/>
              </w:rPr>
            </w:pPr>
            <w:r>
              <w:rPr>
                <w:rFonts w:hint="eastAsia"/>
                <w:szCs w:val="24"/>
              </w:rPr>
              <w:t>点击布控图标进入布控页面；</w:t>
            </w:r>
          </w:p>
          <w:p w:rsidR="00DF1D04" w:rsidRDefault="00DF1D04" w:rsidP="00DF1D04">
            <w:pPr>
              <w:pStyle w:val="ItemStepinTable"/>
              <w:numPr>
                <w:ilvl w:val="0"/>
                <w:numId w:val="17"/>
              </w:numPr>
              <w:spacing w:before="80" w:after="80"/>
              <w:rPr>
                <w:szCs w:val="24"/>
              </w:rPr>
            </w:pPr>
            <w:r>
              <w:rPr>
                <w:rFonts w:hint="eastAsia"/>
                <w:szCs w:val="24"/>
              </w:rPr>
              <w:t>查看人脸捕获是否正常运行。该页面分为三部分：</w:t>
            </w:r>
          </w:p>
          <w:p w:rsidR="00DF1D04" w:rsidRDefault="00DF1D04" w:rsidP="00DE468F">
            <w:pPr>
              <w:pStyle w:val="ItemStepinTable"/>
              <w:numPr>
                <w:ilvl w:val="0"/>
                <w:numId w:val="0"/>
              </w:numPr>
              <w:spacing w:before="80" w:after="80"/>
              <w:ind w:left="284"/>
              <w:rPr>
                <w:szCs w:val="24"/>
              </w:rPr>
            </w:pPr>
            <w:r>
              <w:rPr>
                <w:szCs w:val="24"/>
              </w:rPr>
              <w:t>3.1</w:t>
            </w:r>
            <w:r>
              <w:rPr>
                <w:rFonts w:hint="eastAsia"/>
                <w:szCs w:val="24"/>
              </w:rPr>
              <w:t>左上方是路人场景的照片</w:t>
            </w:r>
          </w:p>
          <w:p w:rsidR="00DF1D04" w:rsidRDefault="00DF1D04" w:rsidP="00DF1D04">
            <w:pPr>
              <w:pStyle w:val="ItemStepinTable"/>
              <w:numPr>
                <w:ilvl w:val="1"/>
                <w:numId w:val="17"/>
              </w:numPr>
              <w:spacing w:before="80" w:after="80"/>
              <w:rPr>
                <w:szCs w:val="24"/>
              </w:rPr>
            </w:pPr>
            <w:r w:rsidRPr="0051166A">
              <w:rPr>
                <w:rFonts w:hint="eastAsia"/>
                <w:szCs w:val="24"/>
              </w:rPr>
              <w:t>左下方是路人的抓拍墙（路人的大头照）</w:t>
            </w:r>
          </w:p>
          <w:p w:rsidR="00DF1D04" w:rsidRPr="0051166A" w:rsidRDefault="00DF1D04" w:rsidP="00DF1D04">
            <w:pPr>
              <w:pStyle w:val="ItemStepinTable"/>
              <w:numPr>
                <w:ilvl w:val="1"/>
                <w:numId w:val="17"/>
              </w:numPr>
              <w:spacing w:before="80" w:after="80"/>
              <w:rPr>
                <w:szCs w:val="24"/>
              </w:rPr>
            </w:pPr>
            <w:r>
              <w:rPr>
                <w:rFonts w:hint="eastAsia"/>
                <w:szCs w:val="24"/>
              </w:rPr>
              <w:t>右边是报警墙，展示了报警信息</w:t>
            </w:r>
          </w:p>
          <w:p w:rsidR="00DF1D04" w:rsidRDefault="00DF1D04" w:rsidP="00DF1D04">
            <w:pPr>
              <w:pStyle w:val="ItemStepinTable"/>
              <w:numPr>
                <w:ilvl w:val="0"/>
                <w:numId w:val="17"/>
              </w:numPr>
              <w:spacing w:before="80" w:after="80"/>
              <w:rPr>
                <w:szCs w:val="24"/>
              </w:rPr>
            </w:pPr>
            <w:r>
              <w:rPr>
                <w:rFonts w:hint="eastAsia"/>
                <w:szCs w:val="24"/>
              </w:rPr>
              <w:t>点击路人抓拍墙上的路人头像，图像右上角有两个选项：</w:t>
            </w:r>
            <w:r>
              <w:rPr>
                <w:szCs w:val="24"/>
              </w:rPr>
              <w:t xml:space="preserve"> </w:t>
            </w:r>
          </w:p>
          <w:p w:rsidR="00DF1D04" w:rsidRDefault="00DF1D04" w:rsidP="00DF1D04">
            <w:pPr>
              <w:pStyle w:val="ItemStepinTable"/>
              <w:numPr>
                <w:ilvl w:val="1"/>
                <w:numId w:val="17"/>
              </w:numPr>
              <w:spacing w:before="80" w:after="80"/>
              <w:rPr>
                <w:szCs w:val="24"/>
              </w:rPr>
            </w:pPr>
            <w:r>
              <w:rPr>
                <w:rFonts w:hint="eastAsia"/>
                <w:szCs w:val="24"/>
              </w:rPr>
              <w:t>在人像库中检索</w:t>
            </w:r>
          </w:p>
          <w:p w:rsidR="00DF1D04" w:rsidRDefault="00DF1D04" w:rsidP="00DF1D04">
            <w:pPr>
              <w:pStyle w:val="ItemStepinTable"/>
              <w:numPr>
                <w:ilvl w:val="1"/>
                <w:numId w:val="17"/>
              </w:numPr>
              <w:spacing w:before="80" w:after="80"/>
              <w:rPr>
                <w:szCs w:val="24"/>
              </w:rPr>
            </w:pPr>
            <w:r>
              <w:rPr>
                <w:rFonts w:hint="eastAsia"/>
                <w:szCs w:val="24"/>
              </w:rPr>
              <w:t>在路人库中检索</w:t>
            </w:r>
          </w:p>
          <w:p w:rsidR="00DF1D04" w:rsidRDefault="00DF1D04" w:rsidP="00DF1D04">
            <w:pPr>
              <w:pStyle w:val="ItemStepinTable"/>
              <w:numPr>
                <w:ilvl w:val="0"/>
                <w:numId w:val="17"/>
              </w:numPr>
              <w:spacing w:before="80" w:after="80"/>
              <w:rPr>
                <w:szCs w:val="24"/>
              </w:rPr>
            </w:pPr>
            <w:r>
              <w:rPr>
                <w:rFonts w:hint="eastAsia"/>
                <w:szCs w:val="24"/>
              </w:rPr>
              <w:t>若选择在人像库中检索，功能与</w:t>
            </w:r>
            <w:r>
              <w:rPr>
                <w:szCs w:val="24"/>
              </w:rPr>
              <w:t>T05-1-1 ‘</w:t>
            </w:r>
            <w:r>
              <w:rPr>
                <w:rFonts w:hint="eastAsia"/>
                <w:szCs w:val="24"/>
              </w:rPr>
              <w:t>检索功能</w:t>
            </w:r>
            <w:r>
              <w:rPr>
                <w:szCs w:val="24"/>
              </w:rPr>
              <w:t>’</w:t>
            </w:r>
            <w:r>
              <w:rPr>
                <w:rFonts w:hint="eastAsia"/>
                <w:szCs w:val="24"/>
              </w:rPr>
              <w:t>相同；</w:t>
            </w:r>
          </w:p>
          <w:p w:rsidR="00DF1D04" w:rsidRPr="00775E06" w:rsidRDefault="00DF1D04" w:rsidP="00DF1D04">
            <w:pPr>
              <w:pStyle w:val="ItemStepinTable"/>
              <w:numPr>
                <w:ilvl w:val="0"/>
                <w:numId w:val="17"/>
              </w:numPr>
              <w:spacing w:before="80" w:after="80"/>
              <w:rPr>
                <w:szCs w:val="24"/>
              </w:rPr>
            </w:pPr>
            <w:r>
              <w:rPr>
                <w:rFonts w:hint="eastAsia"/>
                <w:szCs w:val="24"/>
              </w:rPr>
              <w:t>若选择在路人库中检索，功能与</w:t>
            </w:r>
            <w:r>
              <w:rPr>
                <w:szCs w:val="24"/>
              </w:rPr>
              <w:t>T05-1-1 ‘</w:t>
            </w:r>
            <w:r>
              <w:rPr>
                <w:rFonts w:hint="eastAsia"/>
                <w:szCs w:val="24"/>
              </w:rPr>
              <w:t>检索功能</w:t>
            </w:r>
            <w:r>
              <w:rPr>
                <w:szCs w:val="24"/>
              </w:rPr>
              <w:t>’</w:t>
            </w:r>
            <w:r>
              <w:rPr>
                <w:rFonts w:hint="eastAsia"/>
                <w:szCs w:val="24"/>
              </w:rPr>
              <w:t>相同；</w:t>
            </w:r>
          </w:p>
        </w:tc>
      </w:tr>
      <w:tr w:rsidR="00DF1D04" w:rsidRPr="00A67A59" w:rsidTr="00DE468F">
        <w:trPr>
          <w:trHeight w:val="300"/>
        </w:trPr>
        <w:tc>
          <w:tcPr>
            <w:tcW w:w="1985" w:type="dxa"/>
            <w:shd w:val="clear" w:color="auto" w:fill="FFFFFF"/>
          </w:tcPr>
          <w:p w:rsidR="00DF1D04" w:rsidRDefault="00DF1D04" w:rsidP="00DE468F">
            <w:pPr>
              <w:pStyle w:val="TableHeading"/>
              <w:ind w:left="480"/>
              <w:jc w:val="both"/>
              <w:rPr>
                <w:rFonts w:ascii="宋体" w:eastAsia="宋体" w:hAnsi="Times New Roman" w:cs="Times New Roman"/>
                <w:bCs w:val="0"/>
                <w:szCs w:val="24"/>
              </w:rPr>
            </w:pPr>
            <w:r>
              <w:rPr>
                <w:rFonts w:ascii="宋体" w:eastAsia="宋体" w:hAnsi="Times New Roman" w:cs="Times New Roman" w:hint="eastAsia"/>
                <w:bCs w:val="0"/>
                <w:szCs w:val="24"/>
              </w:rPr>
              <w:t>预期结果</w:t>
            </w:r>
          </w:p>
        </w:tc>
        <w:tc>
          <w:tcPr>
            <w:tcW w:w="7563" w:type="dxa"/>
            <w:noWrap/>
            <w:vAlign w:val="center"/>
          </w:tcPr>
          <w:p w:rsidR="00DF1D04" w:rsidRPr="00A67A59" w:rsidRDefault="00DF1D04" w:rsidP="00DE468F">
            <w:pPr>
              <w:pStyle w:val="ItemStepinTable"/>
              <w:numPr>
                <w:ilvl w:val="0"/>
                <w:numId w:val="0"/>
              </w:numPr>
              <w:spacing w:before="80" w:after="80"/>
              <w:ind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可以在布控页面进行路人库检索。可以进行对人像库和路人库检索。</w:t>
            </w:r>
            <w:r>
              <w:rPr>
                <w:szCs w:val="24"/>
              </w:rPr>
              <w:t xml:space="preserve"> </w:t>
            </w:r>
          </w:p>
        </w:tc>
      </w:tr>
      <w:tr w:rsidR="00DF1D04" w:rsidRPr="00AE31F4" w:rsidTr="00DE468F">
        <w:trPr>
          <w:trHeight w:val="300"/>
        </w:trPr>
        <w:tc>
          <w:tcPr>
            <w:tcW w:w="1985" w:type="dxa"/>
            <w:shd w:val="clear" w:color="auto" w:fill="FFFFFF"/>
          </w:tcPr>
          <w:p w:rsidR="00DF1D04" w:rsidRDefault="00DF1D04" w:rsidP="00DE468F">
            <w:pPr>
              <w:pStyle w:val="TableHeading"/>
              <w:ind w:left="480"/>
              <w:jc w:val="both"/>
              <w:rPr>
                <w:rFonts w:ascii="Times New Roman" w:hAnsi="Times New Roman" w:cs="Times New Roman"/>
                <w:bCs w:val="0"/>
                <w:szCs w:val="24"/>
              </w:rPr>
            </w:pPr>
            <w:r>
              <w:rPr>
                <w:rFonts w:ascii="Times New Roman" w:hAnsi="Times New Roman" w:cs="Times New Roman" w:hint="eastAsia"/>
                <w:bCs w:val="0"/>
                <w:szCs w:val="24"/>
              </w:rPr>
              <w:t>测试结果</w:t>
            </w:r>
          </w:p>
        </w:tc>
        <w:tc>
          <w:tcPr>
            <w:tcW w:w="7563" w:type="dxa"/>
            <w:noWrap/>
          </w:tcPr>
          <w:p w:rsidR="00DF1D04" w:rsidRPr="00AE31F4" w:rsidRDefault="00DF1D04" w:rsidP="00DE468F">
            <w:pPr>
              <w:pStyle w:val="TableText"/>
              <w:spacing w:before="163"/>
              <w:rPr>
                <w:sz w:val="20"/>
                <w:szCs w:val="24"/>
                <w:lang w:val="en-US" w:eastAsia="zh-CN"/>
              </w:rPr>
            </w:pPr>
          </w:p>
        </w:tc>
      </w:tr>
      <w:tr w:rsidR="00DF1D04" w:rsidRPr="00AE31F4" w:rsidTr="00DE468F">
        <w:trPr>
          <w:trHeight w:val="65"/>
        </w:trPr>
        <w:tc>
          <w:tcPr>
            <w:tcW w:w="1985" w:type="dxa"/>
            <w:shd w:val="clear" w:color="auto" w:fill="FFFFFF"/>
          </w:tcPr>
          <w:p w:rsidR="00DF1D04" w:rsidRDefault="00DF1D04" w:rsidP="00DE468F">
            <w:pPr>
              <w:pStyle w:val="TableHeading"/>
              <w:ind w:left="480"/>
              <w:jc w:val="both"/>
              <w:rPr>
                <w:rFonts w:ascii="宋体" w:eastAsia="宋体" w:hAnsi="Times New Roman" w:cs="Times New Roman"/>
                <w:bCs w:val="0"/>
                <w:szCs w:val="24"/>
              </w:rPr>
            </w:pPr>
            <w:r w:rsidRPr="00A55F3F">
              <w:rPr>
                <w:rFonts w:ascii="宋体" w:eastAsia="宋体" w:hAnsi="Times New Roman" w:cs="Times New Roman" w:hint="eastAsia"/>
                <w:bCs w:val="0"/>
                <w:szCs w:val="24"/>
              </w:rPr>
              <w:t>备注</w:t>
            </w:r>
          </w:p>
        </w:tc>
        <w:tc>
          <w:tcPr>
            <w:tcW w:w="7563" w:type="dxa"/>
            <w:noWrap/>
            <w:vAlign w:val="center"/>
          </w:tcPr>
          <w:p w:rsidR="00DF1D04" w:rsidRPr="00AE31F4" w:rsidRDefault="00DF1D04" w:rsidP="00DE468F">
            <w:pPr>
              <w:pStyle w:val="TableText"/>
              <w:spacing w:before="163"/>
              <w:rPr>
                <w:sz w:val="20"/>
                <w:szCs w:val="24"/>
                <w:lang w:val="en-US" w:eastAsia="zh-CN"/>
              </w:rPr>
            </w:pPr>
          </w:p>
        </w:tc>
      </w:tr>
    </w:tbl>
    <w:p w:rsidR="000D223A" w:rsidRDefault="000D223A">
      <w:pPr>
        <w:pStyle w:val="afd"/>
        <w:keepNext/>
        <w:keepLines/>
        <w:numPr>
          <w:ilvl w:val="1"/>
          <w:numId w:val="1"/>
        </w:numPr>
        <w:spacing w:before="260" w:after="260" w:line="416" w:lineRule="atLeast"/>
        <w:ind w:firstLineChars="0"/>
        <w:outlineLvl w:val="2"/>
        <w:rPr>
          <w:rFonts w:ascii="宋体" w:eastAsia="宋体" w:hAnsi="宋体"/>
          <w:b/>
          <w:bCs/>
          <w:vanish/>
          <w:lang w:val="zh-CN"/>
        </w:rPr>
      </w:pPr>
      <w:bookmarkStart w:id="68" w:name="_Toc498536861"/>
      <w:bookmarkStart w:id="69" w:name="_Toc497421631"/>
      <w:bookmarkStart w:id="70" w:name="_Toc522185344"/>
      <w:bookmarkEnd w:id="68"/>
      <w:bookmarkEnd w:id="69"/>
      <w:bookmarkEnd w:id="70"/>
    </w:p>
    <w:p w:rsidR="000D223A" w:rsidRDefault="008E07B2">
      <w:pPr>
        <w:pStyle w:val="1"/>
        <w:keepNext/>
        <w:keepLines/>
        <w:spacing w:line="578" w:lineRule="atLeast"/>
        <w:jc w:val="center"/>
        <w:rPr>
          <w:rFonts w:eastAsia="宋体"/>
          <w:b/>
          <w:sz w:val="32"/>
          <w:szCs w:val="32"/>
          <w:lang w:val="zh-CN"/>
        </w:rPr>
      </w:pPr>
      <w:bookmarkStart w:id="71" w:name="_Toc498536863"/>
      <w:bookmarkStart w:id="72" w:name="_Toc522185345"/>
      <w:r>
        <w:rPr>
          <w:rFonts w:eastAsia="宋体" w:hint="eastAsia"/>
          <w:b/>
          <w:sz w:val="32"/>
          <w:szCs w:val="32"/>
          <w:lang w:val="zh-CN"/>
        </w:rPr>
        <w:t>第四章</w:t>
      </w:r>
      <w:r>
        <w:rPr>
          <w:rFonts w:eastAsia="宋体" w:hint="eastAsia"/>
          <w:b/>
          <w:sz w:val="32"/>
          <w:szCs w:val="32"/>
          <w:lang w:val="zh-CN"/>
        </w:rPr>
        <w:t xml:space="preserve"> </w:t>
      </w:r>
      <w:r>
        <w:rPr>
          <w:rFonts w:eastAsia="宋体"/>
          <w:b/>
          <w:sz w:val="32"/>
          <w:szCs w:val="32"/>
          <w:lang w:val="zh-CN"/>
        </w:rPr>
        <w:t>测试结果</w:t>
      </w:r>
      <w:bookmarkEnd w:id="71"/>
      <w:bookmarkEnd w:id="72"/>
    </w:p>
    <w:tbl>
      <w:tblPr>
        <w:tblStyle w:val="afc"/>
        <w:tblW w:w="6222" w:type="dxa"/>
        <w:jc w:val="center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6E1FC9" w:rsidTr="006E1FC9">
        <w:trPr>
          <w:jc w:val="center"/>
        </w:trPr>
        <w:tc>
          <w:tcPr>
            <w:tcW w:w="2074" w:type="dxa"/>
            <w:shd w:val="clear" w:color="auto" w:fill="D9D9D9" w:themeFill="background1" w:themeFillShade="D9"/>
          </w:tcPr>
          <w:p w:rsidR="006E1FC9" w:rsidRDefault="006E1F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测试用例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6E1FC9" w:rsidRDefault="006E1F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实际测试结果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6E1FC9" w:rsidRDefault="006E1F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结果判定</w:t>
            </w:r>
          </w:p>
        </w:tc>
      </w:tr>
      <w:tr w:rsidR="006E1FC9" w:rsidTr="006E1FC9">
        <w:trPr>
          <w:jc w:val="center"/>
        </w:trPr>
        <w:tc>
          <w:tcPr>
            <w:tcW w:w="2074" w:type="dxa"/>
          </w:tcPr>
          <w:p w:rsidR="006E1FC9" w:rsidRPr="006E1FC9" w:rsidRDefault="006E1FC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E1FC9">
              <w:rPr>
                <w:rFonts w:asciiTheme="minorEastAsia" w:eastAsiaTheme="minorEastAsia" w:hAnsiTheme="minorEastAsia" w:hint="eastAsia"/>
                <w:sz w:val="21"/>
                <w:szCs w:val="21"/>
              </w:rPr>
              <w:t>人像库编辑</w:t>
            </w:r>
          </w:p>
        </w:tc>
        <w:tc>
          <w:tcPr>
            <w:tcW w:w="2074" w:type="dxa"/>
          </w:tcPr>
          <w:p w:rsidR="006E1FC9" w:rsidRDefault="006E1FC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074" w:type="dxa"/>
          </w:tcPr>
          <w:p w:rsidR="006E1FC9" w:rsidRDefault="006E1F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通过    不通过</w:t>
            </w:r>
          </w:p>
        </w:tc>
      </w:tr>
      <w:tr w:rsidR="006E1FC9" w:rsidTr="006E1FC9">
        <w:trPr>
          <w:jc w:val="center"/>
        </w:trPr>
        <w:tc>
          <w:tcPr>
            <w:tcW w:w="2074" w:type="dxa"/>
          </w:tcPr>
          <w:p w:rsidR="006E1FC9" w:rsidRPr="006E1FC9" w:rsidRDefault="006E1FC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E1FC9">
              <w:rPr>
                <w:rFonts w:asciiTheme="minorEastAsia" w:eastAsiaTheme="minorEastAsia" w:hAnsiTheme="minorEastAsia" w:hint="eastAsia"/>
                <w:sz w:val="21"/>
                <w:szCs w:val="21"/>
              </w:rPr>
              <w:t>人像检索功能</w:t>
            </w:r>
          </w:p>
        </w:tc>
        <w:tc>
          <w:tcPr>
            <w:tcW w:w="2074" w:type="dxa"/>
          </w:tcPr>
          <w:p w:rsidR="006E1FC9" w:rsidRDefault="006E1FC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074" w:type="dxa"/>
          </w:tcPr>
          <w:p w:rsidR="006E1FC9" w:rsidRDefault="006E1FC9">
            <w:pPr>
              <w:rPr>
                <w:rFonts w:asciiTheme="minorEastAsia" w:eastAsiaTheme="minorEastAsia" w:hAnsiTheme="minorEastAsia"/>
              </w:rPr>
            </w:pPr>
          </w:p>
        </w:tc>
      </w:tr>
      <w:tr w:rsidR="006E1FC9" w:rsidTr="006E1FC9">
        <w:trPr>
          <w:jc w:val="center"/>
        </w:trPr>
        <w:tc>
          <w:tcPr>
            <w:tcW w:w="2074" w:type="dxa"/>
          </w:tcPr>
          <w:p w:rsidR="006E1FC9" w:rsidRPr="006E1FC9" w:rsidRDefault="006E1FC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E1FC9">
              <w:rPr>
                <w:rFonts w:asciiTheme="minorEastAsia" w:eastAsiaTheme="minorEastAsia" w:hAnsiTheme="minorEastAsia" w:hint="eastAsia"/>
                <w:sz w:val="21"/>
                <w:szCs w:val="21"/>
              </w:rPr>
              <w:t>1:</w:t>
            </w:r>
            <w:r w:rsidRPr="006E1FC9">
              <w:rPr>
                <w:rFonts w:asciiTheme="minorEastAsia" w:eastAsiaTheme="minorEastAsia" w:hAnsiTheme="minorEastAsia"/>
                <w:sz w:val="21"/>
                <w:szCs w:val="21"/>
              </w:rPr>
              <w:t>1</w:t>
            </w:r>
            <w:r w:rsidRPr="006E1FC9">
              <w:rPr>
                <w:rFonts w:asciiTheme="minorEastAsia" w:eastAsiaTheme="minorEastAsia" w:hAnsiTheme="minorEastAsia" w:hint="eastAsia"/>
                <w:sz w:val="21"/>
                <w:szCs w:val="21"/>
              </w:rPr>
              <w:t>功能</w:t>
            </w:r>
          </w:p>
        </w:tc>
        <w:tc>
          <w:tcPr>
            <w:tcW w:w="2074" w:type="dxa"/>
          </w:tcPr>
          <w:p w:rsidR="006E1FC9" w:rsidRDefault="006E1FC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074" w:type="dxa"/>
          </w:tcPr>
          <w:p w:rsidR="006E1FC9" w:rsidRDefault="006E1FC9">
            <w:pPr>
              <w:rPr>
                <w:rFonts w:asciiTheme="minorEastAsia" w:eastAsiaTheme="minorEastAsia" w:hAnsiTheme="minorEastAsia"/>
              </w:rPr>
            </w:pPr>
          </w:p>
        </w:tc>
      </w:tr>
      <w:tr w:rsidR="006E1FC9" w:rsidTr="006E1FC9">
        <w:trPr>
          <w:jc w:val="center"/>
        </w:trPr>
        <w:tc>
          <w:tcPr>
            <w:tcW w:w="2074" w:type="dxa"/>
          </w:tcPr>
          <w:p w:rsidR="006E1FC9" w:rsidRPr="006E1FC9" w:rsidRDefault="006E1FC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E1FC9">
              <w:rPr>
                <w:rFonts w:asciiTheme="minorEastAsia" w:eastAsiaTheme="minorEastAsia" w:hAnsiTheme="minorEastAsia"/>
                <w:sz w:val="21"/>
                <w:szCs w:val="21"/>
              </w:rPr>
              <w:t>n:N</w:t>
            </w:r>
            <w:r w:rsidRPr="006E1FC9">
              <w:rPr>
                <w:rFonts w:asciiTheme="minorEastAsia" w:eastAsiaTheme="minorEastAsia" w:hAnsiTheme="minorEastAsia" w:hint="eastAsia"/>
                <w:sz w:val="21"/>
                <w:szCs w:val="21"/>
              </w:rPr>
              <w:t>功能</w:t>
            </w:r>
          </w:p>
        </w:tc>
        <w:tc>
          <w:tcPr>
            <w:tcW w:w="2074" w:type="dxa"/>
          </w:tcPr>
          <w:p w:rsidR="006E1FC9" w:rsidRDefault="006E1FC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074" w:type="dxa"/>
          </w:tcPr>
          <w:p w:rsidR="006E1FC9" w:rsidRDefault="006E1FC9">
            <w:pPr>
              <w:rPr>
                <w:rFonts w:asciiTheme="minorEastAsia" w:eastAsiaTheme="minorEastAsia" w:hAnsiTheme="minorEastAsia"/>
              </w:rPr>
            </w:pPr>
          </w:p>
        </w:tc>
      </w:tr>
      <w:tr w:rsidR="006E1FC9" w:rsidTr="006E1FC9">
        <w:trPr>
          <w:jc w:val="center"/>
        </w:trPr>
        <w:tc>
          <w:tcPr>
            <w:tcW w:w="2074" w:type="dxa"/>
          </w:tcPr>
          <w:p w:rsidR="006E1FC9" w:rsidRPr="006E1FC9" w:rsidRDefault="006E1FC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E1FC9">
              <w:rPr>
                <w:rFonts w:asciiTheme="minorEastAsia" w:eastAsiaTheme="minorEastAsia" w:hAnsiTheme="minorEastAsia" w:hint="eastAsia"/>
                <w:sz w:val="21"/>
                <w:szCs w:val="21"/>
              </w:rPr>
              <w:t>实时布控告警</w:t>
            </w:r>
          </w:p>
        </w:tc>
        <w:tc>
          <w:tcPr>
            <w:tcW w:w="2074" w:type="dxa"/>
          </w:tcPr>
          <w:p w:rsidR="006E1FC9" w:rsidRDefault="006E1FC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074" w:type="dxa"/>
          </w:tcPr>
          <w:p w:rsidR="006E1FC9" w:rsidRDefault="006E1FC9">
            <w:pPr>
              <w:rPr>
                <w:rFonts w:asciiTheme="minorEastAsia" w:eastAsiaTheme="minorEastAsia" w:hAnsiTheme="minorEastAsia"/>
              </w:rPr>
            </w:pPr>
          </w:p>
        </w:tc>
      </w:tr>
      <w:tr w:rsidR="006E1FC9" w:rsidTr="006E1FC9">
        <w:trPr>
          <w:jc w:val="center"/>
        </w:trPr>
        <w:tc>
          <w:tcPr>
            <w:tcW w:w="2074" w:type="dxa"/>
          </w:tcPr>
          <w:p w:rsidR="006E1FC9" w:rsidRPr="006E1FC9" w:rsidRDefault="006E1FC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E1FC9">
              <w:rPr>
                <w:rFonts w:asciiTheme="minorEastAsia" w:eastAsiaTheme="minorEastAsia" w:hAnsiTheme="minorEastAsia" w:hint="eastAsia"/>
                <w:sz w:val="21"/>
                <w:szCs w:val="21"/>
              </w:rPr>
              <w:t>布控页面路人检索</w:t>
            </w:r>
          </w:p>
        </w:tc>
        <w:tc>
          <w:tcPr>
            <w:tcW w:w="2074" w:type="dxa"/>
          </w:tcPr>
          <w:p w:rsidR="006E1FC9" w:rsidRDefault="006E1FC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074" w:type="dxa"/>
          </w:tcPr>
          <w:p w:rsidR="006E1FC9" w:rsidRDefault="006E1FC9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0D223A" w:rsidRDefault="008E07B2">
      <w:pPr>
        <w:pStyle w:val="1"/>
        <w:keepNext/>
        <w:keepLines/>
        <w:spacing w:line="578" w:lineRule="atLeast"/>
        <w:jc w:val="center"/>
        <w:rPr>
          <w:rFonts w:eastAsia="宋体"/>
          <w:b/>
          <w:sz w:val="32"/>
          <w:szCs w:val="32"/>
          <w:lang w:val="zh-CN"/>
        </w:rPr>
      </w:pPr>
      <w:bookmarkStart w:id="73" w:name="_Toc498536864"/>
      <w:bookmarkStart w:id="74" w:name="_Toc522185346"/>
      <w:r>
        <w:rPr>
          <w:rFonts w:eastAsia="宋体" w:hint="eastAsia"/>
          <w:b/>
          <w:sz w:val="32"/>
          <w:szCs w:val="32"/>
          <w:lang w:val="zh-CN"/>
        </w:rPr>
        <w:t>第五章</w:t>
      </w:r>
      <w:r>
        <w:rPr>
          <w:rFonts w:eastAsia="宋体" w:hint="eastAsia"/>
          <w:b/>
          <w:sz w:val="32"/>
          <w:szCs w:val="32"/>
          <w:lang w:val="zh-CN"/>
        </w:rPr>
        <w:t xml:space="preserve"> </w:t>
      </w:r>
      <w:r>
        <w:rPr>
          <w:rFonts w:eastAsia="宋体"/>
          <w:b/>
          <w:sz w:val="32"/>
          <w:szCs w:val="32"/>
          <w:lang w:val="zh-CN"/>
        </w:rPr>
        <w:t>测试</w:t>
      </w:r>
      <w:r>
        <w:rPr>
          <w:rFonts w:eastAsia="宋体" w:hint="eastAsia"/>
          <w:b/>
          <w:sz w:val="32"/>
          <w:szCs w:val="32"/>
          <w:lang w:val="zh-CN"/>
        </w:rPr>
        <w:t>结论</w:t>
      </w:r>
      <w:bookmarkEnd w:id="73"/>
      <w:bookmarkEnd w:id="74"/>
    </w:p>
    <w:p w:rsidR="000D223A" w:rsidRDefault="008E07B2">
      <w:pPr>
        <w:ind w:firstLine="420"/>
        <w:rPr>
          <w:rFonts w:eastAsia="宋体"/>
          <w:szCs w:val="20"/>
          <w:lang w:val="zh-CN"/>
        </w:rPr>
      </w:pPr>
      <w:r>
        <w:rPr>
          <w:rFonts w:eastAsia="宋体" w:hint="eastAsia"/>
          <w:szCs w:val="20"/>
          <w:lang w:val="zh-CN"/>
        </w:rPr>
        <w:t>在本次测试过程中，对人像比对平台系统进行了功能测试，产品完全满足测试要求，达到了系统设计的目标。</w:t>
      </w:r>
    </w:p>
    <w:p w:rsidR="000D223A" w:rsidRDefault="000D223A">
      <w:pPr>
        <w:rPr>
          <w:rFonts w:eastAsia="宋体"/>
          <w:szCs w:val="20"/>
          <w:lang w:val="zh-CN"/>
        </w:rPr>
      </w:pPr>
    </w:p>
    <w:p w:rsidR="000D223A" w:rsidRDefault="000D223A">
      <w:pPr>
        <w:rPr>
          <w:rFonts w:ascii="宋体" w:hAnsi="宋体"/>
        </w:rPr>
      </w:pPr>
    </w:p>
    <w:p w:rsidR="000D223A" w:rsidRDefault="000D223A">
      <w:pPr>
        <w:rPr>
          <w:rFonts w:ascii="宋体" w:hAnsi="宋体"/>
        </w:rPr>
      </w:pPr>
    </w:p>
    <w:p w:rsidR="000D223A" w:rsidRDefault="000D223A">
      <w:pPr>
        <w:rPr>
          <w:rFonts w:ascii="宋体" w:hAnsi="宋体"/>
        </w:rPr>
      </w:pPr>
    </w:p>
    <w:p w:rsidR="000D223A" w:rsidRDefault="000D223A">
      <w:pPr>
        <w:rPr>
          <w:rFonts w:ascii="宋体" w:hAnsi="宋体"/>
        </w:rPr>
      </w:pPr>
    </w:p>
    <w:p w:rsidR="000D223A" w:rsidRDefault="008E07B2">
      <w:pPr>
        <w:tabs>
          <w:tab w:val="left" w:pos="4980"/>
        </w:tabs>
        <w:jc w:val="left"/>
        <w:rPr>
          <w:rFonts w:ascii="宋体" w:eastAsia="宋体" w:hAnsi="宋体"/>
        </w:rPr>
      </w:pPr>
      <w:bookmarkStart w:id="75" w:name="_Hlk497297390"/>
      <w:r>
        <w:rPr>
          <w:rFonts w:ascii="宋体" w:eastAsia="宋体" w:hAnsi="宋体" w:hint="eastAsia"/>
        </w:rPr>
        <w:t>客户签字：</w:t>
      </w:r>
      <w:r>
        <w:rPr>
          <w:rFonts w:ascii="宋体" w:eastAsia="宋体" w:hAnsi="宋体" w:hint="eastAsia"/>
          <w:u w:val="single"/>
        </w:rPr>
        <w:t xml:space="preserve">                  </w:t>
      </w:r>
      <w:r>
        <w:rPr>
          <w:rFonts w:ascii="宋体" w:eastAsia="宋体" w:hAnsi="宋体" w:hint="eastAsia"/>
        </w:rPr>
        <w:tab/>
        <w:t>依图科技签字：</w:t>
      </w:r>
      <w:r>
        <w:rPr>
          <w:rFonts w:ascii="宋体" w:eastAsia="宋体" w:hAnsi="宋体" w:hint="eastAsia"/>
          <w:u w:val="single"/>
        </w:rPr>
        <w:t xml:space="preserve">             </w:t>
      </w:r>
    </w:p>
    <w:p w:rsidR="000D223A" w:rsidRDefault="008E07B2">
      <w:pPr>
        <w:tabs>
          <w:tab w:val="left" w:pos="4980"/>
        </w:tabs>
        <w:jc w:val="left"/>
        <w:rPr>
          <w:rFonts w:ascii="宋体" w:hAnsi="宋体"/>
        </w:rPr>
      </w:pPr>
      <w:r>
        <w:rPr>
          <w:rFonts w:ascii="宋体" w:eastAsia="宋体" w:hAnsi="宋体" w:hint="eastAsia"/>
        </w:rPr>
        <w:t>日    期：</w:t>
      </w:r>
      <w:r>
        <w:rPr>
          <w:rFonts w:ascii="宋体" w:eastAsia="宋体" w:hAnsi="宋体" w:hint="eastAsia"/>
          <w:u w:val="single"/>
        </w:rPr>
        <w:t xml:space="preserve">     </w:t>
      </w:r>
      <w:r>
        <w:rPr>
          <w:rFonts w:ascii="宋体" w:eastAsia="宋体" w:hAnsi="宋体" w:hint="eastAsia"/>
        </w:rPr>
        <w:t>年</w:t>
      </w:r>
      <w:r>
        <w:rPr>
          <w:rFonts w:ascii="宋体" w:eastAsia="宋体" w:hAnsi="宋体" w:hint="eastAsia"/>
          <w:u w:val="single"/>
        </w:rPr>
        <w:t xml:space="preserve">    </w:t>
      </w:r>
      <w:r>
        <w:rPr>
          <w:rFonts w:ascii="宋体" w:eastAsia="宋体" w:hAnsi="宋体" w:hint="eastAsia"/>
        </w:rPr>
        <w:t>月</w:t>
      </w:r>
      <w:r>
        <w:rPr>
          <w:rFonts w:ascii="宋体" w:eastAsia="宋体" w:hAnsi="宋体" w:hint="eastAsia"/>
          <w:u w:val="single"/>
        </w:rPr>
        <w:t xml:space="preserve">    </w:t>
      </w:r>
      <w:r>
        <w:rPr>
          <w:rFonts w:ascii="宋体" w:eastAsia="宋体" w:hAnsi="宋体" w:hint="eastAsia"/>
        </w:rPr>
        <w:t>日</w:t>
      </w:r>
      <w:r>
        <w:rPr>
          <w:rFonts w:ascii="宋体" w:eastAsia="宋体" w:hAnsi="宋体" w:hint="eastAsia"/>
        </w:rPr>
        <w:tab/>
        <w:t>日    期：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</w:t>
      </w:r>
      <w:r>
        <w:rPr>
          <w:rFonts w:ascii="宋体" w:eastAsia="宋体" w:hAnsi="宋体" w:hint="eastAsia"/>
          <w:u w:val="single"/>
        </w:rPr>
        <w:t xml:space="preserve">  </w:t>
      </w:r>
      <w:r>
        <w:rPr>
          <w:rFonts w:ascii="宋体" w:eastAsia="宋体" w:hAnsi="宋体" w:hint="eastAsia"/>
        </w:rPr>
        <w:t>年</w:t>
      </w:r>
      <w:r>
        <w:rPr>
          <w:rFonts w:ascii="宋体" w:eastAsia="宋体" w:hAnsi="宋体" w:hint="eastAsia"/>
          <w:u w:val="single"/>
        </w:rPr>
        <w:t xml:space="preserve">   </w:t>
      </w:r>
      <w:r>
        <w:rPr>
          <w:rFonts w:ascii="宋体" w:eastAsia="宋体" w:hAnsi="宋体" w:hint="eastAsia"/>
        </w:rPr>
        <w:t>月</w:t>
      </w:r>
      <w:r>
        <w:rPr>
          <w:rFonts w:ascii="宋体" w:eastAsia="宋体" w:hAnsi="宋体" w:hint="eastAsia"/>
          <w:u w:val="single"/>
        </w:rPr>
        <w:t xml:space="preserve">    </w:t>
      </w:r>
      <w:r>
        <w:rPr>
          <w:rFonts w:ascii="宋体" w:eastAsia="宋体" w:hAnsi="宋体" w:hint="eastAsia"/>
        </w:rPr>
        <w:t>日</w:t>
      </w:r>
      <w:bookmarkEnd w:id="75"/>
    </w:p>
    <w:p w:rsidR="000D223A" w:rsidRDefault="000D223A">
      <w:pPr>
        <w:rPr>
          <w:rFonts w:eastAsia="宋体"/>
          <w:szCs w:val="20"/>
        </w:rPr>
      </w:pPr>
    </w:p>
    <w:sectPr w:rsidR="000D223A">
      <w:pgSz w:w="11906" w:h="16838"/>
      <w:pgMar w:top="1440" w:right="1800" w:bottom="1440" w:left="1800" w:header="623" w:footer="608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3843" w:rsidRDefault="00653843">
      <w:pPr>
        <w:spacing w:line="240" w:lineRule="auto"/>
      </w:pPr>
      <w:r>
        <w:separator/>
      </w:r>
    </w:p>
  </w:endnote>
  <w:endnote w:type="continuationSeparator" w:id="0">
    <w:p w:rsidR="00653843" w:rsidRDefault="006538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7636063"/>
      <w:docPartObj>
        <w:docPartGallery w:val="AutoText"/>
      </w:docPartObj>
    </w:sdtPr>
    <w:sdtEndPr/>
    <w:sdtContent>
      <w:sdt>
        <w:sdtPr>
          <w:id w:val="1728636285"/>
          <w:docPartObj>
            <w:docPartGallery w:val="AutoText"/>
          </w:docPartObj>
        </w:sdtPr>
        <w:sdtEndPr/>
        <w:sdtContent>
          <w:p w:rsidR="000D223A" w:rsidRDefault="008E07B2">
            <w:pPr>
              <w:pStyle w:val="af1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3843" w:rsidRDefault="00653843">
      <w:pPr>
        <w:spacing w:line="240" w:lineRule="auto"/>
      </w:pPr>
      <w:r>
        <w:separator/>
      </w:r>
    </w:p>
  </w:footnote>
  <w:footnote w:type="continuationSeparator" w:id="0">
    <w:p w:rsidR="00653843" w:rsidRDefault="006538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23A" w:rsidRDefault="008E07B2">
    <w:pPr>
      <w:pStyle w:val="af3"/>
      <w:jc w:val="both"/>
    </w:pPr>
    <w:r>
      <w:rPr>
        <w:rFonts w:ascii="Calibri" w:eastAsia="宋体" w:hAnsi="Calibri"/>
        <w:noProof/>
        <w:kern w:val="0"/>
        <w:sz w:val="22"/>
        <w:szCs w:val="22"/>
      </w:rPr>
      <w:drawing>
        <wp:inline distT="0" distB="0" distL="0" distR="0">
          <wp:extent cx="1247775" cy="238125"/>
          <wp:effectExtent l="0" t="0" r="9525" b="9525"/>
          <wp:docPr id="1" name="图片 1" descr="C:\Users\Qian\AppData\Local\Temp\ksohtml\wps1DD6.tm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C:\Users\Qian\AppData\Local\Temp\ksohtml\wps1DD6.tm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7775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</w:t>
    </w:r>
    <w:r>
      <w:rPr>
        <w:rFonts w:hint="eastAsia"/>
      </w:rPr>
      <w:t>测试方案</w:t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77D9"/>
    <w:multiLevelType w:val="hybridMultilevel"/>
    <w:tmpl w:val="3198186C"/>
    <w:lvl w:ilvl="0" w:tplc="AAEA49CA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12D81DAC"/>
    <w:multiLevelType w:val="multilevel"/>
    <w:tmpl w:val="12D81DAC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428"/>
        </w:tabs>
        <w:ind w:left="1428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1916240C"/>
    <w:multiLevelType w:val="multilevel"/>
    <w:tmpl w:val="43C40FE4"/>
    <w:lvl w:ilvl="0">
      <w:start w:val="3"/>
      <w:numFmt w:val="decimal"/>
      <w:lvlText w:val="%1.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8184" w:hanging="2520"/>
      </w:pPr>
      <w:rPr>
        <w:rFonts w:hint="default"/>
      </w:rPr>
    </w:lvl>
  </w:abstractNum>
  <w:abstractNum w:abstractNumId="3" w15:restartNumberingAfterBreak="0">
    <w:nsid w:val="1E1A0A54"/>
    <w:multiLevelType w:val="multilevel"/>
    <w:tmpl w:val="13B8F3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540" w:hanging="5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" w:hanging="5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" w:hanging="5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" w:hanging="5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" w:hanging="5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" w:hanging="5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" w:hanging="540"/>
      </w:pPr>
      <w:rPr>
        <w:rFonts w:hint="default"/>
      </w:rPr>
    </w:lvl>
  </w:abstractNum>
  <w:abstractNum w:abstractNumId="4" w15:restartNumberingAfterBreak="0">
    <w:nsid w:val="2AB35C0D"/>
    <w:multiLevelType w:val="hybridMultilevel"/>
    <w:tmpl w:val="3198186C"/>
    <w:lvl w:ilvl="0" w:tplc="3F504FDC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37FE5509"/>
    <w:multiLevelType w:val="multilevel"/>
    <w:tmpl w:val="37FE5509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BE61A19"/>
    <w:multiLevelType w:val="multilevel"/>
    <w:tmpl w:val="3BE61A1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3C3DB5"/>
    <w:multiLevelType w:val="hybridMultilevel"/>
    <w:tmpl w:val="2668DBD8"/>
    <w:lvl w:ilvl="0" w:tplc="0602B598">
      <w:start w:val="1"/>
      <w:numFmt w:val="decimal"/>
      <w:lvlRestart w:val="0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6FF59B4"/>
    <w:multiLevelType w:val="multilevel"/>
    <w:tmpl w:val="46FF59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13501A"/>
    <w:multiLevelType w:val="hybridMultilevel"/>
    <w:tmpl w:val="3198186C"/>
    <w:lvl w:ilvl="0" w:tplc="3F504FDC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 w15:restartNumberingAfterBreak="0">
    <w:nsid w:val="5045404F"/>
    <w:multiLevelType w:val="multilevel"/>
    <w:tmpl w:val="504540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A80F6F"/>
    <w:multiLevelType w:val="multilevel"/>
    <w:tmpl w:val="50A80F6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7860F3"/>
    <w:multiLevelType w:val="hybridMultilevel"/>
    <w:tmpl w:val="3198186C"/>
    <w:lvl w:ilvl="0" w:tplc="AAEA49CA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 w15:restartNumberingAfterBreak="0">
    <w:nsid w:val="541F7959"/>
    <w:multiLevelType w:val="multilevel"/>
    <w:tmpl w:val="541F795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E286AC0"/>
    <w:multiLevelType w:val="multilevel"/>
    <w:tmpl w:val="5E286AC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EED7DC9"/>
    <w:multiLevelType w:val="multilevel"/>
    <w:tmpl w:val="DDF2224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16" w15:restartNumberingAfterBreak="0">
    <w:nsid w:val="6F294CF7"/>
    <w:multiLevelType w:val="multilevel"/>
    <w:tmpl w:val="C584ED84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cs="Times New Roman" w:hint="eastAsia"/>
      </w:rPr>
    </w:lvl>
    <w:lvl w:ilvl="1">
      <w:start w:val="2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12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1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3"/>
  </w:num>
  <w:num w:numId="9">
    <w:abstractNumId w:val="10"/>
  </w:num>
  <w:num w:numId="10">
    <w:abstractNumId w:val="7"/>
  </w:num>
  <w:num w:numId="11">
    <w:abstractNumId w:val="12"/>
  </w:num>
  <w:num w:numId="12">
    <w:abstractNumId w:val="2"/>
  </w:num>
  <w:num w:numId="13">
    <w:abstractNumId w:val="3"/>
  </w:num>
  <w:num w:numId="14">
    <w:abstractNumId w:val="0"/>
  </w:num>
  <w:num w:numId="15">
    <w:abstractNumId w:val="9"/>
  </w:num>
  <w:num w:numId="16">
    <w:abstractNumId w:val="4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932A0D"/>
    <w:rsid w:val="00000743"/>
    <w:rsid w:val="0000099A"/>
    <w:rsid w:val="00002650"/>
    <w:rsid w:val="00003B53"/>
    <w:rsid w:val="00004AF4"/>
    <w:rsid w:val="000051D6"/>
    <w:rsid w:val="00005234"/>
    <w:rsid w:val="0000566B"/>
    <w:rsid w:val="0000571A"/>
    <w:rsid w:val="00005AE4"/>
    <w:rsid w:val="00006A82"/>
    <w:rsid w:val="0001040C"/>
    <w:rsid w:val="00010BE0"/>
    <w:rsid w:val="000138E8"/>
    <w:rsid w:val="00015541"/>
    <w:rsid w:val="00016798"/>
    <w:rsid w:val="00020AC7"/>
    <w:rsid w:val="00020D1F"/>
    <w:rsid w:val="00022104"/>
    <w:rsid w:val="0002333B"/>
    <w:rsid w:val="00023B05"/>
    <w:rsid w:val="00023D73"/>
    <w:rsid w:val="0002534E"/>
    <w:rsid w:val="000257F8"/>
    <w:rsid w:val="00030CD1"/>
    <w:rsid w:val="000315CA"/>
    <w:rsid w:val="00031C30"/>
    <w:rsid w:val="0003259E"/>
    <w:rsid w:val="00032D28"/>
    <w:rsid w:val="0003534E"/>
    <w:rsid w:val="000363F6"/>
    <w:rsid w:val="00036ED1"/>
    <w:rsid w:val="00042375"/>
    <w:rsid w:val="000427FD"/>
    <w:rsid w:val="00045214"/>
    <w:rsid w:val="000464C3"/>
    <w:rsid w:val="00047208"/>
    <w:rsid w:val="00050119"/>
    <w:rsid w:val="00050782"/>
    <w:rsid w:val="00051017"/>
    <w:rsid w:val="00051B21"/>
    <w:rsid w:val="000531DD"/>
    <w:rsid w:val="0005474C"/>
    <w:rsid w:val="000567CA"/>
    <w:rsid w:val="00056CB5"/>
    <w:rsid w:val="00057B28"/>
    <w:rsid w:val="00057F63"/>
    <w:rsid w:val="0006179A"/>
    <w:rsid w:val="000634FC"/>
    <w:rsid w:val="0006357F"/>
    <w:rsid w:val="0006505D"/>
    <w:rsid w:val="0007039D"/>
    <w:rsid w:val="00071A4C"/>
    <w:rsid w:val="00076E8C"/>
    <w:rsid w:val="0007745A"/>
    <w:rsid w:val="000776BD"/>
    <w:rsid w:val="000778F5"/>
    <w:rsid w:val="00080A30"/>
    <w:rsid w:val="000816CD"/>
    <w:rsid w:val="00081733"/>
    <w:rsid w:val="00081EF0"/>
    <w:rsid w:val="000845DE"/>
    <w:rsid w:val="00085842"/>
    <w:rsid w:val="00090417"/>
    <w:rsid w:val="00090E00"/>
    <w:rsid w:val="000947E8"/>
    <w:rsid w:val="00096641"/>
    <w:rsid w:val="000970B3"/>
    <w:rsid w:val="0009717A"/>
    <w:rsid w:val="00097E4B"/>
    <w:rsid w:val="000A1E56"/>
    <w:rsid w:val="000A2D4B"/>
    <w:rsid w:val="000A4C27"/>
    <w:rsid w:val="000A58EB"/>
    <w:rsid w:val="000A6F1A"/>
    <w:rsid w:val="000A7067"/>
    <w:rsid w:val="000B0DCA"/>
    <w:rsid w:val="000B14A6"/>
    <w:rsid w:val="000B18A5"/>
    <w:rsid w:val="000B19D5"/>
    <w:rsid w:val="000B2A33"/>
    <w:rsid w:val="000B5C78"/>
    <w:rsid w:val="000B6214"/>
    <w:rsid w:val="000B6864"/>
    <w:rsid w:val="000B7029"/>
    <w:rsid w:val="000B76ED"/>
    <w:rsid w:val="000C0A55"/>
    <w:rsid w:val="000C2EA3"/>
    <w:rsid w:val="000C2F49"/>
    <w:rsid w:val="000C3A04"/>
    <w:rsid w:val="000C42C2"/>
    <w:rsid w:val="000C4683"/>
    <w:rsid w:val="000C6929"/>
    <w:rsid w:val="000C72B0"/>
    <w:rsid w:val="000C781D"/>
    <w:rsid w:val="000C7F2A"/>
    <w:rsid w:val="000D0D1E"/>
    <w:rsid w:val="000D223A"/>
    <w:rsid w:val="000D346A"/>
    <w:rsid w:val="000D3823"/>
    <w:rsid w:val="000D4182"/>
    <w:rsid w:val="000D46F6"/>
    <w:rsid w:val="000E084F"/>
    <w:rsid w:val="000E1881"/>
    <w:rsid w:val="000E24CE"/>
    <w:rsid w:val="000E281C"/>
    <w:rsid w:val="000E2A99"/>
    <w:rsid w:val="000E37BD"/>
    <w:rsid w:val="000F350F"/>
    <w:rsid w:val="000F35CB"/>
    <w:rsid w:val="000F37A9"/>
    <w:rsid w:val="000F3924"/>
    <w:rsid w:val="000F3C49"/>
    <w:rsid w:val="000F5009"/>
    <w:rsid w:val="000F6EB0"/>
    <w:rsid w:val="000F7BAF"/>
    <w:rsid w:val="000F7C7C"/>
    <w:rsid w:val="00100C6B"/>
    <w:rsid w:val="00101AB7"/>
    <w:rsid w:val="001032C3"/>
    <w:rsid w:val="00103E9B"/>
    <w:rsid w:val="001045D7"/>
    <w:rsid w:val="00104B99"/>
    <w:rsid w:val="001068CF"/>
    <w:rsid w:val="00106C33"/>
    <w:rsid w:val="001140D2"/>
    <w:rsid w:val="00114FB3"/>
    <w:rsid w:val="001152B0"/>
    <w:rsid w:val="00116C74"/>
    <w:rsid w:val="00117270"/>
    <w:rsid w:val="00117D32"/>
    <w:rsid w:val="001214EB"/>
    <w:rsid w:val="001227D5"/>
    <w:rsid w:val="00124152"/>
    <w:rsid w:val="00126BBA"/>
    <w:rsid w:val="00127643"/>
    <w:rsid w:val="00131375"/>
    <w:rsid w:val="00131EDC"/>
    <w:rsid w:val="00132B92"/>
    <w:rsid w:val="00133E5F"/>
    <w:rsid w:val="00135937"/>
    <w:rsid w:val="0013777B"/>
    <w:rsid w:val="00137D07"/>
    <w:rsid w:val="00137F69"/>
    <w:rsid w:val="00143104"/>
    <w:rsid w:val="0014474D"/>
    <w:rsid w:val="00144B5B"/>
    <w:rsid w:val="00150961"/>
    <w:rsid w:val="001509A4"/>
    <w:rsid w:val="001517F4"/>
    <w:rsid w:val="001530F7"/>
    <w:rsid w:val="00153830"/>
    <w:rsid w:val="00155B87"/>
    <w:rsid w:val="00155B96"/>
    <w:rsid w:val="0015647D"/>
    <w:rsid w:val="00156A71"/>
    <w:rsid w:val="001579AB"/>
    <w:rsid w:val="001600FF"/>
    <w:rsid w:val="00162484"/>
    <w:rsid w:val="001627CB"/>
    <w:rsid w:val="001636C5"/>
    <w:rsid w:val="001642F7"/>
    <w:rsid w:val="00164AC7"/>
    <w:rsid w:val="00165DB4"/>
    <w:rsid w:val="0016656F"/>
    <w:rsid w:val="00167622"/>
    <w:rsid w:val="00171532"/>
    <w:rsid w:val="00172BCC"/>
    <w:rsid w:val="00172D6E"/>
    <w:rsid w:val="001730EE"/>
    <w:rsid w:val="0017462D"/>
    <w:rsid w:val="00174B8B"/>
    <w:rsid w:val="001755B9"/>
    <w:rsid w:val="00175656"/>
    <w:rsid w:val="00175B8D"/>
    <w:rsid w:val="001769A5"/>
    <w:rsid w:val="001770A8"/>
    <w:rsid w:val="0017768C"/>
    <w:rsid w:val="001812FE"/>
    <w:rsid w:val="00182236"/>
    <w:rsid w:val="0018240C"/>
    <w:rsid w:val="001828BC"/>
    <w:rsid w:val="00182E4A"/>
    <w:rsid w:val="00185E9A"/>
    <w:rsid w:val="0018691F"/>
    <w:rsid w:val="00186EF1"/>
    <w:rsid w:val="00187D52"/>
    <w:rsid w:val="00190BB2"/>
    <w:rsid w:val="001912EC"/>
    <w:rsid w:val="001942DB"/>
    <w:rsid w:val="001954A6"/>
    <w:rsid w:val="001A0103"/>
    <w:rsid w:val="001A0107"/>
    <w:rsid w:val="001A01A7"/>
    <w:rsid w:val="001A1C00"/>
    <w:rsid w:val="001A313E"/>
    <w:rsid w:val="001A383E"/>
    <w:rsid w:val="001A460F"/>
    <w:rsid w:val="001A58A5"/>
    <w:rsid w:val="001A5E18"/>
    <w:rsid w:val="001A612B"/>
    <w:rsid w:val="001B01D9"/>
    <w:rsid w:val="001B02E4"/>
    <w:rsid w:val="001B114C"/>
    <w:rsid w:val="001B14C2"/>
    <w:rsid w:val="001B1B66"/>
    <w:rsid w:val="001B3079"/>
    <w:rsid w:val="001B60A3"/>
    <w:rsid w:val="001B68D3"/>
    <w:rsid w:val="001B6B99"/>
    <w:rsid w:val="001B72B2"/>
    <w:rsid w:val="001B7768"/>
    <w:rsid w:val="001B799D"/>
    <w:rsid w:val="001C0ADD"/>
    <w:rsid w:val="001C14B1"/>
    <w:rsid w:val="001C1655"/>
    <w:rsid w:val="001C1CB5"/>
    <w:rsid w:val="001C22CA"/>
    <w:rsid w:val="001C325F"/>
    <w:rsid w:val="001C33E6"/>
    <w:rsid w:val="001C33F8"/>
    <w:rsid w:val="001C36FB"/>
    <w:rsid w:val="001C3948"/>
    <w:rsid w:val="001D06EF"/>
    <w:rsid w:val="001D161F"/>
    <w:rsid w:val="001D1E12"/>
    <w:rsid w:val="001D21DC"/>
    <w:rsid w:val="001D3FDB"/>
    <w:rsid w:val="001D40C3"/>
    <w:rsid w:val="001D4C9D"/>
    <w:rsid w:val="001D4E1A"/>
    <w:rsid w:val="001D4E7E"/>
    <w:rsid w:val="001D5A45"/>
    <w:rsid w:val="001D65A1"/>
    <w:rsid w:val="001D7DF9"/>
    <w:rsid w:val="001E039B"/>
    <w:rsid w:val="001E0790"/>
    <w:rsid w:val="001E263C"/>
    <w:rsid w:val="001E392C"/>
    <w:rsid w:val="001E413F"/>
    <w:rsid w:val="001E49F4"/>
    <w:rsid w:val="001E7D79"/>
    <w:rsid w:val="001F0177"/>
    <w:rsid w:val="001F24A6"/>
    <w:rsid w:val="001F4541"/>
    <w:rsid w:val="001F49BF"/>
    <w:rsid w:val="001F5241"/>
    <w:rsid w:val="001F5A90"/>
    <w:rsid w:val="001F61B7"/>
    <w:rsid w:val="001F6AA7"/>
    <w:rsid w:val="00200E8C"/>
    <w:rsid w:val="002011FF"/>
    <w:rsid w:val="0020205C"/>
    <w:rsid w:val="00202468"/>
    <w:rsid w:val="00202623"/>
    <w:rsid w:val="002038B4"/>
    <w:rsid w:val="0020493A"/>
    <w:rsid w:val="0020556A"/>
    <w:rsid w:val="002062F5"/>
    <w:rsid w:val="00206BEB"/>
    <w:rsid w:val="002077BD"/>
    <w:rsid w:val="00212817"/>
    <w:rsid w:val="00213F15"/>
    <w:rsid w:val="002165C9"/>
    <w:rsid w:val="00221580"/>
    <w:rsid w:val="00221E6B"/>
    <w:rsid w:val="00222EA5"/>
    <w:rsid w:val="00222F91"/>
    <w:rsid w:val="00224659"/>
    <w:rsid w:val="00224C0C"/>
    <w:rsid w:val="00225296"/>
    <w:rsid w:val="002318AA"/>
    <w:rsid w:val="00231D2B"/>
    <w:rsid w:val="00234DAE"/>
    <w:rsid w:val="00235DA5"/>
    <w:rsid w:val="00235DB7"/>
    <w:rsid w:val="00235E93"/>
    <w:rsid w:val="00237421"/>
    <w:rsid w:val="002406AE"/>
    <w:rsid w:val="002409FA"/>
    <w:rsid w:val="00240F00"/>
    <w:rsid w:val="0024139F"/>
    <w:rsid w:val="00242292"/>
    <w:rsid w:val="00242664"/>
    <w:rsid w:val="002437AE"/>
    <w:rsid w:val="0025353C"/>
    <w:rsid w:val="0025777E"/>
    <w:rsid w:val="00257CAE"/>
    <w:rsid w:val="00261E67"/>
    <w:rsid w:val="00262C77"/>
    <w:rsid w:val="002638BE"/>
    <w:rsid w:val="00263C68"/>
    <w:rsid w:val="00264B7F"/>
    <w:rsid w:val="00265C9B"/>
    <w:rsid w:val="00267F21"/>
    <w:rsid w:val="0027038C"/>
    <w:rsid w:val="00270417"/>
    <w:rsid w:val="0027050C"/>
    <w:rsid w:val="00272375"/>
    <w:rsid w:val="00274A85"/>
    <w:rsid w:val="00276ED7"/>
    <w:rsid w:val="00277885"/>
    <w:rsid w:val="00284925"/>
    <w:rsid w:val="002870AB"/>
    <w:rsid w:val="002921E4"/>
    <w:rsid w:val="002921FD"/>
    <w:rsid w:val="00292835"/>
    <w:rsid w:val="00294A7B"/>
    <w:rsid w:val="00294CAB"/>
    <w:rsid w:val="002953C1"/>
    <w:rsid w:val="00295887"/>
    <w:rsid w:val="00295ADF"/>
    <w:rsid w:val="002966D3"/>
    <w:rsid w:val="002A073E"/>
    <w:rsid w:val="002A1148"/>
    <w:rsid w:val="002A6051"/>
    <w:rsid w:val="002A6B78"/>
    <w:rsid w:val="002A7F30"/>
    <w:rsid w:val="002B008D"/>
    <w:rsid w:val="002B126A"/>
    <w:rsid w:val="002B6276"/>
    <w:rsid w:val="002C366B"/>
    <w:rsid w:val="002C3B1D"/>
    <w:rsid w:val="002C3D5C"/>
    <w:rsid w:val="002C3EFB"/>
    <w:rsid w:val="002C6612"/>
    <w:rsid w:val="002C670B"/>
    <w:rsid w:val="002D1ABB"/>
    <w:rsid w:val="002D1DF5"/>
    <w:rsid w:val="002D2FBA"/>
    <w:rsid w:val="002D5287"/>
    <w:rsid w:val="002D5349"/>
    <w:rsid w:val="002D5421"/>
    <w:rsid w:val="002D570D"/>
    <w:rsid w:val="002D7986"/>
    <w:rsid w:val="002E1B29"/>
    <w:rsid w:val="002E2641"/>
    <w:rsid w:val="002E462D"/>
    <w:rsid w:val="002E487B"/>
    <w:rsid w:val="002E59F7"/>
    <w:rsid w:val="002E6D76"/>
    <w:rsid w:val="002F006A"/>
    <w:rsid w:val="002F06FE"/>
    <w:rsid w:val="002F0BD8"/>
    <w:rsid w:val="002F5C53"/>
    <w:rsid w:val="002F5CAF"/>
    <w:rsid w:val="002F6F39"/>
    <w:rsid w:val="002F7403"/>
    <w:rsid w:val="002F760C"/>
    <w:rsid w:val="002F7C5B"/>
    <w:rsid w:val="002F7D10"/>
    <w:rsid w:val="002F7E5B"/>
    <w:rsid w:val="003014A8"/>
    <w:rsid w:val="00301885"/>
    <w:rsid w:val="00301966"/>
    <w:rsid w:val="00302F67"/>
    <w:rsid w:val="00303412"/>
    <w:rsid w:val="00303EDF"/>
    <w:rsid w:val="0030506E"/>
    <w:rsid w:val="003058A6"/>
    <w:rsid w:val="00305E16"/>
    <w:rsid w:val="00307650"/>
    <w:rsid w:val="00311E1F"/>
    <w:rsid w:val="00311F3A"/>
    <w:rsid w:val="00314A06"/>
    <w:rsid w:val="00314D91"/>
    <w:rsid w:val="00316631"/>
    <w:rsid w:val="00316ED8"/>
    <w:rsid w:val="00317586"/>
    <w:rsid w:val="003218C8"/>
    <w:rsid w:val="00321F02"/>
    <w:rsid w:val="003222C7"/>
    <w:rsid w:val="00322D24"/>
    <w:rsid w:val="00323A7B"/>
    <w:rsid w:val="00325A71"/>
    <w:rsid w:val="00326940"/>
    <w:rsid w:val="0033136F"/>
    <w:rsid w:val="00332585"/>
    <w:rsid w:val="00332A7B"/>
    <w:rsid w:val="003343F4"/>
    <w:rsid w:val="003348B4"/>
    <w:rsid w:val="003359B1"/>
    <w:rsid w:val="00336022"/>
    <w:rsid w:val="00336633"/>
    <w:rsid w:val="00337C0F"/>
    <w:rsid w:val="00340D3B"/>
    <w:rsid w:val="0034199F"/>
    <w:rsid w:val="00347039"/>
    <w:rsid w:val="0034768C"/>
    <w:rsid w:val="003505F0"/>
    <w:rsid w:val="00350C0E"/>
    <w:rsid w:val="003519B6"/>
    <w:rsid w:val="003549F7"/>
    <w:rsid w:val="00354AF1"/>
    <w:rsid w:val="003553D9"/>
    <w:rsid w:val="003617AE"/>
    <w:rsid w:val="003617E6"/>
    <w:rsid w:val="00362D65"/>
    <w:rsid w:val="003632F1"/>
    <w:rsid w:val="0036603C"/>
    <w:rsid w:val="00366E46"/>
    <w:rsid w:val="00371B7F"/>
    <w:rsid w:val="003727D7"/>
    <w:rsid w:val="0037502D"/>
    <w:rsid w:val="0037519F"/>
    <w:rsid w:val="00375706"/>
    <w:rsid w:val="00380A2B"/>
    <w:rsid w:val="003817C7"/>
    <w:rsid w:val="00387D9B"/>
    <w:rsid w:val="00390208"/>
    <w:rsid w:val="00390C38"/>
    <w:rsid w:val="0039257D"/>
    <w:rsid w:val="003931B3"/>
    <w:rsid w:val="00393479"/>
    <w:rsid w:val="0039614D"/>
    <w:rsid w:val="003961EC"/>
    <w:rsid w:val="003A5691"/>
    <w:rsid w:val="003A5885"/>
    <w:rsid w:val="003A6647"/>
    <w:rsid w:val="003A6BDB"/>
    <w:rsid w:val="003A7E37"/>
    <w:rsid w:val="003B3759"/>
    <w:rsid w:val="003B3A2B"/>
    <w:rsid w:val="003B4009"/>
    <w:rsid w:val="003B48CF"/>
    <w:rsid w:val="003B56C9"/>
    <w:rsid w:val="003B5911"/>
    <w:rsid w:val="003B631E"/>
    <w:rsid w:val="003B782C"/>
    <w:rsid w:val="003C1938"/>
    <w:rsid w:val="003C2476"/>
    <w:rsid w:val="003C2AC6"/>
    <w:rsid w:val="003C2E7A"/>
    <w:rsid w:val="003C4B83"/>
    <w:rsid w:val="003C5AC8"/>
    <w:rsid w:val="003C5CC5"/>
    <w:rsid w:val="003C5F25"/>
    <w:rsid w:val="003C63EE"/>
    <w:rsid w:val="003C72F3"/>
    <w:rsid w:val="003D0B2A"/>
    <w:rsid w:val="003D0C2C"/>
    <w:rsid w:val="003D10D3"/>
    <w:rsid w:val="003D1F3F"/>
    <w:rsid w:val="003D25CD"/>
    <w:rsid w:val="003D278F"/>
    <w:rsid w:val="003D3599"/>
    <w:rsid w:val="003D3D66"/>
    <w:rsid w:val="003D4E01"/>
    <w:rsid w:val="003D5A23"/>
    <w:rsid w:val="003D7557"/>
    <w:rsid w:val="003D7CBA"/>
    <w:rsid w:val="003E1B22"/>
    <w:rsid w:val="003E314C"/>
    <w:rsid w:val="003E5C3E"/>
    <w:rsid w:val="003E66A7"/>
    <w:rsid w:val="003E71C0"/>
    <w:rsid w:val="003F0121"/>
    <w:rsid w:val="003F295B"/>
    <w:rsid w:val="003F38A7"/>
    <w:rsid w:val="003F587A"/>
    <w:rsid w:val="003F5DF4"/>
    <w:rsid w:val="0040062E"/>
    <w:rsid w:val="00402141"/>
    <w:rsid w:val="00403941"/>
    <w:rsid w:val="00404403"/>
    <w:rsid w:val="0040450F"/>
    <w:rsid w:val="00406576"/>
    <w:rsid w:val="004065CF"/>
    <w:rsid w:val="00407595"/>
    <w:rsid w:val="00410B00"/>
    <w:rsid w:val="00411251"/>
    <w:rsid w:val="00411AC4"/>
    <w:rsid w:val="00411EDF"/>
    <w:rsid w:val="0041378E"/>
    <w:rsid w:val="0041448A"/>
    <w:rsid w:val="004144BC"/>
    <w:rsid w:val="00414928"/>
    <w:rsid w:val="00415BA8"/>
    <w:rsid w:val="004206FC"/>
    <w:rsid w:val="00420DC9"/>
    <w:rsid w:val="004213A9"/>
    <w:rsid w:val="004224E6"/>
    <w:rsid w:val="004225B7"/>
    <w:rsid w:val="00424696"/>
    <w:rsid w:val="0042490F"/>
    <w:rsid w:val="00426A45"/>
    <w:rsid w:val="00427B87"/>
    <w:rsid w:val="00432FA8"/>
    <w:rsid w:val="00433F44"/>
    <w:rsid w:val="004368D3"/>
    <w:rsid w:val="0043753C"/>
    <w:rsid w:val="0043770C"/>
    <w:rsid w:val="004418C4"/>
    <w:rsid w:val="00443137"/>
    <w:rsid w:val="004439E7"/>
    <w:rsid w:val="00443A0D"/>
    <w:rsid w:val="00444AAA"/>
    <w:rsid w:val="00445345"/>
    <w:rsid w:val="004454E3"/>
    <w:rsid w:val="00445A3E"/>
    <w:rsid w:val="004464C3"/>
    <w:rsid w:val="00446A5D"/>
    <w:rsid w:val="00446BA9"/>
    <w:rsid w:val="004506F5"/>
    <w:rsid w:val="00453C8B"/>
    <w:rsid w:val="00455DBE"/>
    <w:rsid w:val="00456D34"/>
    <w:rsid w:val="004703E4"/>
    <w:rsid w:val="0047069E"/>
    <w:rsid w:val="00470DCF"/>
    <w:rsid w:val="004727C0"/>
    <w:rsid w:val="00472F31"/>
    <w:rsid w:val="0047320C"/>
    <w:rsid w:val="00473FCE"/>
    <w:rsid w:val="00475304"/>
    <w:rsid w:val="0048026B"/>
    <w:rsid w:val="00480D75"/>
    <w:rsid w:val="00482D85"/>
    <w:rsid w:val="004835E4"/>
    <w:rsid w:val="0048361A"/>
    <w:rsid w:val="00485378"/>
    <w:rsid w:val="004870FA"/>
    <w:rsid w:val="00490963"/>
    <w:rsid w:val="00491438"/>
    <w:rsid w:val="00491A72"/>
    <w:rsid w:val="00491CA7"/>
    <w:rsid w:val="004A02C8"/>
    <w:rsid w:val="004A05DE"/>
    <w:rsid w:val="004A0965"/>
    <w:rsid w:val="004A1566"/>
    <w:rsid w:val="004A2B2F"/>
    <w:rsid w:val="004A34A5"/>
    <w:rsid w:val="004A4F21"/>
    <w:rsid w:val="004A51AC"/>
    <w:rsid w:val="004A5708"/>
    <w:rsid w:val="004A69AC"/>
    <w:rsid w:val="004B0362"/>
    <w:rsid w:val="004B0F15"/>
    <w:rsid w:val="004B10D4"/>
    <w:rsid w:val="004B1FE5"/>
    <w:rsid w:val="004B2247"/>
    <w:rsid w:val="004B3D2C"/>
    <w:rsid w:val="004B4995"/>
    <w:rsid w:val="004B5E03"/>
    <w:rsid w:val="004C1F14"/>
    <w:rsid w:val="004C2352"/>
    <w:rsid w:val="004C2F85"/>
    <w:rsid w:val="004C2F8A"/>
    <w:rsid w:val="004C409B"/>
    <w:rsid w:val="004C435E"/>
    <w:rsid w:val="004C458B"/>
    <w:rsid w:val="004C48F2"/>
    <w:rsid w:val="004C5E28"/>
    <w:rsid w:val="004C6C5B"/>
    <w:rsid w:val="004C73F4"/>
    <w:rsid w:val="004D0003"/>
    <w:rsid w:val="004D0D39"/>
    <w:rsid w:val="004D2810"/>
    <w:rsid w:val="004D5880"/>
    <w:rsid w:val="004D71DB"/>
    <w:rsid w:val="004D7855"/>
    <w:rsid w:val="004D7DAB"/>
    <w:rsid w:val="004E0136"/>
    <w:rsid w:val="004E119E"/>
    <w:rsid w:val="004E2816"/>
    <w:rsid w:val="004E41A0"/>
    <w:rsid w:val="004E4C8E"/>
    <w:rsid w:val="004E4DAB"/>
    <w:rsid w:val="004E511D"/>
    <w:rsid w:val="004E57E7"/>
    <w:rsid w:val="004E7A5E"/>
    <w:rsid w:val="004F0F0B"/>
    <w:rsid w:val="004F1D33"/>
    <w:rsid w:val="004F2044"/>
    <w:rsid w:val="004F3C0A"/>
    <w:rsid w:val="004F5698"/>
    <w:rsid w:val="004F59AA"/>
    <w:rsid w:val="004F7399"/>
    <w:rsid w:val="004F74D2"/>
    <w:rsid w:val="00504215"/>
    <w:rsid w:val="00504386"/>
    <w:rsid w:val="00505C13"/>
    <w:rsid w:val="00505D7D"/>
    <w:rsid w:val="00506D4D"/>
    <w:rsid w:val="00511665"/>
    <w:rsid w:val="00514740"/>
    <w:rsid w:val="00515426"/>
    <w:rsid w:val="0051570F"/>
    <w:rsid w:val="00515E96"/>
    <w:rsid w:val="005162B0"/>
    <w:rsid w:val="00520BC0"/>
    <w:rsid w:val="00523A15"/>
    <w:rsid w:val="00524332"/>
    <w:rsid w:val="00524494"/>
    <w:rsid w:val="00524B38"/>
    <w:rsid w:val="00525C2F"/>
    <w:rsid w:val="005266A1"/>
    <w:rsid w:val="00527157"/>
    <w:rsid w:val="005275E8"/>
    <w:rsid w:val="005277D0"/>
    <w:rsid w:val="0053014A"/>
    <w:rsid w:val="00533A6F"/>
    <w:rsid w:val="005345FB"/>
    <w:rsid w:val="00540D45"/>
    <w:rsid w:val="00541493"/>
    <w:rsid w:val="005417B5"/>
    <w:rsid w:val="0054274C"/>
    <w:rsid w:val="0054353A"/>
    <w:rsid w:val="00544D3F"/>
    <w:rsid w:val="005457AF"/>
    <w:rsid w:val="005474AF"/>
    <w:rsid w:val="005509C0"/>
    <w:rsid w:val="00550D6C"/>
    <w:rsid w:val="005511F6"/>
    <w:rsid w:val="00551D8F"/>
    <w:rsid w:val="0055275D"/>
    <w:rsid w:val="005531AC"/>
    <w:rsid w:val="005579BA"/>
    <w:rsid w:val="00561993"/>
    <w:rsid w:val="0056382B"/>
    <w:rsid w:val="0056399B"/>
    <w:rsid w:val="005643FB"/>
    <w:rsid w:val="00565ECB"/>
    <w:rsid w:val="00571D1B"/>
    <w:rsid w:val="00572160"/>
    <w:rsid w:val="005723FB"/>
    <w:rsid w:val="0057314D"/>
    <w:rsid w:val="00575615"/>
    <w:rsid w:val="00577C37"/>
    <w:rsid w:val="005822B4"/>
    <w:rsid w:val="00582E06"/>
    <w:rsid w:val="00583378"/>
    <w:rsid w:val="00583468"/>
    <w:rsid w:val="0058683C"/>
    <w:rsid w:val="00586FCE"/>
    <w:rsid w:val="005874C3"/>
    <w:rsid w:val="00590084"/>
    <w:rsid w:val="00590414"/>
    <w:rsid w:val="00590D2F"/>
    <w:rsid w:val="00591966"/>
    <w:rsid w:val="00591E6C"/>
    <w:rsid w:val="00592231"/>
    <w:rsid w:val="00594693"/>
    <w:rsid w:val="005969FA"/>
    <w:rsid w:val="005A00F2"/>
    <w:rsid w:val="005A3956"/>
    <w:rsid w:val="005A4B96"/>
    <w:rsid w:val="005A4C87"/>
    <w:rsid w:val="005A54DF"/>
    <w:rsid w:val="005A5651"/>
    <w:rsid w:val="005A6FF2"/>
    <w:rsid w:val="005A703E"/>
    <w:rsid w:val="005A71CE"/>
    <w:rsid w:val="005B15CB"/>
    <w:rsid w:val="005B2345"/>
    <w:rsid w:val="005B2CA5"/>
    <w:rsid w:val="005B475A"/>
    <w:rsid w:val="005B5094"/>
    <w:rsid w:val="005B6F56"/>
    <w:rsid w:val="005C136C"/>
    <w:rsid w:val="005C2140"/>
    <w:rsid w:val="005C3BFA"/>
    <w:rsid w:val="005C3DFD"/>
    <w:rsid w:val="005C47DA"/>
    <w:rsid w:val="005C6260"/>
    <w:rsid w:val="005C7BDA"/>
    <w:rsid w:val="005D0B90"/>
    <w:rsid w:val="005D0EE9"/>
    <w:rsid w:val="005D3396"/>
    <w:rsid w:val="005D6F26"/>
    <w:rsid w:val="005D78CB"/>
    <w:rsid w:val="005E1C43"/>
    <w:rsid w:val="005E3D91"/>
    <w:rsid w:val="005E3E51"/>
    <w:rsid w:val="005E4168"/>
    <w:rsid w:val="005E4F07"/>
    <w:rsid w:val="005E5F4C"/>
    <w:rsid w:val="005E65F8"/>
    <w:rsid w:val="005E6B62"/>
    <w:rsid w:val="005F054A"/>
    <w:rsid w:val="005F285F"/>
    <w:rsid w:val="005F3720"/>
    <w:rsid w:val="005F3968"/>
    <w:rsid w:val="005F5123"/>
    <w:rsid w:val="006000F0"/>
    <w:rsid w:val="006018F7"/>
    <w:rsid w:val="00601DB5"/>
    <w:rsid w:val="0060292E"/>
    <w:rsid w:val="00602FFE"/>
    <w:rsid w:val="00603135"/>
    <w:rsid w:val="00603E67"/>
    <w:rsid w:val="006060DA"/>
    <w:rsid w:val="006133D5"/>
    <w:rsid w:val="006151F6"/>
    <w:rsid w:val="00617487"/>
    <w:rsid w:val="00620EC2"/>
    <w:rsid w:val="00621929"/>
    <w:rsid w:val="006221B3"/>
    <w:rsid w:val="0062235E"/>
    <w:rsid w:val="00622D88"/>
    <w:rsid w:val="00625326"/>
    <w:rsid w:val="006270E2"/>
    <w:rsid w:val="0063266A"/>
    <w:rsid w:val="00632A4B"/>
    <w:rsid w:val="006336A4"/>
    <w:rsid w:val="0063381D"/>
    <w:rsid w:val="0063459C"/>
    <w:rsid w:val="00634839"/>
    <w:rsid w:val="00635F53"/>
    <w:rsid w:val="0063658F"/>
    <w:rsid w:val="006402F5"/>
    <w:rsid w:val="00640715"/>
    <w:rsid w:val="0064182D"/>
    <w:rsid w:val="00641F91"/>
    <w:rsid w:val="00642470"/>
    <w:rsid w:val="00642655"/>
    <w:rsid w:val="00643CA5"/>
    <w:rsid w:val="00644638"/>
    <w:rsid w:val="00644CAF"/>
    <w:rsid w:val="00646721"/>
    <w:rsid w:val="006468F2"/>
    <w:rsid w:val="00647989"/>
    <w:rsid w:val="00647BDD"/>
    <w:rsid w:val="00647EA4"/>
    <w:rsid w:val="006502D5"/>
    <w:rsid w:val="00652E17"/>
    <w:rsid w:val="00653843"/>
    <w:rsid w:val="00654226"/>
    <w:rsid w:val="0065572F"/>
    <w:rsid w:val="00655836"/>
    <w:rsid w:val="00655CCB"/>
    <w:rsid w:val="006573D2"/>
    <w:rsid w:val="00660040"/>
    <w:rsid w:val="00660406"/>
    <w:rsid w:val="00661F6B"/>
    <w:rsid w:val="0066454E"/>
    <w:rsid w:val="00664E0C"/>
    <w:rsid w:val="00665477"/>
    <w:rsid w:val="006657D9"/>
    <w:rsid w:val="00665B36"/>
    <w:rsid w:val="00665FFB"/>
    <w:rsid w:val="00666DCB"/>
    <w:rsid w:val="00670067"/>
    <w:rsid w:val="00670600"/>
    <w:rsid w:val="006707B5"/>
    <w:rsid w:val="00670E86"/>
    <w:rsid w:val="0067105F"/>
    <w:rsid w:val="0067117A"/>
    <w:rsid w:val="00674EC1"/>
    <w:rsid w:val="00675037"/>
    <w:rsid w:val="00675554"/>
    <w:rsid w:val="00680274"/>
    <w:rsid w:val="006803A5"/>
    <w:rsid w:val="0068063F"/>
    <w:rsid w:val="00681421"/>
    <w:rsid w:val="00683A76"/>
    <w:rsid w:val="00684817"/>
    <w:rsid w:val="00684986"/>
    <w:rsid w:val="00684DF5"/>
    <w:rsid w:val="0068780A"/>
    <w:rsid w:val="00687B73"/>
    <w:rsid w:val="0069036F"/>
    <w:rsid w:val="006912E8"/>
    <w:rsid w:val="006938E3"/>
    <w:rsid w:val="00693DF5"/>
    <w:rsid w:val="0069467A"/>
    <w:rsid w:val="006949A3"/>
    <w:rsid w:val="00695C10"/>
    <w:rsid w:val="00695DD7"/>
    <w:rsid w:val="00695E5E"/>
    <w:rsid w:val="00697389"/>
    <w:rsid w:val="00697F97"/>
    <w:rsid w:val="006A029E"/>
    <w:rsid w:val="006A0C4E"/>
    <w:rsid w:val="006A404B"/>
    <w:rsid w:val="006A652B"/>
    <w:rsid w:val="006A7763"/>
    <w:rsid w:val="006B2145"/>
    <w:rsid w:val="006B25C9"/>
    <w:rsid w:val="006B330E"/>
    <w:rsid w:val="006B3762"/>
    <w:rsid w:val="006B68DE"/>
    <w:rsid w:val="006C113E"/>
    <w:rsid w:val="006C14C9"/>
    <w:rsid w:val="006C16CC"/>
    <w:rsid w:val="006C1C44"/>
    <w:rsid w:val="006C1EB0"/>
    <w:rsid w:val="006C4FC4"/>
    <w:rsid w:val="006C5109"/>
    <w:rsid w:val="006C7599"/>
    <w:rsid w:val="006C7D3F"/>
    <w:rsid w:val="006D275C"/>
    <w:rsid w:val="006D4BA1"/>
    <w:rsid w:val="006D6169"/>
    <w:rsid w:val="006D7714"/>
    <w:rsid w:val="006E008F"/>
    <w:rsid w:val="006E0B8D"/>
    <w:rsid w:val="006E17AA"/>
    <w:rsid w:val="006E1FC9"/>
    <w:rsid w:val="006E3F44"/>
    <w:rsid w:val="006E49ED"/>
    <w:rsid w:val="006E5B7D"/>
    <w:rsid w:val="006E67DA"/>
    <w:rsid w:val="006E6EB1"/>
    <w:rsid w:val="006E7A5F"/>
    <w:rsid w:val="006E7A86"/>
    <w:rsid w:val="006E7FD7"/>
    <w:rsid w:val="006F0A9C"/>
    <w:rsid w:val="006F1868"/>
    <w:rsid w:val="006F1D00"/>
    <w:rsid w:val="006F38D4"/>
    <w:rsid w:val="006F46AD"/>
    <w:rsid w:val="006F4BC8"/>
    <w:rsid w:val="006F6B08"/>
    <w:rsid w:val="007014DC"/>
    <w:rsid w:val="007018D5"/>
    <w:rsid w:val="00702A1C"/>
    <w:rsid w:val="00703CB3"/>
    <w:rsid w:val="00704753"/>
    <w:rsid w:val="00704A0C"/>
    <w:rsid w:val="0070578C"/>
    <w:rsid w:val="007076E6"/>
    <w:rsid w:val="00707B47"/>
    <w:rsid w:val="00707C28"/>
    <w:rsid w:val="00710462"/>
    <w:rsid w:val="007106C5"/>
    <w:rsid w:val="0071121B"/>
    <w:rsid w:val="007125E3"/>
    <w:rsid w:val="00716467"/>
    <w:rsid w:val="00720363"/>
    <w:rsid w:val="00721E65"/>
    <w:rsid w:val="0072265C"/>
    <w:rsid w:val="00723C4B"/>
    <w:rsid w:val="00725ECD"/>
    <w:rsid w:val="00726857"/>
    <w:rsid w:val="0072738E"/>
    <w:rsid w:val="0073021D"/>
    <w:rsid w:val="007329BF"/>
    <w:rsid w:val="007356D4"/>
    <w:rsid w:val="00736543"/>
    <w:rsid w:val="00736995"/>
    <w:rsid w:val="007403DD"/>
    <w:rsid w:val="0074066D"/>
    <w:rsid w:val="00740837"/>
    <w:rsid w:val="0074173E"/>
    <w:rsid w:val="00745933"/>
    <w:rsid w:val="00747A84"/>
    <w:rsid w:val="0075060E"/>
    <w:rsid w:val="0075106B"/>
    <w:rsid w:val="00752299"/>
    <w:rsid w:val="00754118"/>
    <w:rsid w:val="00754481"/>
    <w:rsid w:val="00755C41"/>
    <w:rsid w:val="007562D1"/>
    <w:rsid w:val="007566DB"/>
    <w:rsid w:val="00756794"/>
    <w:rsid w:val="00757A9D"/>
    <w:rsid w:val="00757FA8"/>
    <w:rsid w:val="007601A9"/>
    <w:rsid w:val="00760C9F"/>
    <w:rsid w:val="00761D12"/>
    <w:rsid w:val="007625D0"/>
    <w:rsid w:val="0076278E"/>
    <w:rsid w:val="007627B5"/>
    <w:rsid w:val="00763AE2"/>
    <w:rsid w:val="00763BB4"/>
    <w:rsid w:val="00764461"/>
    <w:rsid w:val="007650F2"/>
    <w:rsid w:val="007665E4"/>
    <w:rsid w:val="00767B44"/>
    <w:rsid w:val="00767DF9"/>
    <w:rsid w:val="0077034C"/>
    <w:rsid w:val="00770E7E"/>
    <w:rsid w:val="00770E90"/>
    <w:rsid w:val="00773B9F"/>
    <w:rsid w:val="00774905"/>
    <w:rsid w:val="00774DE3"/>
    <w:rsid w:val="00775904"/>
    <w:rsid w:val="007759DD"/>
    <w:rsid w:val="007767C6"/>
    <w:rsid w:val="007779F8"/>
    <w:rsid w:val="00780C1E"/>
    <w:rsid w:val="00780F9D"/>
    <w:rsid w:val="0078203B"/>
    <w:rsid w:val="00782AF9"/>
    <w:rsid w:val="00782C70"/>
    <w:rsid w:val="007864DB"/>
    <w:rsid w:val="00787A3E"/>
    <w:rsid w:val="00792445"/>
    <w:rsid w:val="00793030"/>
    <w:rsid w:val="00794DBF"/>
    <w:rsid w:val="00795965"/>
    <w:rsid w:val="007A188A"/>
    <w:rsid w:val="007A2E73"/>
    <w:rsid w:val="007A3B21"/>
    <w:rsid w:val="007A5A58"/>
    <w:rsid w:val="007A69D5"/>
    <w:rsid w:val="007A6C17"/>
    <w:rsid w:val="007B2F75"/>
    <w:rsid w:val="007B312C"/>
    <w:rsid w:val="007B386D"/>
    <w:rsid w:val="007B44E3"/>
    <w:rsid w:val="007B48CE"/>
    <w:rsid w:val="007B4EF9"/>
    <w:rsid w:val="007B59F3"/>
    <w:rsid w:val="007B5DDD"/>
    <w:rsid w:val="007C0D29"/>
    <w:rsid w:val="007C241A"/>
    <w:rsid w:val="007C2CFC"/>
    <w:rsid w:val="007C37CE"/>
    <w:rsid w:val="007C43B0"/>
    <w:rsid w:val="007C45BD"/>
    <w:rsid w:val="007C5A14"/>
    <w:rsid w:val="007D09D8"/>
    <w:rsid w:val="007D0EFC"/>
    <w:rsid w:val="007D15AA"/>
    <w:rsid w:val="007D17AC"/>
    <w:rsid w:val="007D1817"/>
    <w:rsid w:val="007D21EA"/>
    <w:rsid w:val="007D2CAA"/>
    <w:rsid w:val="007D2CCD"/>
    <w:rsid w:val="007D3D27"/>
    <w:rsid w:val="007D4006"/>
    <w:rsid w:val="007E33C5"/>
    <w:rsid w:val="007E3E0B"/>
    <w:rsid w:val="007E5B93"/>
    <w:rsid w:val="007E76D2"/>
    <w:rsid w:val="007E79DC"/>
    <w:rsid w:val="007E7AFB"/>
    <w:rsid w:val="007F14E2"/>
    <w:rsid w:val="007F25D0"/>
    <w:rsid w:val="007F4291"/>
    <w:rsid w:val="007F5FCC"/>
    <w:rsid w:val="007F624E"/>
    <w:rsid w:val="0080007A"/>
    <w:rsid w:val="008000A9"/>
    <w:rsid w:val="00800FD6"/>
    <w:rsid w:val="008012F7"/>
    <w:rsid w:val="0080353F"/>
    <w:rsid w:val="00803954"/>
    <w:rsid w:val="00803BDF"/>
    <w:rsid w:val="00804964"/>
    <w:rsid w:val="008050FA"/>
    <w:rsid w:val="00806EB0"/>
    <w:rsid w:val="00807AC5"/>
    <w:rsid w:val="00810365"/>
    <w:rsid w:val="0081041B"/>
    <w:rsid w:val="00811649"/>
    <w:rsid w:val="00813580"/>
    <w:rsid w:val="00813E47"/>
    <w:rsid w:val="00814D98"/>
    <w:rsid w:val="00814F8C"/>
    <w:rsid w:val="0081652F"/>
    <w:rsid w:val="00820405"/>
    <w:rsid w:val="00821238"/>
    <w:rsid w:val="00821618"/>
    <w:rsid w:val="0082220F"/>
    <w:rsid w:val="008232F8"/>
    <w:rsid w:val="00825421"/>
    <w:rsid w:val="00825EAA"/>
    <w:rsid w:val="00826BDB"/>
    <w:rsid w:val="008270AD"/>
    <w:rsid w:val="008271A3"/>
    <w:rsid w:val="00830A39"/>
    <w:rsid w:val="00832426"/>
    <w:rsid w:val="00832B98"/>
    <w:rsid w:val="00833260"/>
    <w:rsid w:val="00833E30"/>
    <w:rsid w:val="00835DEE"/>
    <w:rsid w:val="008363EA"/>
    <w:rsid w:val="0083698C"/>
    <w:rsid w:val="0083768C"/>
    <w:rsid w:val="00837857"/>
    <w:rsid w:val="0084127E"/>
    <w:rsid w:val="0084193F"/>
    <w:rsid w:val="00842380"/>
    <w:rsid w:val="00843FD2"/>
    <w:rsid w:val="00846C35"/>
    <w:rsid w:val="00847732"/>
    <w:rsid w:val="00847EF9"/>
    <w:rsid w:val="00850823"/>
    <w:rsid w:val="0085305B"/>
    <w:rsid w:val="00855C05"/>
    <w:rsid w:val="008563F2"/>
    <w:rsid w:val="00857C5A"/>
    <w:rsid w:val="00860FCA"/>
    <w:rsid w:val="008632A8"/>
    <w:rsid w:val="0086367E"/>
    <w:rsid w:val="00864287"/>
    <w:rsid w:val="008665B5"/>
    <w:rsid w:val="00870C46"/>
    <w:rsid w:val="00872477"/>
    <w:rsid w:val="008728AD"/>
    <w:rsid w:val="00874DA8"/>
    <w:rsid w:val="00874F76"/>
    <w:rsid w:val="00874F89"/>
    <w:rsid w:val="00875A30"/>
    <w:rsid w:val="0087684B"/>
    <w:rsid w:val="00881A5E"/>
    <w:rsid w:val="00881F0C"/>
    <w:rsid w:val="00883680"/>
    <w:rsid w:val="008836C8"/>
    <w:rsid w:val="0088567D"/>
    <w:rsid w:val="00885924"/>
    <w:rsid w:val="0088759A"/>
    <w:rsid w:val="00887700"/>
    <w:rsid w:val="00887FC2"/>
    <w:rsid w:val="00890547"/>
    <w:rsid w:val="00891B45"/>
    <w:rsid w:val="00891DC8"/>
    <w:rsid w:val="00891E3F"/>
    <w:rsid w:val="00891F8D"/>
    <w:rsid w:val="0089395E"/>
    <w:rsid w:val="00894499"/>
    <w:rsid w:val="00894C39"/>
    <w:rsid w:val="008951C4"/>
    <w:rsid w:val="008952E9"/>
    <w:rsid w:val="00895787"/>
    <w:rsid w:val="00895C36"/>
    <w:rsid w:val="00897072"/>
    <w:rsid w:val="00897A69"/>
    <w:rsid w:val="008A0B19"/>
    <w:rsid w:val="008A24E3"/>
    <w:rsid w:val="008A2B7C"/>
    <w:rsid w:val="008A4188"/>
    <w:rsid w:val="008A5035"/>
    <w:rsid w:val="008A736B"/>
    <w:rsid w:val="008A7C54"/>
    <w:rsid w:val="008B033D"/>
    <w:rsid w:val="008B189C"/>
    <w:rsid w:val="008B45AC"/>
    <w:rsid w:val="008B7CCA"/>
    <w:rsid w:val="008C0ADF"/>
    <w:rsid w:val="008C0C64"/>
    <w:rsid w:val="008C0F21"/>
    <w:rsid w:val="008C3364"/>
    <w:rsid w:val="008C410F"/>
    <w:rsid w:val="008C50E0"/>
    <w:rsid w:val="008C53AF"/>
    <w:rsid w:val="008C6491"/>
    <w:rsid w:val="008C7612"/>
    <w:rsid w:val="008C7E52"/>
    <w:rsid w:val="008D1FD7"/>
    <w:rsid w:val="008D208F"/>
    <w:rsid w:val="008D2FC9"/>
    <w:rsid w:val="008D3247"/>
    <w:rsid w:val="008D5F27"/>
    <w:rsid w:val="008D6516"/>
    <w:rsid w:val="008D6E63"/>
    <w:rsid w:val="008D7671"/>
    <w:rsid w:val="008D77EC"/>
    <w:rsid w:val="008E07B2"/>
    <w:rsid w:val="008E2ECB"/>
    <w:rsid w:val="008E32CF"/>
    <w:rsid w:val="008E3D8B"/>
    <w:rsid w:val="008E753D"/>
    <w:rsid w:val="008F15B9"/>
    <w:rsid w:val="008F1952"/>
    <w:rsid w:val="008F1ACA"/>
    <w:rsid w:val="008F2302"/>
    <w:rsid w:val="008F2431"/>
    <w:rsid w:val="008F4071"/>
    <w:rsid w:val="008F4A53"/>
    <w:rsid w:val="008F5326"/>
    <w:rsid w:val="00900AF7"/>
    <w:rsid w:val="009030CA"/>
    <w:rsid w:val="00903B2C"/>
    <w:rsid w:val="009045C0"/>
    <w:rsid w:val="009045F8"/>
    <w:rsid w:val="00904661"/>
    <w:rsid w:val="009050FB"/>
    <w:rsid w:val="009109C1"/>
    <w:rsid w:val="00912C03"/>
    <w:rsid w:val="009154CC"/>
    <w:rsid w:val="0091582B"/>
    <w:rsid w:val="00915866"/>
    <w:rsid w:val="00921ADE"/>
    <w:rsid w:val="00922A90"/>
    <w:rsid w:val="00922F39"/>
    <w:rsid w:val="00923C10"/>
    <w:rsid w:val="00923CD0"/>
    <w:rsid w:val="00925AEC"/>
    <w:rsid w:val="00926829"/>
    <w:rsid w:val="009313C5"/>
    <w:rsid w:val="00931416"/>
    <w:rsid w:val="00933C90"/>
    <w:rsid w:val="0093401E"/>
    <w:rsid w:val="00934993"/>
    <w:rsid w:val="00937071"/>
    <w:rsid w:val="00940DD9"/>
    <w:rsid w:val="00941599"/>
    <w:rsid w:val="009416D8"/>
    <w:rsid w:val="00942219"/>
    <w:rsid w:val="009430D6"/>
    <w:rsid w:val="00943849"/>
    <w:rsid w:val="0094436F"/>
    <w:rsid w:val="009454C0"/>
    <w:rsid w:val="00951EAE"/>
    <w:rsid w:val="0095241D"/>
    <w:rsid w:val="00953C46"/>
    <w:rsid w:val="00953F28"/>
    <w:rsid w:val="00954551"/>
    <w:rsid w:val="009564C9"/>
    <w:rsid w:val="00957047"/>
    <w:rsid w:val="0095754A"/>
    <w:rsid w:val="00960784"/>
    <w:rsid w:val="00960906"/>
    <w:rsid w:val="0096091D"/>
    <w:rsid w:val="009610A4"/>
    <w:rsid w:val="009614D6"/>
    <w:rsid w:val="009623C7"/>
    <w:rsid w:val="009629DA"/>
    <w:rsid w:val="00962E12"/>
    <w:rsid w:val="00964CAA"/>
    <w:rsid w:val="00964E68"/>
    <w:rsid w:val="00965083"/>
    <w:rsid w:val="00965C7F"/>
    <w:rsid w:val="00966CEE"/>
    <w:rsid w:val="009676AA"/>
    <w:rsid w:val="00970E9D"/>
    <w:rsid w:val="009723C8"/>
    <w:rsid w:val="0097365A"/>
    <w:rsid w:val="00975F3F"/>
    <w:rsid w:val="009807B1"/>
    <w:rsid w:val="00980B1C"/>
    <w:rsid w:val="00981BE5"/>
    <w:rsid w:val="00982A00"/>
    <w:rsid w:val="00982C24"/>
    <w:rsid w:val="00984100"/>
    <w:rsid w:val="00984DA9"/>
    <w:rsid w:val="00985035"/>
    <w:rsid w:val="00985592"/>
    <w:rsid w:val="00985E3F"/>
    <w:rsid w:val="00986A82"/>
    <w:rsid w:val="00987051"/>
    <w:rsid w:val="00987BFF"/>
    <w:rsid w:val="00991033"/>
    <w:rsid w:val="00991CE4"/>
    <w:rsid w:val="009920C7"/>
    <w:rsid w:val="00993546"/>
    <w:rsid w:val="00993CC5"/>
    <w:rsid w:val="009942B6"/>
    <w:rsid w:val="009944EC"/>
    <w:rsid w:val="00995941"/>
    <w:rsid w:val="00995ED5"/>
    <w:rsid w:val="00995F49"/>
    <w:rsid w:val="009974E7"/>
    <w:rsid w:val="009976E7"/>
    <w:rsid w:val="009A0CED"/>
    <w:rsid w:val="009A157D"/>
    <w:rsid w:val="009A396C"/>
    <w:rsid w:val="009A3C9D"/>
    <w:rsid w:val="009A3E3D"/>
    <w:rsid w:val="009A6939"/>
    <w:rsid w:val="009B0D2E"/>
    <w:rsid w:val="009B0F59"/>
    <w:rsid w:val="009B1038"/>
    <w:rsid w:val="009B1DC7"/>
    <w:rsid w:val="009B21C9"/>
    <w:rsid w:val="009B35F2"/>
    <w:rsid w:val="009B40C4"/>
    <w:rsid w:val="009B52C4"/>
    <w:rsid w:val="009B5F1E"/>
    <w:rsid w:val="009C2767"/>
    <w:rsid w:val="009C3EA3"/>
    <w:rsid w:val="009C3EB0"/>
    <w:rsid w:val="009D07C2"/>
    <w:rsid w:val="009D4B1F"/>
    <w:rsid w:val="009D555B"/>
    <w:rsid w:val="009D5F9B"/>
    <w:rsid w:val="009D6FC1"/>
    <w:rsid w:val="009E12C6"/>
    <w:rsid w:val="009E2B00"/>
    <w:rsid w:val="009E2CD3"/>
    <w:rsid w:val="009E2FD2"/>
    <w:rsid w:val="009E3BA7"/>
    <w:rsid w:val="009E515F"/>
    <w:rsid w:val="009E553C"/>
    <w:rsid w:val="009E5D12"/>
    <w:rsid w:val="009E67E4"/>
    <w:rsid w:val="009F0836"/>
    <w:rsid w:val="009F2476"/>
    <w:rsid w:val="009F41A9"/>
    <w:rsid w:val="009F48D7"/>
    <w:rsid w:val="009F5CC1"/>
    <w:rsid w:val="009F5FBF"/>
    <w:rsid w:val="009F60AA"/>
    <w:rsid w:val="009F6FA5"/>
    <w:rsid w:val="00A016D1"/>
    <w:rsid w:val="00A01733"/>
    <w:rsid w:val="00A01B62"/>
    <w:rsid w:val="00A020ED"/>
    <w:rsid w:val="00A02355"/>
    <w:rsid w:val="00A02852"/>
    <w:rsid w:val="00A03483"/>
    <w:rsid w:val="00A0359C"/>
    <w:rsid w:val="00A057BF"/>
    <w:rsid w:val="00A06010"/>
    <w:rsid w:val="00A07172"/>
    <w:rsid w:val="00A07776"/>
    <w:rsid w:val="00A07951"/>
    <w:rsid w:val="00A07A8A"/>
    <w:rsid w:val="00A1091D"/>
    <w:rsid w:val="00A10D87"/>
    <w:rsid w:val="00A10E62"/>
    <w:rsid w:val="00A1266A"/>
    <w:rsid w:val="00A1454B"/>
    <w:rsid w:val="00A1686E"/>
    <w:rsid w:val="00A16BC7"/>
    <w:rsid w:val="00A17712"/>
    <w:rsid w:val="00A21274"/>
    <w:rsid w:val="00A23BB8"/>
    <w:rsid w:val="00A23D28"/>
    <w:rsid w:val="00A23E53"/>
    <w:rsid w:val="00A241EF"/>
    <w:rsid w:val="00A25055"/>
    <w:rsid w:val="00A25307"/>
    <w:rsid w:val="00A270AF"/>
    <w:rsid w:val="00A27672"/>
    <w:rsid w:val="00A31A66"/>
    <w:rsid w:val="00A33C27"/>
    <w:rsid w:val="00A33C86"/>
    <w:rsid w:val="00A3430C"/>
    <w:rsid w:val="00A34E06"/>
    <w:rsid w:val="00A34F60"/>
    <w:rsid w:val="00A36695"/>
    <w:rsid w:val="00A41595"/>
    <w:rsid w:val="00A41C89"/>
    <w:rsid w:val="00A44D6F"/>
    <w:rsid w:val="00A4658E"/>
    <w:rsid w:val="00A46745"/>
    <w:rsid w:val="00A50212"/>
    <w:rsid w:val="00A50840"/>
    <w:rsid w:val="00A511F0"/>
    <w:rsid w:val="00A52A19"/>
    <w:rsid w:val="00A53C94"/>
    <w:rsid w:val="00A54E45"/>
    <w:rsid w:val="00A57A09"/>
    <w:rsid w:val="00A57CED"/>
    <w:rsid w:val="00A60F00"/>
    <w:rsid w:val="00A64374"/>
    <w:rsid w:val="00A65D4A"/>
    <w:rsid w:val="00A66262"/>
    <w:rsid w:val="00A66BDA"/>
    <w:rsid w:val="00A67FA8"/>
    <w:rsid w:val="00A67FCB"/>
    <w:rsid w:val="00A67FD5"/>
    <w:rsid w:val="00A7035C"/>
    <w:rsid w:val="00A7090D"/>
    <w:rsid w:val="00A7318E"/>
    <w:rsid w:val="00A73303"/>
    <w:rsid w:val="00A73429"/>
    <w:rsid w:val="00A734FE"/>
    <w:rsid w:val="00A73921"/>
    <w:rsid w:val="00A7465C"/>
    <w:rsid w:val="00A75D8A"/>
    <w:rsid w:val="00A76000"/>
    <w:rsid w:val="00A81FB3"/>
    <w:rsid w:val="00A851DE"/>
    <w:rsid w:val="00A861FA"/>
    <w:rsid w:val="00A8626D"/>
    <w:rsid w:val="00A90AD0"/>
    <w:rsid w:val="00A90D1F"/>
    <w:rsid w:val="00A91090"/>
    <w:rsid w:val="00A912A5"/>
    <w:rsid w:val="00A91574"/>
    <w:rsid w:val="00A91E6E"/>
    <w:rsid w:val="00A932B7"/>
    <w:rsid w:val="00A9349C"/>
    <w:rsid w:val="00A9602E"/>
    <w:rsid w:val="00A97177"/>
    <w:rsid w:val="00A97FA8"/>
    <w:rsid w:val="00AA0110"/>
    <w:rsid w:val="00AA012E"/>
    <w:rsid w:val="00AA08E4"/>
    <w:rsid w:val="00AA093B"/>
    <w:rsid w:val="00AA22F5"/>
    <w:rsid w:val="00AA3327"/>
    <w:rsid w:val="00AA3AF7"/>
    <w:rsid w:val="00AA4CE6"/>
    <w:rsid w:val="00AA54CD"/>
    <w:rsid w:val="00AA61CF"/>
    <w:rsid w:val="00AA6929"/>
    <w:rsid w:val="00AB0749"/>
    <w:rsid w:val="00AB0A9F"/>
    <w:rsid w:val="00AB18F7"/>
    <w:rsid w:val="00AB2E19"/>
    <w:rsid w:val="00AB5DDA"/>
    <w:rsid w:val="00AB61B2"/>
    <w:rsid w:val="00AB7108"/>
    <w:rsid w:val="00AC00D9"/>
    <w:rsid w:val="00AC2AAA"/>
    <w:rsid w:val="00AC2C87"/>
    <w:rsid w:val="00AC3C71"/>
    <w:rsid w:val="00AC476C"/>
    <w:rsid w:val="00AC5E9B"/>
    <w:rsid w:val="00AC5F8D"/>
    <w:rsid w:val="00AC61DE"/>
    <w:rsid w:val="00AC65DA"/>
    <w:rsid w:val="00AC68D9"/>
    <w:rsid w:val="00AC6EB2"/>
    <w:rsid w:val="00AC7678"/>
    <w:rsid w:val="00AD1C43"/>
    <w:rsid w:val="00AD27D9"/>
    <w:rsid w:val="00AD3A05"/>
    <w:rsid w:val="00AD40AF"/>
    <w:rsid w:val="00AD442B"/>
    <w:rsid w:val="00AD54EC"/>
    <w:rsid w:val="00AD58C6"/>
    <w:rsid w:val="00AD72A4"/>
    <w:rsid w:val="00AD72BF"/>
    <w:rsid w:val="00AD764C"/>
    <w:rsid w:val="00AE05EF"/>
    <w:rsid w:val="00AE29D4"/>
    <w:rsid w:val="00AE2F5D"/>
    <w:rsid w:val="00AE54D5"/>
    <w:rsid w:val="00AE6517"/>
    <w:rsid w:val="00AE666B"/>
    <w:rsid w:val="00AE6956"/>
    <w:rsid w:val="00AE7444"/>
    <w:rsid w:val="00AF00F0"/>
    <w:rsid w:val="00AF0353"/>
    <w:rsid w:val="00AF098C"/>
    <w:rsid w:val="00AF0ADC"/>
    <w:rsid w:val="00AF4F65"/>
    <w:rsid w:val="00AF5B90"/>
    <w:rsid w:val="00AF640C"/>
    <w:rsid w:val="00AF6456"/>
    <w:rsid w:val="00B01436"/>
    <w:rsid w:val="00B04739"/>
    <w:rsid w:val="00B06220"/>
    <w:rsid w:val="00B06E79"/>
    <w:rsid w:val="00B07BD1"/>
    <w:rsid w:val="00B102F4"/>
    <w:rsid w:val="00B1217D"/>
    <w:rsid w:val="00B12C61"/>
    <w:rsid w:val="00B144DA"/>
    <w:rsid w:val="00B14A34"/>
    <w:rsid w:val="00B14CFF"/>
    <w:rsid w:val="00B154C0"/>
    <w:rsid w:val="00B17A09"/>
    <w:rsid w:val="00B21E54"/>
    <w:rsid w:val="00B22475"/>
    <w:rsid w:val="00B22F07"/>
    <w:rsid w:val="00B23110"/>
    <w:rsid w:val="00B24174"/>
    <w:rsid w:val="00B249B3"/>
    <w:rsid w:val="00B24D40"/>
    <w:rsid w:val="00B252E9"/>
    <w:rsid w:val="00B2563A"/>
    <w:rsid w:val="00B25C4E"/>
    <w:rsid w:val="00B2734D"/>
    <w:rsid w:val="00B276BA"/>
    <w:rsid w:val="00B310CF"/>
    <w:rsid w:val="00B31558"/>
    <w:rsid w:val="00B327FC"/>
    <w:rsid w:val="00B32E5E"/>
    <w:rsid w:val="00B33760"/>
    <w:rsid w:val="00B36E63"/>
    <w:rsid w:val="00B403B2"/>
    <w:rsid w:val="00B4190E"/>
    <w:rsid w:val="00B41BCC"/>
    <w:rsid w:val="00B41D44"/>
    <w:rsid w:val="00B4214A"/>
    <w:rsid w:val="00B445C0"/>
    <w:rsid w:val="00B45A20"/>
    <w:rsid w:val="00B46BAC"/>
    <w:rsid w:val="00B472DD"/>
    <w:rsid w:val="00B526C7"/>
    <w:rsid w:val="00B53517"/>
    <w:rsid w:val="00B5393E"/>
    <w:rsid w:val="00B5480D"/>
    <w:rsid w:val="00B56202"/>
    <w:rsid w:val="00B60C8C"/>
    <w:rsid w:val="00B624A9"/>
    <w:rsid w:val="00B62BB7"/>
    <w:rsid w:val="00B637D0"/>
    <w:rsid w:val="00B639A6"/>
    <w:rsid w:val="00B655B7"/>
    <w:rsid w:val="00B66364"/>
    <w:rsid w:val="00B667B4"/>
    <w:rsid w:val="00B67237"/>
    <w:rsid w:val="00B70666"/>
    <w:rsid w:val="00B715BB"/>
    <w:rsid w:val="00B71845"/>
    <w:rsid w:val="00B7317B"/>
    <w:rsid w:val="00B7444A"/>
    <w:rsid w:val="00B74BC2"/>
    <w:rsid w:val="00B7528A"/>
    <w:rsid w:val="00B770E4"/>
    <w:rsid w:val="00B77EE9"/>
    <w:rsid w:val="00B80ABA"/>
    <w:rsid w:val="00B82083"/>
    <w:rsid w:val="00B83B4F"/>
    <w:rsid w:val="00B8417D"/>
    <w:rsid w:val="00B848E6"/>
    <w:rsid w:val="00B906F8"/>
    <w:rsid w:val="00B9218C"/>
    <w:rsid w:val="00B9350B"/>
    <w:rsid w:val="00B9350E"/>
    <w:rsid w:val="00B94C62"/>
    <w:rsid w:val="00B97880"/>
    <w:rsid w:val="00B9793F"/>
    <w:rsid w:val="00B97988"/>
    <w:rsid w:val="00BA3B1C"/>
    <w:rsid w:val="00BA3EE5"/>
    <w:rsid w:val="00BA4F0C"/>
    <w:rsid w:val="00BA61DE"/>
    <w:rsid w:val="00BB019C"/>
    <w:rsid w:val="00BB0C46"/>
    <w:rsid w:val="00BB3170"/>
    <w:rsid w:val="00BB717B"/>
    <w:rsid w:val="00BB7A49"/>
    <w:rsid w:val="00BB7FC4"/>
    <w:rsid w:val="00BC0A36"/>
    <w:rsid w:val="00BC0AFD"/>
    <w:rsid w:val="00BC0F21"/>
    <w:rsid w:val="00BC1560"/>
    <w:rsid w:val="00BC2031"/>
    <w:rsid w:val="00BC2D30"/>
    <w:rsid w:val="00BC2D44"/>
    <w:rsid w:val="00BC3DA5"/>
    <w:rsid w:val="00BC4B47"/>
    <w:rsid w:val="00BC6AFC"/>
    <w:rsid w:val="00BC7115"/>
    <w:rsid w:val="00BD0712"/>
    <w:rsid w:val="00BD3951"/>
    <w:rsid w:val="00BE0E25"/>
    <w:rsid w:val="00BE0F9A"/>
    <w:rsid w:val="00BE1FC4"/>
    <w:rsid w:val="00BE2BCA"/>
    <w:rsid w:val="00BE2DE3"/>
    <w:rsid w:val="00BE2FCF"/>
    <w:rsid w:val="00BE3C6F"/>
    <w:rsid w:val="00BE4CDB"/>
    <w:rsid w:val="00BE56AB"/>
    <w:rsid w:val="00BE65FB"/>
    <w:rsid w:val="00BE79AD"/>
    <w:rsid w:val="00BF11B2"/>
    <w:rsid w:val="00BF14E9"/>
    <w:rsid w:val="00BF2FD1"/>
    <w:rsid w:val="00BF4112"/>
    <w:rsid w:val="00BF53B7"/>
    <w:rsid w:val="00BF596F"/>
    <w:rsid w:val="00BF677D"/>
    <w:rsid w:val="00BF73E6"/>
    <w:rsid w:val="00BF7E5C"/>
    <w:rsid w:val="00C00052"/>
    <w:rsid w:val="00C039C4"/>
    <w:rsid w:val="00C043A4"/>
    <w:rsid w:val="00C04BD4"/>
    <w:rsid w:val="00C0530A"/>
    <w:rsid w:val="00C06443"/>
    <w:rsid w:val="00C07D9C"/>
    <w:rsid w:val="00C10AF5"/>
    <w:rsid w:val="00C10E9B"/>
    <w:rsid w:val="00C11EE8"/>
    <w:rsid w:val="00C120E1"/>
    <w:rsid w:val="00C127C3"/>
    <w:rsid w:val="00C1369C"/>
    <w:rsid w:val="00C14FD2"/>
    <w:rsid w:val="00C15741"/>
    <w:rsid w:val="00C172CA"/>
    <w:rsid w:val="00C20F4D"/>
    <w:rsid w:val="00C21BC8"/>
    <w:rsid w:val="00C24DDD"/>
    <w:rsid w:val="00C303BE"/>
    <w:rsid w:val="00C3168D"/>
    <w:rsid w:val="00C3227C"/>
    <w:rsid w:val="00C34829"/>
    <w:rsid w:val="00C35283"/>
    <w:rsid w:val="00C3588A"/>
    <w:rsid w:val="00C3762A"/>
    <w:rsid w:val="00C41CEF"/>
    <w:rsid w:val="00C41F5A"/>
    <w:rsid w:val="00C42178"/>
    <w:rsid w:val="00C4392A"/>
    <w:rsid w:val="00C4502F"/>
    <w:rsid w:val="00C45470"/>
    <w:rsid w:val="00C5038A"/>
    <w:rsid w:val="00C51379"/>
    <w:rsid w:val="00C5142F"/>
    <w:rsid w:val="00C51881"/>
    <w:rsid w:val="00C51957"/>
    <w:rsid w:val="00C527AB"/>
    <w:rsid w:val="00C527FF"/>
    <w:rsid w:val="00C5296D"/>
    <w:rsid w:val="00C534E3"/>
    <w:rsid w:val="00C53753"/>
    <w:rsid w:val="00C53C4A"/>
    <w:rsid w:val="00C55629"/>
    <w:rsid w:val="00C55BD2"/>
    <w:rsid w:val="00C561C0"/>
    <w:rsid w:val="00C566A2"/>
    <w:rsid w:val="00C6037F"/>
    <w:rsid w:val="00C60913"/>
    <w:rsid w:val="00C60B31"/>
    <w:rsid w:val="00C617AA"/>
    <w:rsid w:val="00C6526F"/>
    <w:rsid w:val="00C67EFB"/>
    <w:rsid w:val="00C71D6D"/>
    <w:rsid w:val="00C71FD2"/>
    <w:rsid w:val="00C7312F"/>
    <w:rsid w:val="00C73F1C"/>
    <w:rsid w:val="00C74282"/>
    <w:rsid w:val="00C74302"/>
    <w:rsid w:val="00C80E2A"/>
    <w:rsid w:val="00C81867"/>
    <w:rsid w:val="00C81E6A"/>
    <w:rsid w:val="00C82B01"/>
    <w:rsid w:val="00C83BA0"/>
    <w:rsid w:val="00C84F6A"/>
    <w:rsid w:val="00C85F1E"/>
    <w:rsid w:val="00C8684E"/>
    <w:rsid w:val="00C871DD"/>
    <w:rsid w:val="00C92077"/>
    <w:rsid w:val="00C93844"/>
    <w:rsid w:val="00C93BC3"/>
    <w:rsid w:val="00C93D24"/>
    <w:rsid w:val="00C961E1"/>
    <w:rsid w:val="00C9625D"/>
    <w:rsid w:val="00CA0159"/>
    <w:rsid w:val="00CA0CB1"/>
    <w:rsid w:val="00CA24E7"/>
    <w:rsid w:val="00CA4F29"/>
    <w:rsid w:val="00CA5758"/>
    <w:rsid w:val="00CA581B"/>
    <w:rsid w:val="00CA6B7A"/>
    <w:rsid w:val="00CA71F5"/>
    <w:rsid w:val="00CB12CA"/>
    <w:rsid w:val="00CB1435"/>
    <w:rsid w:val="00CB15ED"/>
    <w:rsid w:val="00CB22E7"/>
    <w:rsid w:val="00CB30CB"/>
    <w:rsid w:val="00CB3F55"/>
    <w:rsid w:val="00CB5D86"/>
    <w:rsid w:val="00CB6082"/>
    <w:rsid w:val="00CB6BBB"/>
    <w:rsid w:val="00CC3842"/>
    <w:rsid w:val="00CC52E5"/>
    <w:rsid w:val="00CC5B9C"/>
    <w:rsid w:val="00CC63C6"/>
    <w:rsid w:val="00CC77D6"/>
    <w:rsid w:val="00CC7AAF"/>
    <w:rsid w:val="00CD280C"/>
    <w:rsid w:val="00CD52CB"/>
    <w:rsid w:val="00CE2710"/>
    <w:rsid w:val="00CE2FF2"/>
    <w:rsid w:val="00CE39E6"/>
    <w:rsid w:val="00CE6746"/>
    <w:rsid w:val="00CE6B5F"/>
    <w:rsid w:val="00CE6D01"/>
    <w:rsid w:val="00CE7ACC"/>
    <w:rsid w:val="00CE7CED"/>
    <w:rsid w:val="00CF2665"/>
    <w:rsid w:val="00CF3E97"/>
    <w:rsid w:val="00CF4FA0"/>
    <w:rsid w:val="00CF7264"/>
    <w:rsid w:val="00D0105A"/>
    <w:rsid w:val="00D017B7"/>
    <w:rsid w:val="00D0241D"/>
    <w:rsid w:val="00D02997"/>
    <w:rsid w:val="00D02A28"/>
    <w:rsid w:val="00D03E21"/>
    <w:rsid w:val="00D06515"/>
    <w:rsid w:val="00D0677F"/>
    <w:rsid w:val="00D06B75"/>
    <w:rsid w:val="00D07891"/>
    <w:rsid w:val="00D109A5"/>
    <w:rsid w:val="00D11254"/>
    <w:rsid w:val="00D12085"/>
    <w:rsid w:val="00D12A4F"/>
    <w:rsid w:val="00D1578B"/>
    <w:rsid w:val="00D15AC0"/>
    <w:rsid w:val="00D17466"/>
    <w:rsid w:val="00D21D4A"/>
    <w:rsid w:val="00D22CBA"/>
    <w:rsid w:val="00D22DF3"/>
    <w:rsid w:val="00D24717"/>
    <w:rsid w:val="00D24EE8"/>
    <w:rsid w:val="00D2501B"/>
    <w:rsid w:val="00D2553D"/>
    <w:rsid w:val="00D26410"/>
    <w:rsid w:val="00D26FF7"/>
    <w:rsid w:val="00D27575"/>
    <w:rsid w:val="00D27A71"/>
    <w:rsid w:val="00D32AC0"/>
    <w:rsid w:val="00D360C9"/>
    <w:rsid w:val="00D377CD"/>
    <w:rsid w:val="00D424EB"/>
    <w:rsid w:val="00D44ECE"/>
    <w:rsid w:val="00D4662F"/>
    <w:rsid w:val="00D5217D"/>
    <w:rsid w:val="00D52347"/>
    <w:rsid w:val="00D52619"/>
    <w:rsid w:val="00D54F45"/>
    <w:rsid w:val="00D54FE9"/>
    <w:rsid w:val="00D553C9"/>
    <w:rsid w:val="00D55C4B"/>
    <w:rsid w:val="00D55EEA"/>
    <w:rsid w:val="00D56249"/>
    <w:rsid w:val="00D57C24"/>
    <w:rsid w:val="00D57D55"/>
    <w:rsid w:val="00D614FD"/>
    <w:rsid w:val="00D635D0"/>
    <w:rsid w:val="00D63A66"/>
    <w:rsid w:val="00D65E80"/>
    <w:rsid w:val="00D66675"/>
    <w:rsid w:val="00D7013E"/>
    <w:rsid w:val="00D72996"/>
    <w:rsid w:val="00D73713"/>
    <w:rsid w:val="00D74581"/>
    <w:rsid w:val="00D747C6"/>
    <w:rsid w:val="00D758F0"/>
    <w:rsid w:val="00D76B02"/>
    <w:rsid w:val="00D77C91"/>
    <w:rsid w:val="00D8099F"/>
    <w:rsid w:val="00D80E15"/>
    <w:rsid w:val="00D82601"/>
    <w:rsid w:val="00D87264"/>
    <w:rsid w:val="00D87CAF"/>
    <w:rsid w:val="00D90E9F"/>
    <w:rsid w:val="00D91B7B"/>
    <w:rsid w:val="00D9230E"/>
    <w:rsid w:val="00D93432"/>
    <w:rsid w:val="00D93C2B"/>
    <w:rsid w:val="00D94FBE"/>
    <w:rsid w:val="00D95E53"/>
    <w:rsid w:val="00D96530"/>
    <w:rsid w:val="00D96551"/>
    <w:rsid w:val="00D97A8C"/>
    <w:rsid w:val="00D97A95"/>
    <w:rsid w:val="00DA0980"/>
    <w:rsid w:val="00DA2217"/>
    <w:rsid w:val="00DA25D5"/>
    <w:rsid w:val="00DA2844"/>
    <w:rsid w:val="00DA2B21"/>
    <w:rsid w:val="00DA2C82"/>
    <w:rsid w:val="00DA34B9"/>
    <w:rsid w:val="00DA4D27"/>
    <w:rsid w:val="00DA5A9A"/>
    <w:rsid w:val="00DA5CC8"/>
    <w:rsid w:val="00DA6026"/>
    <w:rsid w:val="00DA697F"/>
    <w:rsid w:val="00DA7E75"/>
    <w:rsid w:val="00DB0E52"/>
    <w:rsid w:val="00DB1761"/>
    <w:rsid w:val="00DB1A70"/>
    <w:rsid w:val="00DB1E15"/>
    <w:rsid w:val="00DB1EBA"/>
    <w:rsid w:val="00DB2D44"/>
    <w:rsid w:val="00DB3CD2"/>
    <w:rsid w:val="00DB43CB"/>
    <w:rsid w:val="00DB45C4"/>
    <w:rsid w:val="00DB540F"/>
    <w:rsid w:val="00DB746C"/>
    <w:rsid w:val="00DC1364"/>
    <w:rsid w:val="00DC2070"/>
    <w:rsid w:val="00DC246B"/>
    <w:rsid w:val="00DC24C8"/>
    <w:rsid w:val="00DC2F50"/>
    <w:rsid w:val="00DC73D5"/>
    <w:rsid w:val="00DC7BBD"/>
    <w:rsid w:val="00DD2340"/>
    <w:rsid w:val="00DD2444"/>
    <w:rsid w:val="00DD25FF"/>
    <w:rsid w:val="00DD79A4"/>
    <w:rsid w:val="00DD7C31"/>
    <w:rsid w:val="00DE0182"/>
    <w:rsid w:val="00DE0850"/>
    <w:rsid w:val="00DE0C74"/>
    <w:rsid w:val="00DE2D97"/>
    <w:rsid w:val="00DE37EA"/>
    <w:rsid w:val="00DE44F2"/>
    <w:rsid w:val="00DE45F0"/>
    <w:rsid w:val="00DE59A9"/>
    <w:rsid w:val="00DE59AC"/>
    <w:rsid w:val="00DE6E4F"/>
    <w:rsid w:val="00DF1D04"/>
    <w:rsid w:val="00DF33E9"/>
    <w:rsid w:val="00DF4DEA"/>
    <w:rsid w:val="00DF617D"/>
    <w:rsid w:val="00DF63E4"/>
    <w:rsid w:val="00E00136"/>
    <w:rsid w:val="00E004F4"/>
    <w:rsid w:val="00E025E3"/>
    <w:rsid w:val="00E0344F"/>
    <w:rsid w:val="00E03625"/>
    <w:rsid w:val="00E045E3"/>
    <w:rsid w:val="00E053C9"/>
    <w:rsid w:val="00E06909"/>
    <w:rsid w:val="00E06C33"/>
    <w:rsid w:val="00E14B19"/>
    <w:rsid w:val="00E14CA9"/>
    <w:rsid w:val="00E158EA"/>
    <w:rsid w:val="00E163DF"/>
    <w:rsid w:val="00E17052"/>
    <w:rsid w:val="00E20881"/>
    <w:rsid w:val="00E21D16"/>
    <w:rsid w:val="00E25440"/>
    <w:rsid w:val="00E25BE8"/>
    <w:rsid w:val="00E271C9"/>
    <w:rsid w:val="00E30072"/>
    <w:rsid w:val="00E304E5"/>
    <w:rsid w:val="00E331E5"/>
    <w:rsid w:val="00E3366D"/>
    <w:rsid w:val="00E33EB3"/>
    <w:rsid w:val="00E3484B"/>
    <w:rsid w:val="00E36789"/>
    <w:rsid w:val="00E37120"/>
    <w:rsid w:val="00E40938"/>
    <w:rsid w:val="00E42147"/>
    <w:rsid w:val="00E43229"/>
    <w:rsid w:val="00E468E7"/>
    <w:rsid w:val="00E50A8E"/>
    <w:rsid w:val="00E5112A"/>
    <w:rsid w:val="00E51B9F"/>
    <w:rsid w:val="00E51E55"/>
    <w:rsid w:val="00E525C3"/>
    <w:rsid w:val="00E53572"/>
    <w:rsid w:val="00E535B2"/>
    <w:rsid w:val="00E54852"/>
    <w:rsid w:val="00E55040"/>
    <w:rsid w:val="00E56570"/>
    <w:rsid w:val="00E569B8"/>
    <w:rsid w:val="00E579D8"/>
    <w:rsid w:val="00E6079B"/>
    <w:rsid w:val="00E61F83"/>
    <w:rsid w:val="00E62B08"/>
    <w:rsid w:val="00E63ED9"/>
    <w:rsid w:val="00E64129"/>
    <w:rsid w:val="00E65302"/>
    <w:rsid w:val="00E6607C"/>
    <w:rsid w:val="00E66657"/>
    <w:rsid w:val="00E66816"/>
    <w:rsid w:val="00E67613"/>
    <w:rsid w:val="00E705AD"/>
    <w:rsid w:val="00E71408"/>
    <w:rsid w:val="00E7163C"/>
    <w:rsid w:val="00E729C6"/>
    <w:rsid w:val="00E756B5"/>
    <w:rsid w:val="00E75A10"/>
    <w:rsid w:val="00E75BFB"/>
    <w:rsid w:val="00E76324"/>
    <w:rsid w:val="00E763E0"/>
    <w:rsid w:val="00E76598"/>
    <w:rsid w:val="00E77175"/>
    <w:rsid w:val="00E83BE8"/>
    <w:rsid w:val="00E84348"/>
    <w:rsid w:val="00E84590"/>
    <w:rsid w:val="00E84A4B"/>
    <w:rsid w:val="00E84F9A"/>
    <w:rsid w:val="00E8554E"/>
    <w:rsid w:val="00E86B2C"/>
    <w:rsid w:val="00E87224"/>
    <w:rsid w:val="00E904A7"/>
    <w:rsid w:val="00E92ECA"/>
    <w:rsid w:val="00E93771"/>
    <w:rsid w:val="00E9456D"/>
    <w:rsid w:val="00E94B0D"/>
    <w:rsid w:val="00EA03F4"/>
    <w:rsid w:val="00EA0E6D"/>
    <w:rsid w:val="00EA33BC"/>
    <w:rsid w:val="00EA345C"/>
    <w:rsid w:val="00EA3498"/>
    <w:rsid w:val="00EA34C8"/>
    <w:rsid w:val="00EA4744"/>
    <w:rsid w:val="00EA6ED3"/>
    <w:rsid w:val="00EA6F97"/>
    <w:rsid w:val="00EA7169"/>
    <w:rsid w:val="00EB0257"/>
    <w:rsid w:val="00EB06F0"/>
    <w:rsid w:val="00EB26A1"/>
    <w:rsid w:val="00EB3154"/>
    <w:rsid w:val="00EB4276"/>
    <w:rsid w:val="00EB4598"/>
    <w:rsid w:val="00EB58C1"/>
    <w:rsid w:val="00EB5A74"/>
    <w:rsid w:val="00EC02F8"/>
    <w:rsid w:val="00EC16D1"/>
    <w:rsid w:val="00EC1A46"/>
    <w:rsid w:val="00EC21CB"/>
    <w:rsid w:val="00EC28DE"/>
    <w:rsid w:val="00EC3893"/>
    <w:rsid w:val="00EC4086"/>
    <w:rsid w:val="00EC4980"/>
    <w:rsid w:val="00EC55C7"/>
    <w:rsid w:val="00EC6616"/>
    <w:rsid w:val="00EC673C"/>
    <w:rsid w:val="00EC6E11"/>
    <w:rsid w:val="00ED2A65"/>
    <w:rsid w:val="00ED3D30"/>
    <w:rsid w:val="00ED4355"/>
    <w:rsid w:val="00ED4507"/>
    <w:rsid w:val="00ED53FF"/>
    <w:rsid w:val="00ED657C"/>
    <w:rsid w:val="00ED7526"/>
    <w:rsid w:val="00EE468F"/>
    <w:rsid w:val="00EF1E82"/>
    <w:rsid w:val="00EF38E7"/>
    <w:rsid w:val="00EF5104"/>
    <w:rsid w:val="00F009A9"/>
    <w:rsid w:val="00F0237F"/>
    <w:rsid w:val="00F03377"/>
    <w:rsid w:val="00F03C47"/>
    <w:rsid w:val="00F03F96"/>
    <w:rsid w:val="00F046F6"/>
    <w:rsid w:val="00F04AB2"/>
    <w:rsid w:val="00F05194"/>
    <w:rsid w:val="00F05718"/>
    <w:rsid w:val="00F0704A"/>
    <w:rsid w:val="00F1149D"/>
    <w:rsid w:val="00F1269C"/>
    <w:rsid w:val="00F12C8C"/>
    <w:rsid w:val="00F130FC"/>
    <w:rsid w:val="00F13356"/>
    <w:rsid w:val="00F1335C"/>
    <w:rsid w:val="00F1357D"/>
    <w:rsid w:val="00F2058E"/>
    <w:rsid w:val="00F208DB"/>
    <w:rsid w:val="00F22F74"/>
    <w:rsid w:val="00F24D18"/>
    <w:rsid w:val="00F268A5"/>
    <w:rsid w:val="00F27D01"/>
    <w:rsid w:val="00F323EC"/>
    <w:rsid w:val="00F32845"/>
    <w:rsid w:val="00F338E0"/>
    <w:rsid w:val="00F34F4E"/>
    <w:rsid w:val="00F36F8C"/>
    <w:rsid w:val="00F37182"/>
    <w:rsid w:val="00F37458"/>
    <w:rsid w:val="00F4017D"/>
    <w:rsid w:val="00F41119"/>
    <w:rsid w:val="00F412F2"/>
    <w:rsid w:val="00F430AD"/>
    <w:rsid w:val="00F43653"/>
    <w:rsid w:val="00F44706"/>
    <w:rsid w:val="00F44B4A"/>
    <w:rsid w:val="00F455C7"/>
    <w:rsid w:val="00F45FE2"/>
    <w:rsid w:val="00F50D9E"/>
    <w:rsid w:val="00F515FA"/>
    <w:rsid w:val="00F53EBA"/>
    <w:rsid w:val="00F54497"/>
    <w:rsid w:val="00F54D86"/>
    <w:rsid w:val="00F56782"/>
    <w:rsid w:val="00F5720E"/>
    <w:rsid w:val="00F60670"/>
    <w:rsid w:val="00F61C24"/>
    <w:rsid w:val="00F62A64"/>
    <w:rsid w:val="00F62DE6"/>
    <w:rsid w:val="00F63811"/>
    <w:rsid w:val="00F64EA5"/>
    <w:rsid w:val="00F6727E"/>
    <w:rsid w:val="00F67377"/>
    <w:rsid w:val="00F67993"/>
    <w:rsid w:val="00F67FE6"/>
    <w:rsid w:val="00F704AD"/>
    <w:rsid w:val="00F72265"/>
    <w:rsid w:val="00F7231C"/>
    <w:rsid w:val="00F72784"/>
    <w:rsid w:val="00F7497B"/>
    <w:rsid w:val="00F76287"/>
    <w:rsid w:val="00F76A24"/>
    <w:rsid w:val="00F76E7D"/>
    <w:rsid w:val="00F80433"/>
    <w:rsid w:val="00F81152"/>
    <w:rsid w:val="00F8154F"/>
    <w:rsid w:val="00F81845"/>
    <w:rsid w:val="00F82043"/>
    <w:rsid w:val="00F847E9"/>
    <w:rsid w:val="00F856BD"/>
    <w:rsid w:val="00F86596"/>
    <w:rsid w:val="00F911D6"/>
    <w:rsid w:val="00F91394"/>
    <w:rsid w:val="00F9188B"/>
    <w:rsid w:val="00F92AA0"/>
    <w:rsid w:val="00F93052"/>
    <w:rsid w:val="00F93355"/>
    <w:rsid w:val="00F938ED"/>
    <w:rsid w:val="00F94984"/>
    <w:rsid w:val="00F9684B"/>
    <w:rsid w:val="00F96A6A"/>
    <w:rsid w:val="00F97B53"/>
    <w:rsid w:val="00FA0627"/>
    <w:rsid w:val="00FA2287"/>
    <w:rsid w:val="00FA41BC"/>
    <w:rsid w:val="00FA4E14"/>
    <w:rsid w:val="00FA5150"/>
    <w:rsid w:val="00FA5E9C"/>
    <w:rsid w:val="00FA78C0"/>
    <w:rsid w:val="00FA79DD"/>
    <w:rsid w:val="00FB06A8"/>
    <w:rsid w:val="00FB123B"/>
    <w:rsid w:val="00FB1C2E"/>
    <w:rsid w:val="00FB2B69"/>
    <w:rsid w:val="00FB4F2F"/>
    <w:rsid w:val="00FB55F4"/>
    <w:rsid w:val="00FB64F6"/>
    <w:rsid w:val="00FB68EB"/>
    <w:rsid w:val="00FB6D9C"/>
    <w:rsid w:val="00FB7A7D"/>
    <w:rsid w:val="00FC0B8A"/>
    <w:rsid w:val="00FC405C"/>
    <w:rsid w:val="00FC4A49"/>
    <w:rsid w:val="00FC5D6B"/>
    <w:rsid w:val="00FC7708"/>
    <w:rsid w:val="00FD008F"/>
    <w:rsid w:val="00FD0975"/>
    <w:rsid w:val="00FD3498"/>
    <w:rsid w:val="00FD4262"/>
    <w:rsid w:val="00FD6527"/>
    <w:rsid w:val="00FD6EB0"/>
    <w:rsid w:val="00FE24A6"/>
    <w:rsid w:val="00FE3168"/>
    <w:rsid w:val="00FE558E"/>
    <w:rsid w:val="00FE5B72"/>
    <w:rsid w:val="00FE6FA9"/>
    <w:rsid w:val="00FF122F"/>
    <w:rsid w:val="00FF2498"/>
    <w:rsid w:val="00FF481C"/>
    <w:rsid w:val="00FF4B78"/>
    <w:rsid w:val="00FF75CE"/>
    <w:rsid w:val="01006CB0"/>
    <w:rsid w:val="0112244E"/>
    <w:rsid w:val="014F22B3"/>
    <w:rsid w:val="015C15C8"/>
    <w:rsid w:val="015D28CD"/>
    <w:rsid w:val="016469D5"/>
    <w:rsid w:val="016731DD"/>
    <w:rsid w:val="016D50E6"/>
    <w:rsid w:val="01715CEB"/>
    <w:rsid w:val="017B1E7D"/>
    <w:rsid w:val="017D5380"/>
    <w:rsid w:val="017E2E02"/>
    <w:rsid w:val="01975F2A"/>
    <w:rsid w:val="019D7E34"/>
    <w:rsid w:val="01B554DA"/>
    <w:rsid w:val="01C631F6"/>
    <w:rsid w:val="01D24A8A"/>
    <w:rsid w:val="01D27009"/>
    <w:rsid w:val="01D45D8F"/>
    <w:rsid w:val="01DA571A"/>
    <w:rsid w:val="01E03DA0"/>
    <w:rsid w:val="01F77319"/>
    <w:rsid w:val="02094F64"/>
    <w:rsid w:val="0218777D"/>
    <w:rsid w:val="021B0702"/>
    <w:rsid w:val="021C1A07"/>
    <w:rsid w:val="021E1686"/>
    <w:rsid w:val="021F7108"/>
    <w:rsid w:val="022F2C26"/>
    <w:rsid w:val="02335DA9"/>
    <w:rsid w:val="02466FC8"/>
    <w:rsid w:val="02497F4C"/>
    <w:rsid w:val="025517E0"/>
    <w:rsid w:val="02805EA8"/>
    <w:rsid w:val="028A67B7"/>
    <w:rsid w:val="028B7ABC"/>
    <w:rsid w:val="029C1F55"/>
    <w:rsid w:val="02A0095B"/>
    <w:rsid w:val="02AA6CEC"/>
    <w:rsid w:val="02AB256F"/>
    <w:rsid w:val="02AC21EF"/>
    <w:rsid w:val="02AE56F2"/>
    <w:rsid w:val="02B81885"/>
    <w:rsid w:val="02D149AD"/>
    <w:rsid w:val="02E3014B"/>
    <w:rsid w:val="02E5364E"/>
    <w:rsid w:val="02E845D2"/>
    <w:rsid w:val="02F24EE2"/>
    <w:rsid w:val="02F6716B"/>
    <w:rsid w:val="02FD0CF5"/>
    <w:rsid w:val="02FF41F8"/>
    <w:rsid w:val="0317189E"/>
    <w:rsid w:val="031C5D26"/>
    <w:rsid w:val="033A0B59"/>
    <w:rsid w:val="0341249E"/>
    <w:rsid w:val="034F0AFF"/>
    <w:rsid w:val="035C2393"/>
    <w:rsid w:val="035E5896"/>
    <w:rsid w:val="0364199E"/>
    <w:rsid w:val="03664EA1"/>
    <w:rsid w:val="036C6DAA"/>
    <w:rsid w:val="03751C38"/>
    <w:rsid w:val="037C4E46"/>
    <w:rsid w:val="038012CE"/>
    <w:rsid w:val="038866DA"/>
    <w:rsid w:val="038A1BDD"/>
    <w:rsid w:val="038D72DF"/>
    <w:rsid w:val="03C3303C"/>
    <w:rsid w:val="03C71A42"/>
    <w:rsid w:val="03CE6E4F"/>
    <w:rsid w:val="03D02352"/>
    <w:rsid w:val="03DC28E1"/>
    <w:rsid w:val="03E06D69"/>
    <w:rsid w:val="03E147EA"/>
    <w:rsid w:val="03E2006E"/>
    <w:rsid w:val="03E43571"/>
    <w:rsid w:val="03FF761E"/>
    <w:rsid w:val="040E43B5"/>
    <w:rsid w:val="041462BE"/>
    <w:rsid w:val="04177243"/>
    <w:rsid w:val="042652DF"/>
    <w:rsid w:val="043A06FC"/>
    <w:rsid w:val="0444488F"/>
    <w:rsid w:val="04467D92"/>
    <w:rsid w:val="044C3E9A"/>
    <w:rsid w:val="04590FB1"/>
    <w:rsid w:val="04647342"/>
    <w:rsid w:val="04700BD6"/>
    <w:rsid w:val="04770561"/>
    <w:rsid w:val="047D246A"/>
    <w:rsid w:val="048146F4"/>
    <w:rsid w:val="0493460E"/>
    <w:rsid w:val="04B80FCA"/>
    <w:rsid w:val="04C218DA"/>
    <w:rsid w:val="04D32E79"/>
    <w:rsid w:val="04F0022B"/>
    <w:rsid w:val="04F81DB4"/>
    <w:rsid w:val="04F97836"/>
    <w:rsid w:val="05272903"/>
    <w:rsid w:val="052D46C2"/>
    <w:rsid w:val="05305791"/>
    <w:rsid w:val="053960A1"/>
    <w:rsid w:val="053F7FAA"/>
    <w:rsid w:val="05444432"/>
    <w:rsid w:val="054F27C3"/>
    <w:rsid w:val="055211C9"/>
    <w:rsid w:val="055E4FDC"/>
    <w:rsid w:val="056B42F1"/>
    <w:rsid w:val="05700779"/>
    <w:rsid w:val="057274FF"/>
    <w:rsid w:val="05762682"/>
    <w:rsid w:val="05793607"/>
    <w:rsid w:val="05B01562"/>
    <w:rsid w:val="05C36005"/>
    <w:rsid w:val="05CC0E93"/>
    <w:rsid w:val="05D04016"/>
    <w:rsid w:val="05D27519"/>
    <w:rsid w:val="05D617A2"/>
    <w:rsid w:val="05D92727"/>
    <w:rsid w:val="05F61CD7"/>
    <w:rsid w:val="060A2EF6"/>
    <w:rsid w:val="060F4DFF"/>
    <w:rsid w:val="06233AA0"/>
    <w:rsid w:val="06247323"/>
    <w:rsid w:val="06300BB7"/>
    <w:rsid w:val="063C6BC8"/>
    <w:rsid w:val="06436553"/>
    <w:rsid w:val="06634889"/>
    <w:rsid w:val="06654509"/>
    <w:rsid w:val="0670611D"/>
    <w:rsid w:val="067C2062"/>
    <w:rsid w:val="0682513E"/>
    <w:rsid w:val="068B7FCC"/>
    <w:rsid w:val="068D34CF"/>
    <w:rsid w:val="069A6F62"/>
    <w:rsid w:val="06A35673"/>
    <w:rsid w:val="06BB7496"/>
    <w:rsid w:val="06E53B5E"/>
    <w:rsid w:val="06EB12EA"/>
    <w:rsid w:val="06F927FE"/>
    <w:rsid w:val="07087596"/>
    <w:rsid w:val="070D3A1D"/>
    <w:rsid w:val="07117EA5"/>
    <w:rsid w:val="0715212E"/>
    <w:rsid w:val="07175632"/>
    <w:rsid w:val="071952B1"/>
    <w:rsid w:val="071A2D33"/>
    <w:rsid w:val="071B07B5"/>
    <w:rsid w:val="07204C3C"/>
    <w:rsid w:val="07485E01"/>
    <w:rsid w:val="074C4807"/>
    <w:rsid w:val="07537A15"/>
    <w:rsid w:val="075B159E"/>
    <w:rsid w:val="075E2523"/>
    <w:rsid w:val="075E7FA4"/>
    <w:rsid w:val="076D4D3B"/>
    <w:rsid w:val="0795267D"/>
    <w:rsid w:val="079D330C"/>
    <w:rsid w:val="079E0D8E"/>
    <w:rsid w:val="07B92C3C"/>
    <w:rsid w:val="07CE3ADB"/>
    <w:rsid w:val="07DD0873"/>
    <w:rsid w:val="07E9598A"/>
    <w:rsid w:val="07EC690F"/>
    <w:rsid w:val="07ED0B0D"/>
    <w:rsid w:val="07F36299"/>
    <w:rsid w:val="07F5179D"/>
    <w:rsid w:val="08043FB5"/>
    <w:rsid w:val="08107DC8"/>
    <w:rsid w:val="081751D4"/>
    <w:rsid w:val="08377C87"/>
    <w:rsid w:val="083C410F"/>
    <w:rsid w:val="083C7992"/>
    <w:rsid w:val="08456F9D"/>
    <w:rsid w:val="084D1E2B"/>
    <w:rsid w:val="0856053C"/>
    <w:rsid w:val="085C6BC2"/>
    <w:rsid w:val="08647852"/>
    <w:rsid w:val="087C4EF9"/>
    <w:rsid w:val="087D297A"/>
    <w:rsid w:val="08847D87"/>
    <w:rsid w:val="08903B99"/>
    <w:rsid w:val="089B79AC"/>
    <w:rsid w:val="089D2EAF"/>
    <w:rsid w:val="08B35053"/>
    <w:rsid w:val="08BB5CE2"/>
    <w:rsid w:val="08C14368"/>
    <w:rsid w:val="08D40E0B"/>
    <w:rsid w:val="08DE171A"/>
    <w:rsid w:val="08FB3249"/>
    <w:rsid w:val="091805FA"/>
    <w:rsid w:val="0922698B"/>
    <w:rsid w:val="0924660B"/>
    <w:rsid w:val="09277590"/>
    <w:rsid w:val="093830AD"/>
    <w:rsid w:val="09436EC0"/>
    <w:rsid w:val="09483348"/>
    <w:rsid w:val="09565EE1"/>
    <w:rsid w:val="09573962"/>
    <w:rsid w:val="095B4567"/>
    <w:rsid w:val="096A4B81"/>
    <w:rsid w:val="0990373C"/>
    <w:rsid w:val="09BA2382"/>
    <w:rsid w:val="09D32F2C"/>
    <w:rsid w:val="09D409AD"/>
    <w:rsid w:val="09D5642F"/>
    <w:rsid w:val="09E46A49"/>
    <w:rsid w:val="09F46CE4"/>
    <w:rsid w:val="09F77C68"/>
    <w:rsid w:val="09FB666F"/>
    <w:rsid w:val="0A010578"/>
    <w:rsid w:val="0A0B0E87"/>
    <w:rsid w:val="0A1C6BA3"/>
    <w:rsid w:val="0A2729B6"/>
    <w:rsid w:val="0A35554F"/>
    <w:rsid w:val="0A3A19D7"/>
    <w:rsid w:val="0A3E03DD"/>
    <w:rsid w:val="0A405ADE"/>
    <w:rsid w:val="0A426DE3"/>
    <w:rsid w:val="0A5115FC"/>
    <w:rsid w:val="0A5A6688"/>
    <w:rsid w:val="0A681221"/>
    <w:rsid w:val="0A6F0BAC"/>
    <w:rsid w:val="0A765FB8"/>
    <w:rsid w:val="0A852D4F"/>
    <w:rsid w:val="0A864054"/>
    <w:rsid w:val="0A9B4EF3"/>
    <w:rsid w:val="0AA8200A"/>
    <w:rsid w:val="0AAF3B94"/>
    <w:rsid w:val="0AB4389F"/>
    <w:rsid w:val="0ABC5428"/>
    <w:rsid w:val="0ACE4448"/>
    <w:rsid w:val="0ADD6C61"/>
    <w:rsid w:val="0AEB17FA"/>
    <w:rsid w:val="0AF13704"/>
    <w:rsid w:val="0B0C1D2F"/>
    <w:rsid w:val="0B0C64AC"/>
    <w:rsid w:val="0B2C47E2"/>
    <w:rsid w:val="0B2E7CE5"/>
    <w:rsid w:val="0B347670"/>
    <w:rsid w:val="0B4C4D17"/>
    <w:rsid w:val="0B4F5C9B"/>
    <w:rsid w:val="0B6C304D"/>
    <w:rsid w:val="0B82196E"/>
    <w:rsid w:val="0B8B007F"/>
    <w:rsid w:val="0B8C5B00"/>
    <w:rsid w:val="0B8F3202"/>
    <w:rsid w:val="0B9C5D9B"/>
    <w:rsid w:val="0BA9762F"/>
    <w:rsid w:val="0BAB2B32"/>
    <w:rsid w:val="0BAD6035"/>
    <w:rsid w:val="0BC25FDA"/>
    <w:rsid w:val="0BC76BDF"/>
    <w:rsid w:val="0BC91569"/>
    <w:rsid w:val="0BCA33E7"/>
    <w:rsid w:val="0BCB3067"/>
    <w:rsid w:val="0BD8017E"/>
    <w:rsid w:val="0BEA391B"/>
    <w:rsid w:val="0BEC359B"/>
    <w:rsid w:val="0C1621E1"/>
    <w:rsid w:val="0C2A0E82"/>
    <w:rsid w:val="0C2E310B"/>
    <w:rsid w:val="0C362716"/>
    <w:rsid w:val="0C375F99"/>
    <w:rsid w:val="0C3F55A4"/>
    <w:rsid w:val="0C433FAA"/>
    <w:rsid w:val="0C441A2C"/>
    <w:rsid w:val="0C4A13B6"/>
    <w:rsid w:val="0C610FDC"/>
    <w:rsid w:val="0C7015F6"/>
    <w:rsid w:val="0C7C0C8C"/>
    <w:rsid w:val="0C7F1C11"/>
    <w:rsid w:val="0C89471E"/>
    <w:rsid w:val="0C8C56A3"/>
    <w:rsid w:val="0C961836"/>
    <w:rsid w:val="0C9814B6"/>
    <w:rsid w:val="0C996F37"/>
    <w:rsid w:val="0CA11DC5"/>
    <w:rsid w:val="0CA15648"/>
    <w:rsid w:val="0CB50A66"/>
    <w:rsid w:val="0CB56867"/>
    <w:rsid w:val="0CBA0771"/>
    <w:rsid w:val="0CBF1375"/>
    <w:rsid w:val="0CCC648D"/>
    <w:rsid w:val="0CDB0CA5"/>
    <w:rsid w:val="0CE12BAF"/>
    <w:rsid w:val="0CE54E38"/>
    <w:rsid w:val="0CE67036"/>
    <w:rsid w:val="0CF031C9"/>
    <w:rsid w:val="0CF2414E"/>
    <w:rsid w:val="0CFA5CD7"/>
    <w:rsid w:val="0CFE7F60"/>
    <w:rsid w:val="0D1A078A"/>
    <w:rsid w:val="0D292FA3"/>
    <w:rsid w:val="0D337136"/>
    <w:rsid w:val="0D494B5D"/>
    <w:rsid w:val="0D4E5761"/>
    <w:rsid w:val="0D55096F"/>
    <w:rsid w:val="0D5D37FD"/>
    <w:rsid w:val="0D624402"/>
    <w:rsid w:val="0D643188"/>
    <w:rsid w:val="0D781E29"/>
    <w:rsid w:val="0D811433"/>
    <w:rsid w:val="0DA32C6D"/>
    <w:rsid w:val="0DAA0079"/>
    <w:rsid w:val="0DC0001E"/>
    <w:rsid w:val="0DC23522"/>
    <w:rsid w:val="0DC71BA8"/>
    <w:rsid w:val="0DC7542B"/>
    <w:rsid w:val="0DD5693F"/>
    <w:rsid w:val="0DE23A56"/>
    <w:rsid w:val="0DF43970"/>
    <w:rsid w:val="0DF70178"/>
    <w:rsid w:val="0DFF5585"/>
    <w:rsid w:val="0E095E94"/>
    <w:rsid w:val="0E0B1397"/>
    <w:rsid w:val="0E0C6E19"/>
    <w:rsid w:val="0E14552A"/>
    <w:rsid w:val="0E286749"/>
    <w:rsid w:val="0E2C514F"/>
    <w:rsid w:val="0E3A1EE7"/>
    <w:rsid w:val="0E3E08ED"/>
    <w:rsid w:val="0E4E34C9"/>
    <w:rsid w:val="0E540297"/>
    <w:rsid w:val="0E6507AC"/>
    <w:rsid w:val="0E66622E"/>
    <w:rsid w:val="0E907072"/>
    <w:rsid w:val="0EA36093"/>
    <w:rsid w:val="0EA40291"/>
    <w:rsid w:val="0EB43DAF"/>
    <w:rsid w:val="0EB714B0"/>
    <w:rsid w:val="0EBD6C3D"/>
    <w:rsid w:val="0EC07BC1"/>
    <w:rsid w:val="0EC17841"/>
    <w:rsid w:val="0EC6754C"/>
    <w:rsid w:val="0ED158DD"/>
    <w:rsid w:val="0EDA076B"/>
    <w:rsid w:val="0EFB4523"/>
    <w:rsid w:val="0EFE2F29"/>
    <w:rsid w:val="0F1727CE"/>
    <w:rsid w:val="0F1A6FD6"/>
    <w:rsid w:val="0F2B7270"/>
    <w:rsid w:val="0F3D2A0E"/>
    <w:rsid w:val="0F403993"/>
    <w:rsid w:val="0F426E96"/>
    <w:rsid w:val="0F434917"/>
    <w:rsid w:val="0F4F1A2F"/>
    <w:rsid w:val="0F565B36"/>
    <w:rsid w:val="0F581039"/>
    <w:rsid w:val="0F596ABB"/>
    <w:rsid w:val="0F6A005A"/>
    <w:rsid w:val="0F6C5E1D"/>
    <w:rsid w:val="0F845381"/>
    <w:rsid w:val="0F914696"/>
    <w:rsid w:val="0FA04CB1"/>
    <w:rsid w:val="0FC07764"/>
    <w:rsid w:val="0FC4616A"/>
    <w:rsid w:val="0FC803F4"/>
    <w:rsid w:val="0FD46404"/>
    <w:rsid w:val="0FDD1292"/>
    <w:rsid w:val="0FEE6FAE"/>
    <w:rsid w:val="0FF40EB8"/>
    <w:rsid w:val="0FF83141"/>
    <w:rsid w:val="10090E5D"/>
    <w:rsid w:val="10181477"/>
    <w:rsid w:val="10196EF9"/>
    <w:rsid w:val="101E557F"/>
    <w:rsid w:val="10300D1D"/>
    <w:rsid w:val="1030329B"/>
    <w:rsid w:val="10360A28"/>
    <w:rsid w:val="103D5E34"/>
    <w:rsid w:val="105656D9"/>
    <w:rsid w:val="107D6C1D"/>
    <w:rsid w:val="10830B27"/>
    <w:rsid w:val="10832D25"/>
    <w:rsid w:val="108B39B5"/>
    <w:rsid w:val="108C1436"/>
    <w:rsid w:val="108E4939"/>
    <w:rsid w:val="10985249"/>
    <w:rsid w:val="109C5E4D"/>
    <w:rsid w:val="10AB2BE5"/>
    <w:rsid w:val="10AD196B"/>
    <w:rsid w:val="10B12572"/>
    <w:rsid w:val="10EB1450"/>
    <w:rsid w:val="10ED2754"/>
    <w:rsid w:val="10FF5EF2"/>
    <w:rsid w:val="110000F0"/>
    <w:rsid w:val="110235F3"/>
    <w:rsid w:val="11044578"/>
    <w:rsid w:val="110732FE"/>
    <w:rsid w:val="11103C0E"/>
    <w:rsid w:val="11150096"/>
    <w:rsid w:val="111A451D"/>
    <w:rsid w:val="112A53D3"/>
    <w:rsid w:val="11433163"/>
    <w:rsid w:val="115049F7"/>
    <w:rsid w:val="11550E7F"/>
    <w:rsid w:val="11663318"/>
    <w:rsid w:val="116A55A1"/>
    <w:rsid w:val="11766E35"/>
    <w:rsid w:val="11797DBA"/>
    <w:rsid w:val="1197736A"/>
    <w:rsid w:val="119D1273"/>
    <w:rsid w:val="11BA2DA2"/>
    <w:rsid w:val="11BB0823"/>
    <w:rsid w:val="11BC3D26"/>
    <w:rsid w:val="11D4394C"/>
    <w:rsid w:val="11E85E6F"/>
    <w:rsid w:val="11EE7D79"/>
    <w:rsid w:val="11F62C07"/>
    <w:rsid w:val="11F8610A"/>
    <w:rsid w:val="12072EA1"/>
    <w:rsid w:val="12080923"/>
    <w:rsid w:val="12145A3A"/>
    <w:rsid w:val="12213A4B"/>
    <w:rsid w:val="122B7BDE"/>
    <w:rsid w:val="122C565F"/>
    <w:rsid w:val="122C785E"/>
    <w:rsid w:val="122E5E1C"/>
    <w:rsid w:val="1234204C"/>
    <w:rsid w:val="12475E89"/>
    <w:rsid w:val="1251201C"/>
    <w:rsid w:val="1254771D"/>
    <w:rsid w:val="126357B9"/>
    <w:rsid w:val="126741BF"/>
    <w:rsid w:val="127669D8"/>
    <w:rsid w:val="12787CDD"/>
    <w:rsid w:val="128D0B7C"/>
    <w:rsid w:val="128F7902"/>
    <w:rsid w:val="129A3715"/>
    <w:rsid w:val="12A20B21"/>
    <w:rsid w:val="12BA2945"/>
    <w:rsid w:val="12C46AD7"/>
    <w:rsid w:val="12E5288F"/>
    <w:rsid w:val="12F605AB"/>
    <w:rsid w:val="13052DC4"/>
    <w:rsid w:val="13095F47"/>
    <w:rsid w:val="130B4CCD"/>
    <w:rsid w:val="131320DA"/>
    <w:rsid w:val="13216E71"/>
    <w:rsid w:val="132B7780"/>
    <w:rsid w:val="132F3C08"/>
    <w:rsid w:val="132F6187"/>
    <w:rsid w:val="13340090"/>
    <w:rsid w:val="134947B2"/>
    <w:rsid w:val="13542B43"/>
    <w:rsid w:val="13695A71"/>
    <w:rsid w:val="137F720A"/>
    <w:rsid w:val="138C6520"/>
    <w:rsid w:val="13932A0D"/>
    <w:rsid w:val="13982333"/>
    <w:rsid w:val="139F773F"/>
    <w:rsid w:val="13B0545B"/>
    <w:rsid w:val="13B576E5"/>
    <w:rsid w:val="13C30BF9"/>
    <w:rsid w:val="13C5797F"/>
    <w:rsid w:val="13CF248D"/>
    <w:rsid w:val="13D11213"/>
    <w:rsid w:val="13D57C19"/>
    <w:rsid w:val="13DA40A1"/>
    <w:rsid w:val="13E236AC"/>
    <w:rsid w:val="13E968BA"/>
    <w:rsid w:val="13F06245"/>
    <w:rsid w:val="13FE2D40"/>
    <w:rsid w:val="140164DF"/>
    <w:rsid w:val="14044EE5"/>
    <w:rsid w:val="140838EB"/>
    <w:rsid w:val="140C22F2"/>
    <w:rsid w:val="14131C7C"/>
    <w:rsid w:val="141B290C"/>
    <w:rsid w:val="142B7323"/>
    <w:rsid w:val="142F5D29"/>
    <w:rsid w:val="143534B6"/>
    <w:rsid w:val="14363136"/>
    <w:rsid w:val="14414D4A"/>
    <w:rsid w:val="144349CA"/>
    <w:rsid w:val="14503CE0"/>
    <w:rsid w:val="14545F69"/>
    <w:rsid w:val="14565BE9"/>
    <w:rsid w:val="145C3375"/>
    <w:rsid w:val="147E4BAF"/>
    <w:rsid w:val="148F28CB"/>
    <w:rsid w:val="14985759"/>
    <w:rsid w:val="149A53D9"/>
    <w:rsid w:val="14A20267"/>
    <w:rsid w:val="14AD65F8"/>
    <w:rsid w:val="14BC4694"/>
    <w:rsid w:val="14CC6EAC"/>
    <w:rsid w:val="14D058B3"/>
    <w:rsid w:val="14D6523E"/>
    <w:rsid w:val="14F55AF2"/>
    <w:rsid w:val="14F75772"/>
    <w:rsid w:val="14FF2B7F"/>
    <w:rsid w:val="15003E83"/>
    <w:rsid w:val="15127621"/>
    <w:rsid w:val="151A11AA"/>
    <w:rsid w:val="151C7F30"/>
    <w:rsid w:val="15206937"/>
    <w:rsid w:val="153A74E0"/>
    <w:rsid w:val="153B29E4"/>
    <w:rsid w:val="153B4F62"/>
    <w:rsid w:val="153C0465"/>
    <w:rsid w:val="15406E6B"/>
    <w:rsid w:val="154645F8"/>
    <w:rsid w:val="1555138F"/>
    <w:rsid w:val="155E641B"/>
    <w:rsid w:val="155F3E9D"/>
    <w:rsid w:val="15643BA8"/>
    <w:rsid w:val="15651629"/>
    <w:rsid w:val="15663828"/>
    <w:rsid w:val="1573093F"/>
    <w:rsid w:val="15756040"/>
    <w:rsid w:val="15774DC7"/>
    <w:rsid w:val="159D1783"/>
    <w:rsid w:val="15BA32B2"/>
    <w:rsid w:val="15BD1CB8"/>
    <w:rsid w:val="15CD7D54"/>
    <w:rsid w:val="15D1675A"/>
    <w:rsid w:val="15D70664"/>
    <w:rsid w:val="15DA37E6"/>
    <w:rsid w:val="15EF7F09"/>
    <w:rsid w:val="15F1120D"/>
    <w:rsid w:val="15F20E8D"/>
    <w:rsid w:val="15F42192"/>
    <w:rsid w:val="1606592F"/>
    <w:rsid w:val="16080E33"/>
    <w:rsid w:val="16134C45"/>
    <w:rsid w:val="16281367"/>
    <w:rsid w:val="162C7D6D"/>
    <w:rsid w:val="163A7083"/>
    <w:rsid w:val="16412291"/>
    <w:rsid w:val="16427D13"/>
    <w:rsid w:val="1646419B"/>
    <w:rsid w:val="165669B3"/>
    <w:rsid w:val="166E405A"/>
    <w:rsid w:val="16714FDF"/>
    <w:rsid w:val="16795C6E"/>
    <w:rsid w:val="167D6873"/>
    <w:rsid w:val="168F7E12"/>
    <w:rsid w:val="169F4829"/>
    <w:rsid w:val="16A36AB3"/>
    <w:rsid w:val="16AC3B3F"/>
    <w:rsid w:val="16D96F8D"/>
    <w:rsid w:val="16E31A9A"/>
    <w:rsid w:val="16E704A1"/>
    <w:rsid w:val="16EB25B6"/>
    <w:rsid w:val="16EC01AC"/>
    <w:rsid w:val="16F5303A"/>
    <w:rsid w:val="170809D5"/>
    <w:rsid w:val="170A3ED8"/>
    <w:rsid w:val="171347E8"/>
    <w:rsid w:val="171A79F6"/>
    <w:rsid w:val="17263809"/>
    <w:rsid w:val="17267F85"/>
    <w:rsid w:val="17485042"/>
    <w:rsid w:val="174C3A48"/>
    <w:rsid w:val="17515952"/>
    <w:rsid w:val="176026E9"/>
    <w:rsid w:val="176048E7"/>
    <w:rsid w:val="17625BEC"/>
    <w:rsid w:val="176410EF"/>
    <w:rsid w:val="176A0A7A"/>
    <w:rsid w:val="17710405"/>
    <w:rsid w:val="17797A0F"/>
    <w:rsid w:val="17912EB8"/>
    <w:rsid w:val="17982843"/>
    <w:rsid w:val="17B45A93"/>
    <w:rsid w:val="17C00184"/>
    <w:rsid w:val="17C03A07"/>
    <w:rsid w:val="17C15C05"/>
    <w:rsid w:val="17C46B8A"/>
    <w:rsid w:val="17C57E8F"/>
    <w:rsid w:val="17C65910"/>
    <w:rsid w:val="17C77B0F"/>
    <w:rsid w:val="17D15EA0"/>
    <w:rsid w:val="17E23BBC"/>
    <w:rsid w:val="17F915E3"/>
    <w:rsid w:val="180E5D05"/>
    <w:rsid w:val="180F7009"/>
    <w:rsid w:val="18191B17"/>
    <w:rsid w:val="18197919"/>
    <w:rsid w:val="182014A2"/>
    <w:rsid w:val="182D65B9"/>
    <w:rsid w:val="18324C3F"/>
    <w:rsid w:val="1838494B"/>
    <w:rsid w:val="18386B49"/>
    <w:rsid w:val="184119D7"/>
    <w:rsid w:val="18427458"/>
    <w:rsid w:val="18573B7A"/>
    <w:rsid w:val="187F2B40"/>
    <w:rsid w:val="188B0B51"/>
    <w:rsid w:val="189A58E9"/>
    <w:rsid w:val="189C686D"/>
    <w:rsid w:val="18A23FFA"/>
    <w:rsid w:val="18B10D91"/>
    <w:rsid w:val="18BB16A1"/>
    <w:rsid w:val="18C41FB0"/>
    <w:rsid w:val="18D13844"/>
    <w:rsid w:val="18E17362"/>
    <w:rsid w:val="18FB7F0C"/>
    <w:rsid w:val="18FE560D"/>
    <w:rsid w:val="19042D9A"/>
    <w:rsid w:val="190C23A4"/>
    <w:rsid w:val="19162CB4"/>
    <w:rsid w:val="191861B7"/>
    <w:rsid w:val="19216AC6"/>
    <w:rsid w:val="19224548"/>
    <w:rsid w:val="19281CD4"/>
    <w:rsid w:val="193A79F0"/>
    <w:rsid w:val="1942287E"/>
    <w:rsid w:val="195725A1"/>
    <w:rsid w:val="196717B9"/>
    <w:rsid w:val="196A273E"/>
    <w:rsid w:val="19877AF0"/>
    <w:rsid w:val="19A91329"/>
    <w:rsid w:val="19B5733A"/>
    <w:rsid w:val="19C26650"/>
    <w:rsid w:val="19C7635B"/>
    <w:rsid w:val="19D55670"/>
    <w:rsid w:val="19D5786F"/>
    <w:rsid w:val="19D94077"/>
    <w:rsid w:val="19E5590B"/>
    <w:rsid w:val="19EC1A12"/>
    <w:rsid w:val="19F50124"/>
    <w:rsid w:val="19FC5530"/>
    <w:rsid w:val="1A1E34E6"/>
    <w:rsid w:val="1A3A2E16"/>
    <w:rsid w:val="1A4A782D"/>
    <w:rsid w:val="1A4E6234"/>
    <w:rsid w:val="1A807D07"/>
    <w:rsid w:val="1A9A08B1"/>
    <w:rsid w:val="1AA36FC3"/>
    <w:rsid w:val="1AA90ECC"/>
    <w:rsid w:val="1AAB43CF"/>
    <w:rsid w:val="1AB02A55"/>
    <w:rsid w:val="1AB13D5A"/>
    <w:rsid w:val="1AD73F99"/>
    <w:rsid w:val="1AE01026"/>
    <w:rsid w:val="1AE148A9"/>
    <w:rsid w:val="1AE93EB4"/>
    <w:rsid w:val="1AF0383F"/>
    <w:rsid w:val="1AF30046"/>
    <w:rsid w:val="1AF70C4B"/>
    <w:rsid w:val="1B0302E1"/>
    <w:rsid w:val="1B0424DF"/>
    <w:rsid w:val="1B0D0BF0"/>
    <w:rsid w:val="1B132AFA"/>
    <w:rsid w:val="1B232D94"/>
    <w:rsid w:val="1B294C9D"/>
    <w:rsid w:val="1B3020AA"/>
    <w:rsid w:val="1B3A29B9"/>
    <w:rsid w:val="1B4667CC"/>
    <w:rsid w:val="1B4D3BD8"/>
    <w:rsid w:val="1B577D6B"/>
    <w:rsid w:val="1B633B7D"/>
    <w:rsid w:val="1B664B02"/>
    <w:rsid w:val="1B6C448D"/>
    <w:rsid w:val="1B707610"/>
    <w:rsid w:val="1B7A59A1"/>
    <w:rsid w:val="1BAF2978"/>
    <w:rsid w:val="1BBB7A8F"/>
    <w:rsid w:val="1BC03F17"/>
    <w:rsid w:val="1BC34E9C"/>
    <w:rsid w:val="1BC93522"/>
    <w:rsid w:val="1BCA4827"/>
    <w:rsid w:val="1BD815BE"/>
    <w:rsid w:val="1BEA4D5B"/>
    <w:rsid w:val="1BEB27DD"/>
    <w:rsid w:val="1BEC49DB"/>
    <w:rsid w:val="1BF06C65"/>
    <w:rsid w:val="1BF37BE9"/>
    <w:rsid w:val="1C101718"/>
    <w:rsid w:val="1C231486"/>
    <w:rsid w:val="1C27133D"/>
    <w:rsid w:val="1C3276CE"/>
    <w:rsid w:val="1C3A255C"/>
    <w:rsid w:val="1C4D377B"/>
    <w:rsid w:val="1C502501"/>
    <w:rsid w:val="1C633720"/>
    <w:rsid w:val="1C6E7533"/>
    <w:rsid w:val="1C7104B7"/>
    <w:rsid w:val="1C7C20CC"/>
    <w:rsid w:val="1C7E55CF"/>
    <w:rsid w:val="1C816553"/>
    <w:rsid w:val="1C864BDA"/>
    <w:rsid w:val="1C8B1061"/>
    <w:rsid w:val="1C9A5DF9"/>
    <w:rsid w:val="1C9B1AA4"/>
    <w:rsid w:val="1CC37203"/>
    <w:rsid w:val="1CC96948"/>
    <w:rsid w:val="1CDB7EE7"/>
    <w:rsid w:val="1D083EAE"/>
    <w:rsid w:val="1D22285A"/>
    <w:rsid w:val="1D345FF7"/>
    <w:rsid w:val="1D376F7C"/>
    <w:rsid w:val="1D4C369E"/>
    <w:rsid w:val="1D4F7EA6"/>
    <w:rsid w:val="1D5D4C3D"/>
    <w:rsid w:val="1D6C19D4"/>
    <w:rsid w:val="1D7C63EB"/>
    <w:rsid w:val="1D8202F5"/>
    <w:rsid w:val="1D856CFB"/>
    <w:rsid w:val="1D893503"/>
    <w:rsid w:val="1D923E12"/>
    <w:rsid w:val="1D9B6CA0"/>
    <w:rsid w:val="1D9C4722"/>
    <w:rsid w:val="1DA52E33"/>
    <w:rsid w:val="1DAB4D3C"/>
    <w:rsid w:val="1DC80A69"/>
    <w:rsid w:val="1DDB1C88"/>
    <w:rsid w:val="1E0C3ADC"/>
    <w:rsid w:val="1E0E6FDF"/>
    <w:rsid w:val="1E112162"/>
    <w:rsid w:val="1E21497B"/>
    <w:rsid w:val="1E272107"/>
    <w:rsid w:val="1E2E7514"/>
    <w:rsid w:val="1E322697"/>
    <w:rsid w:val="1E3D0A28"/>
    <w:rsid w:val="1E6750EF"/>
    <w:rsid w:val="1E834A1F"/>
    <w:rsid w:val="1E8F2A30"/>
    <w:rsid w:val="1E9A0DC1"/>
    <w:rsid w:val="1EA374D2"/>
    <w:rsid w:val="1EAF54E3"/>
    <w:rsid w:val="1EC16A83"/>
    <w:rsid w:val="1EC62F0A"/>
    <w:rsid w:val="1EE70EC1"/>
    <w:rsid w:val="1EE943C4"/>
    <w:rsid w:val="1F0F0D80"/>
    <w:rsid w:val="1F304B38"/>
    <w:rsid w:val="1F3B094B"/>
    <w:rsid w:val="1F3B41CE"/>
    <w:rsid w:val="1F4F53ED"/>
    <w:rsid w:val="1F520570"/>
    <w:rsid w:val="1F531875"/>
    <w:rsid w:val="1F615307"/>
    <w:rsid w:val="1F7652AC"/>
    <w:rsid w:val="1F9138D8"/>
    <w:rsid w:val="1F9522DE"/>
    <w:rsid w:val="1FAB4482"/>
    <w:rsid w:val="1FB83797"/>
    <w:rsid w:val="1FBD7C1F"/>
    <w:rsid w:val="1FC01B8F"/>
    <w:rsid w:val="1FC73DB2"/>
    <w:rsid w:val="1FD24341"/>
    <w:rsid w:val="1FF535FC"/>
    <w:rsid w:val="2014753F"/>
    <w:rsid w:val="201A5DBA"/>
    <w:rsid w:val="201C34BC"/>
    <w:rsid w:val="201D0F3D"/>
    <w:rsid w:val="201D6D3F"/>
    <w:rsid w:val="202D6FD9"/>
    <w:rsid w:val="202E11D8"/>
    <w:rsid w:val="203565E4"/>
    <w:rsid w:val="204001F8"/>
    <w:rsid w:val="204B2D06"/>
    <w:rsid w:val="204B6589"/>
    <w:rsid w:val="204E750E"/>
    <w:rsid w:val="204E78C1"/>
    <w:rsid w:val="20531417"/>
    <w:rsid w:val="206B48C0"/>
    <w:rsid w:val="206D1FC1"/>
    <w:rsid w:val="208B4DF4"/>
    <w:rsid w:val="2099410A"/>
    <w:rsid w:val="20AE4FA9"/>
    <w:rsid w:val="20B15F2E"/>
    <w:rsid w:val="20B239AF"/>
    <w:rsid w:val="20BD3045"/>
    <w:rsid w:val="20BE0AC7"/>
    <w:rsid w:val="20C429D0"/>
    <w:rsid w:val="20D25569"/>
    <w:rsid w:val="20D32FEA"/>
    <w:rsid w:val="20DD137B"/>
    <w:rsid w:val="20E25803"/>
    <w:rsid w:val="20E56788"/>
    <w:rsid w:val="20E71C8B"/>
    <w:rsid w:val="20E83E89"/>
    <w:rsid w:val="20EF1296"/>
    <w:rsid w:val="20FA2EAA"/>
    <w:rsid w:val="21097C41"/>
    <w:rsid w:val="21143A54"/>
    <w:rsid w:val="211B33DF"/>
    <w:rsid w:val="211C55DD"/>
    <w:rsid w:val="2124626D"/>
    <w:rsid w:val="2152133A"/>
    <w:rsid w:val="21561F3F"/>
    <w:rsid w:val="21583244"/>
    <w:rsid w:val="215D76CB"/>
    <w:rsid w:val="216E53E7"/>
    <w:rsid w:val="217414EF"/>
    <w:rsid w:val="217527F4"/>
    <w:rsid w:val="217B0E7A"/>
    <w:rsid w:val="21816606"/>
    <w:rsid w:val="21820804"/>
    <w:rsid w:val="21962D28"/>
    <w:rsid w:val="219E39B8"/>
    <w:rsid w:val="21A4203E"/>
    <w:rsid w:val="21AC2CCE"/>
    <w:rsid w:val="21B57D5A"/>
    <w:rsid w:val="21B6105F"/>
    <w:rsid w:val="21BD09EA"/>
    <w:rsid w:val="21F1213D"/>
    <w:rsid w:val="21F27BBF"/>
    <w:rsid w:val="21F665C5"/>
    <w:rsid w:val="2203115E"/>
    <w:rsid w:val="221413F8"/>
    <w:rsid w:val="22156E7A"/>
    <w:rsid w:val="22233C11"/>
    <w:rsid w:val="22274816"/>
    <w:rsid w:val="223573AF"/>
    <w:rsid w:val="22380333"/>
    <w:rsid w:val="223A7FB3"/>
    <w:rsid w:val="223B12B8"/>
    <w:rsid w:val="22444146"/>
    <w:rsid w:val="224A024D"/>
    <w:rsid w:val="224C6FD4"/>
    <w:rsid w:val="225E4CF0"/>
    <w:rsid w:val="227B20A1"/>
    <w:rsid w:val="227B42A0"/>
    <w:rsid w:val="227D55A4"/>
    <w:rsid w:val="22823C2A"/>
    <w:rsid w:val="228813B7"/>
    <w:rsid w:val="22896E39"/>
    <w:rsid w:val="228C453A"/>
    <w:rsid w:val="22952C4B"/>
    <w:rsid w:val="22A031DB"/>
    <w:rsid w:val="22A21F61"/>
    <w:rsid w:val="22A650E4"/>
    <w:rsid w:val="22AC2870"/>
    <w:rsid w:val="22B26978"/>
    <w:rsid w:val="22F0425E"/>
    <w:rsid w:val="22F11CE0"/>
    <w:rsid w:val="22F53F69"/>
    <w:rsid w:val="22F66168"/>
    <w:rsid w:val="22F94B6E"/>
    <w:rsid w:val="230044F9"/>
    <w:rsid w:val="232D40C3"/>
    <w:rsid w:val="23400B66"/>
    <w:rsid w:val="234F58FD"/>
    <w:rsid w:val="23574F07"/>
    <w:rsid w:val="235B7191"/>
    <w:rsid w:val="23626B1C"/>
    <w:rsid w:val="236C4EAD"/>
    <w:rsid w:val="236D70AB"/>
    <w:rsid w:val="23746A36"/>
    <w:rsid w:val="238734D8"/>
    <w:rsid w:val="239372EB"/>
    <w:rsid w:val="23983773"/>
    <w:rsid w:val="23A14082"/>
    <w:rsid w:val="23A45007"/>
    <w:rsid w:val="23BA4FAC"/>
    <w:rsid w:val="23C93F42"/>
    <w:rsid w:val="23CA5246"/>
    <w:rsid w:val="23CD03C9"/>
    <w:rsid w:val="23D22653"/>
    <w:rsid w:val="23D66ADB"/>
    <w:rsid w:val="23D7455C"/>
    <w:rsid w:val="23D8675A"/>
    <w:rsid w:val="24120EBE"/>
    <w:rsid w:val="24171AC2"/>
    <w:rsid w:val="241E4CD1"/>
    <w:rsid w:val="241F2752"/>
    <w:rsid w:val="242258D5"/>
    <w:rsid w:val="2430046E"/>
    <w:rsid w:val="243C1D02"/>
    <w:rsid w:val="243F2C87"/>
    <w:rsid w:val="24420388"/>
    <w:rsid w:val="24482291"/>
    <w:rsid w:val="245A12B2"/>
    <w:rsid w:val="246266BF"/>
    <w:rsid w:val="246918CD"/>
    <w:rsid w:val="246B154C"/>
    <w:rsid w:val="246D24D1"/>
    <w:rsid w:val="2472475B"/>
    <w:rsid w:val="247321DC"/>
    <w:rsid w:val="24741E5C"/>
    <w:rsid w:val="247A3D65"/>
    <w:rsid w:val="24816F73"/>
    <w:rsid w:val="24821172"/>
    <w:rsid w:val="249B429A"/>
    <w:rsid w:val="24A061A3"/>
    <w:rsid w:val="24AE54B9"/>
    <w:rsid w:val="24AF67BE"/>
    <w:rsid w:val="24BA4B4F"/>
    <w:rsid w:val="24C73E65"/>
    <w:rsid w:val="24C97368"/>
    <w:rsid w:val="24CD15F1"/>
    <w:rsid w:val="24D06CF2"/>
    <w:rsid w:val="24E14A0E"/>
    <w:rsid w:val="24E64719"/>
    <w:rsid w:val="24E7219B"/>
    <w:rsid w:val="24EA3120"/>
    <w:rsid w:val="24F45C2D"/>
    <w:rsid w:val="24F95938"/>
    <w:rsid w:val="24FA33BA"/>
    <w:rsid w:val="25074C4E"/>
    <w:rsid w:val="251519E5"/>
    <w:rsid w:val="25171665"/>
    <w:rsid w:val="2524677D"/>
    <w:rsid w:val="25300011"/>
    <w:rsid w:val="25323514"/>
    <w:rsid w:val="254002AB"/>
    <w:rsid w:val="254D1B3F"/>
    <w:rsid w:val="254E75C1"/>
    <w:rsid w:val="255A0E55"/>
    <w:rsid w:val="256F3379"/>
    <w:rsid w:val="257419FF"/>
    <w:rsid w:val="257C268E"/>
    <w:rsid w:val="257E230E"/>
    <w:rsid w:val="25805811"/>
    <w:rsid w:val="25816B16"/>
    <w:rsid w:val="259557B7"/>
    <w:rsid w:val="259B2F43"/>
    <w:rsid w:val="25AC53DC"/>
    <w:rsid w:val="25AF1BE4"/>
    <w:rsid w:val="25B11864"/>
    <w:rsid w:val="25B811EE"/>
    <w:rsid w:val="25B84A72"/>
    <w:rsid w:val="25BE30F8"/>
    <w:rsid w:val="25C61809"/>
    <w:rsid w:val="25C9278E"/>
    <w:rsid w:val="25D02118"/>
    <w:rsid w:val="25E71D3E"/>
    <w:rsid w:val="2603166E"/>
    <w:rsid w:val="26035DEB"/>
    <w:rsid w:val="261B3491"/>
    <w:rsid w:val="261D6994"/>
    <w:rsid w:val="261F1E98"/>
    <w:rsid w:val="26222E1C"/>
    <w:rsid w:val="262F7F34"/>
    <w:rsid w:val="2635403B"/>
    <w:rsid w:val="264777D9"/>
    <w:rsid w:val="265D777E"/>
    <w:rsid w:val="265E5200"/>
    <w:rsid w:val="26600703"/>
    <w:rsid w:val="26683591"/>
    <w:rsid w:val="266C581A"/>
    <w:rsid w:val="26711CA2"/>
    <w:rsid w:val="267912AC"/>
    <w:rsid w:val="26862B41"/>
    <w:rsid w:val="268A4DCA"/>
    <w:rsid w:val="2697085D"/>
    <w:rsid w:val="26A26BEE"/>
    <w:rsid w:val="26B07208"/>
    <w:rsid w:val="26B3018D"/>
    <w:rsid w:val="26C92330"/>
    <w:rsid w:val="26D01CBB"/>
    <w:rsid w:val="26D0553E"/>
    <w:rsid w:val="26D12FC0"/>
    <w:rsid w:val="26D364C3"/>
    <w:rsid w:val="26D71646"/>
    <w:rsid w:val="26DC1351"/>
    <w:rsid w:val="26DE6C18"/>
    <w:rsid w:val="26E63E5F"/>
    <w:rsid w:val="26E92BE5"/>
    <w:rsid w:val="26EA60E8"/>
    <w:rsid w:val="26F853FE"/>
    <w:rsid w:val="26FE1506"/>
    <w:rsid w:val="27066912"/>
    <w:rsid w:val="270C409F"/>
    <w:rsid w:val="27114611"/>
    <w:rsid w:val="27114CA3"/>
    <w:rsid w:val="27333F5E"/>
    <w:rsid w:val="27355263"/>
    <w:rsid w:val="273C266F"/>
    <w:rsid w:val="27424579"/>
    <w:rsid w:val="274554FD"/>
    <w:rsid w:val="27490680"/>
    <w:rsid w:val="274B1605"/>
    <w:rsid w:val="274F000B"/>
    <w:rsid w:val="275A1D28"/>
    <w:rsid w:val="2762702C"/>
    <w:rsid w:val="276C53BD"/>
    <w:rsid w:val="276F2ABE"/>
    <w:rsid w:val="27723A43"/>
    <w:rsid w:val="278E3373"/>
    <w:rsid w:val="27A5681B"/>
    <w:rsid w:val="27C869D0"/>
    <w:rsid w:val="27CC2E58"/>
    <w:rsid w:val="27D305E4"/>
    <w:rsid w:val="27D946EC"/>
    <w:rsid w:val="27E84D06"/>
    <w:rsid w:val="27FF492C"/>
    <w:rsid w:val="28152353"/>
    <w:rsid w:val="28275AF0"/>
    <w:rsid w:val="28347384"/>
    <w:rsid w:val="284550A0"/>
    <w:rsid w:val="28474D20"/>
    <w:rsid w:val="285C4CC5"/>
    <w:rsid w:val="286036CB"/>
    <w:rsid w:val="28645955"/>
    <w:rsid w:val="286533D6"/>
    <w:rsid w:val="28691DDD"/>
    <w:rsid w:val="2880617F"/>
    <w:rsid w:val="28865B09"/>
    <w:rsid w:val="2892191C"/>
    <w:rsid w:val="28A83AC0"/>
    <w:rsid w:val="28CB65FE"/>
    <w:rsid w:val="28D95914"/>
    <w:rsid w:val="28E107A2"/>
    <w:rsid w:val="28ED67B2"/>
    <w:rsid w:val="28F20A3C"/>
    <w:rsid w:val="28F770C2"/>
    <w:rsid w:val="28F803C7"/>
    <w:rsid w:val="29105A6E"/>
    <w:rsid w:val="29396C32"/>
    <w:rsid w:val="293E52B8"/>
    <w:rsid w:val="29423CBE"/>
    <w:rsid w:val="296E2584"/>
    <w:rsid w:val="29757990"/>
    <w:rsid w:val="29791C1A"/>
    <w:rsid w:val="298634AE"/>
    <w:rsid w:val="298E633C"/>
    <w:rsid w:val="299711CA"/>
    <w:rsid w:val="29B87B25"/>
    <w:rsid w:val="29BF490D"/>
    <w:rsid w:val="29C0238E"/>
    <w:rsid w:val="29C1200E"/>
    <w:rsid w:val="29CC3C22"/>
    <w:rsid w:val="29D5322D"/>
    <w:rsid w:val="29DE3B3C"/>
    <w:rsid w:val="29E87CCF"/>
    <w:rsid w:val="2A093A87"/>
    <w:rsid w:val="2A103412"/>
    <w:rsid w:val="2A230DAE"/>
    <w:rsid w:val="2A392F51"/>
    <w:rsid w:val="2A421663"/>
    <w:rsid w:val="2A423861"/>
    <w:rsid w:val="2A893FD5"/>
    <w:rsid w:val="2A903960"/>
    <w:rsid w:val="2A9632EB"/>
    <w:rsid w:val="2AA50082"/>
    <w:rsid w:val="2AA76E09"/>
    <w:rsid w:val="2AB4611E"/>
    <w:rsid w:val="2ABA5D17"/>
    <w:rsid w:val="2AC718BC"/>
    <w:rsid w:val="2ACD7048"/>
    <w:rsid w:val="2AD82E5B"/>
    <w:rsid w:val="2ADC5FDE"/>
    <w:rsid w:val="2AE62171"/>
    <w:rsid w:val="2AE87872"/>
    <w:rsid w:val="2AF31486"/>
    <w:rsid w:val="2AF35C03"/>
    <w:rsid w:val="2AFD6C12"/>
    <w:rsid w:val="2B01299A"/>
    <w:rsid w:val="2B09362A"/>
    <w:rsid w:val="2B122C35"/>
    <w:rsid w:val="2B172940"/>
    <w:rsid w:val="2B1803C1"/>
    <w:rsid w:val="2B210CD1"/>
    <w:rsid w:val="2B2341D4"/>
    <w:rsid w:val="2B3808F6"/>
    <w:rsid w:val="2B3866F7"/>
    <w:rsid w:val="2B394179"/>
    <w:rsid w:val="2B4B1B15"/>
    <w:rsid w:val="2B4D5018"/>
    <w:rsid w:val="2B611ABA"/>
    <w:rsid w:val="2B675BC2"/>
    <w:rsid w:val="2B747456"/>
    <w:rsid w:val="2B88197A"/>
    <w:rsid w:val="2B9F159F"/>
    <w:rsid w:val="2BB12B3E"/>
    <w:rsid w:val="2BB36041"/>
    <w:rsid w:val="2BB66FC6"/>
    <w:rsid w:val="2BB846C7"/>
    <w:rsid w:val="2BB92149"/>
    <w:rsid w:val="2BBB564C"/>
    <w:rsid w:val="2BD01D6E"/>
    <w:rsid w:val="2BD177EF"/>
    <w:rsid w:val="2BD43FF7"/>
    <w:rsid w:val="2BDB00FF"/>
    <w:rsid w:val="2BE12008"/>
    <w:rsid w:val="2BE1588C"/>
    <w:rsid w:val="2BEA0719"/>
    <w:rsid w:val="2BF31029"/>
    <w:rsid w:val="2C044B47"/>
    <w:rsid w:val="2C08354D"/>
    <w:rsid w:val="2C295C80"/>
    <w:rsid w:val="2C320B0E"/>
    <w:rsid w:val="2C401128"/>
    <w:rsid w:val="2C542347"/>
    <w:rsid w:val="2C634B60"/>
    <w:rsid w:val="2C6922ED"/>
    <w:rsid w:val="2C6A7D6E"/>
    <w:rsid w:val="2C727379"/>
    <w:rsid w:val="2C7C7C88"/>
    <w:rsid w:val="2C814110"/>
    <w:rsid w:val="2C863E1B"/>
    <w:rsid w:val="2C8A4A20"/>
    <w:rsid w:val="2CA87853"/>
    <w:rsid w:val="2CAD3CDB"/>
    <w:rsid w:val="2CCC0D0C"/>
    <w:rsid w:val="2CD15194"/>
    <w:rsid w:val="2CD72920"/>
    <w:rsid w:val="2CE22EB0"/>
    <w:rsid w:val="2CE41C36"/>
    <w:rsid w:val="2CEC37BF"/>
    <w:rsid w:val="2CEE2546"/>
    <w:rsid w:val="2D0F4C79"/>
    <w:rsid w:val="2D152405"/>
    <w:rsid w:val="2D200796"/>
    <w:rsid w:val="2D2E552D"/>
    <w:rsid w:val="2D36293A"/>
    <w:rsid w:val="2DA04568"/>
    <w:rsid w:val="2DA232EE"/>
    <w:rsid w:val="2DAF4B82"/>
    <w:rsid w:val="2DB00085"/>
    <w:rsid w:val="2DB97690"/>
    <w:rsid w:val="2DBA5111"/>
    <w:rsid w:val="2DBE739B"/>
    <w:rsid w:val="2DBF665F"/>
    <w:rsid w:val="2DC1251E"/>
    <w:rsid w:val="2DC72229"/>
    <w:rsid w:val="2DCC08AF"/>
    <w:rsid w:val="2DDD65CB"/>
    <w:rsid w:val="2DE64CDC"/>
    <w:rsid w:val="2DF20AEF"/>
    <w:rsid w:val="2DFB7200"/>
    <w:rsid w:val="2E0D299D"/>
    <w:rsid w:val="2E200339"/>
    <w:rsid w:val="2E265AC6"/>
    <w:rsid w:val="2E2D764F"/>
    <w:rsid w:val="2E2E50D0"/>
    <w:rsid w:val="2E552D91"/>
    <w:rsid w:val="2E5E5C1F"/>
    <w:rsid w:val="2E7126C2"/>
    <w:rsid w:val="2E7510C8"/>
    <w:rsid w:val="2E7632C6"/>
    <w:rsid w:val="2E797ACE"/>
    <w:rsid w:val="2E7D06D3"/>
    <w:rsid w:val="2E7F3BD6"/>
    <w:rsid w:val="2E807459"/>
    <w:rsid w:val="2E84005D"/>
    <w:rsid w:val="2E8A57EA"/>
    <w:rsid w:val="2E8B79E8"/>
    <w:rsid w:val="2E8C546A"/>
    <w:rsid w:val="2E9076F3"/>
    <w:rsid w:val="2EA61897"/>
    <w:rsid w:val="2EAC599E"/>
    <w:rsid w:val="2EB540B0"/>
    <w:rsid w:val="2EBB5FB9"/>
    <w:rsid w:val="2ECC1AD7"/>
    <w:rsid w:val="2ED36EE3"/>
    <w:rsid w:val="2EE62680"/>
    <w:rsid w:val="2EE85B84"/>
    <w:rsid w:val="2EF67098"/>
    <w:rsid w:val="2EFD44A4"/>
    <w:rsid w:val="2F070637"/>
    <w:rsid w:val="2F1B72D7"/>
    <w:rsid w:val="2F20375F"/>
    <w:rsid w:val="2F2D4FF3"/>
    <w:rsid w:val="2F4F682D"/>
    <w:rsid w:val="2F513F2E"/>
    <w:rsid w:val="2F5277B1"/>
    <w:rsid w:val="2F537431"/>
    <w:rsid w:val="2F58713C"/>
    <w:rsid w:val="2F5E1045"/>
    <w:rsid w:val="2F5E57C2"/>
    <w:rsid w:val="2F5F3244"/>
    <w:rsid w:val="2F7553E7"/>
    <w:rsid w:val="2F7B2B74"/>
    <w:rsid w:val="2F837F80"/>
    <w:rsid w:val="2FA5723B"/>
    <w:rsid w:val="2FB055CC"/>
    <w:rsid w:val="2FB177CB"/>
    <w:rsid w:val="2FB829D9"/>
    <w:rsid w:val="2FC367EB"/>
    <w:rsid w:val="2FCC3878"/>
    <w:rsid w:val="2FD17CFF"/>
    <w:rsid w:val="2FD56706"/>
    <w:rsid w:val="2FEC1BAE"/>
    <w:rsid w:val="2FF624BE"/>
    <w:rsid w:val="2FFC43C7"/>
    <w:rsid w:val="30006650"/>
    <w:rsid w:val="3001084F"/>
    <w:rsid w:val="30062758"/>
    <w:rsid w:val="300D20E3"/>
    <w:rsid w:val="301E5C00"/>
    <w:rsid w:val="30276510"/>
    <w:rsid w:val="3032101E"/>
    <w:rsid w:val="303A1CAD"/>
    <w:rsid w:val="30534DD6"/>
    <w:rsid w:val="305637DC"/>
    <w:rsid w:val="306B247C"/>
    <w:rsid w:val="306B5D00"/>
    <w:rsid w:val="306C7EFE"/>
    <w:rsid w:val="30873FAB"/>
    <w:rsid w:val="309148BA"/>
    <w:rsid w:val="309767C4"/>
    <w:rsid w:val="30A438DB"/>
    <w:rsid w:val="30A82681"/>
    <w:rsid w:val="30AC6769"/>
    <w:rsid w:val="30C12E8B"/>
    <w:rsid w:val="30CB379B"/>
    <w:rsid w:val="30CC4A9F"/>
    <w:rsid w:val="30CF5A24"/>
    <w:rsid w:val="30D23125"/>
    <w:rsid w:val="30D808B2"/>
    <w:rsid w:val="30D82AB0"/>
    <w:rsid w:val="30E42146"/>
    <w:rsid w:val="30F67E62"/>
    <w:rsid w:val="30FA0A66"/>
    <w:rsid w:val="312915B6"/>
    <w:rsid w:val="312C033C"/>
    <w:rsid w:val="313666CD"/>
    <w:rsid w:val="31416C5C"/>
    <w:rsid w:val="314246DE"/>
    <w:rsid w:val="31453464"/>
    <w:rsid w:val="31476967"/>
    <w:rsid w:val="31481E6B"/>
    <w:rsid w:val="31514CF8"/>
    <w:rsid w:val="31534978"/>
    <w:rsid w:val="315536FF"/>
    <w:rsid w:val="31584683"/>
    <w:rsid w:val="31622A14"/>
    <w:rsid w:val="31627191"/>
    <w:rsid w:val="31653999"/>
    <w:rsid w:val="3168491E"/>
    <w:rsid w:val="317D1040"/>
    <w:rsid w:val="319331E3"/>
    <w:rsid w:val="31971BEA"/>
    <w:rsid w:val="31990970"/>
    <w:rsid w:val="319A2B6E"/>
    <w:rsid w:val="319E4DF8"/>
    <w:rsid w:val="319F2879"/>
    <w:rsid w:val="31A04A78"/>
    <w:rsid w:val="31A15D7C"/>
    <w:rsid w:val="31A46D01"/>
    <w:rsid w:val="31AD1B8F"/>
    <w:rsid w:val="31AE7611"/>
    <w:rsid w:val="31D077C5"/>
    <w:rsid w:val="31DB13D9"/>
    <w:rsid w:val="31E05861"/>
    <w:rsid w:val="3205221E"/>
    <w:rsid w:val="320C1BA8"/>
    <w:rsid w:val="320C542C"/>
    <w:rsid w:val="320E092F"/>
    <w:rsid w:val="3218343D"/>
    <w:rsid w:val="321A21C3"/>
    <w:rsid w:val="32223D4C"/>
    <w:rsid w:val="322701D4"/>
    <w:rsid w:val="32285C55"/>
    <w:rsid w:val="322F3062"/>
    <w:rsid w:val="32331A68"/>
    <w:rsid w:val="323971F4"/>
    <w:rsid w:val="323B26F8"/>
    <w:rsid w:val="32473AFE"/>
    <w:rsid w:val="32483F8C"/>
    <w:rsid w:val="32491A0D"/>
    <w:rsid w:val="3249748F"/>
    <w:rsid w:val="324B2992"/>
    <w:rsid w:val="326170B4"/>
    <w:rsid w:val="326C674A"/>
    <w:rsid w:val="32797FDE"/>
    <w:rsid w:val="327B34E1"/>
    <w:rsid w:val="327D0BE3"/>
    <w:rsid w:val="328153EA"/>
    <w:rsid w:val="328C11FD"/>
    <w:rsid w:val="32940808"/>
    <w:rsid w:val="329A5F94"/>
    <w:rsid w:val="32B92FC6"/>
    <w:rsid w:val="32CA6AE3"/>
    <w:rsid w:val="32D21971"/>
    <w:rsid w:val="32E05404"/>
    <w:rsid w:val="32E62B90"/>
    <w:rsid w:val="32E72810"/>
    <w:rsid w:val="3300373A"/>
    <w:rsid w:val="330111BC"/>
    <w:rsid w:val="33047BC2"/>
    <w:rsid w:val="330B754D"/>
    <w:rsid w:val="33227172"/>
    <w:rsid w:val="33381316"/>
    <w:rsid w:val="33394B99"/>
    <w:rsid w:val="33432F2A"/>
    <w:rsid w:val="334915B0"/>
    <w:rsid w:val="334E12BB"/>
    <w:rsid w:val="335A2B4F"/>
    <w:rsid w:val="335F3754"/>
    <w:rsid w:val="337558F7"/>
    <w:rsid w:val="3393072B"/>
    <w:rsid w:val="339B5B37"/>
    <w:rsid w:val="33BE6FF0"/>
    <w:rsid w:val="33C259F7"/>
    <w:rsid w:val="33C4477D"/>
    <w:rsid w:val="33C75702"/>
    <w:rsid w:val="33CC6306"/>
    <w:rsid w:val="33CD1809"/>
    <w:rsid w:val="33E162AB"/>
    <w:rsid w:val="33F93952"/>
    <w:rsid w:val="340145E2"/>
    <w:rsid w:val="340D03F4"/>
    <w:rsid w:val="34103577"/>
    <w:rsid w:val="34110FF9"/>
    <w:rsid w:val="342A79A4"/>
    <w:rsid w:val="342B5426"/>
    <w:rsid w:val="343637B7"/>
    <w:rsid w:val="34386CBA"/>
    <w:rsid w:val="343D5340"/>
    <w:rsid w:val="343E6645"/>
    <w:rsid w:val="345E497B"/>
    <w:rsid w:val="346045FB"/>
    <w:rsid w:val="34702697"/>
    <w:rsid w:val="347D19AD"/>
    <w:rsid w:val="34856DB9"/>
    <w:rsid w:val="349537D0"/>
    <w:rsid w:val="349E665E"/>
    <w:rsid w:val="34BF7E98"/>
    <w:rsid w:val="34CF26B1"/>
    <w:rsid w:val="34D6203C"/>
    <w:rsid w:val="34DB3F45"/>
    <w:rsid w:val="34E03C50"/>
    <w:rsid w:val="3507028C"/>
    <w:rsid w:val="35137922"/>
    <w:rsid w:val="3523213B"/>
    <w:rsid w:val="35291AC6"/>
    <w:rsid w:val="35304CD4"/>
    <w:rsid w:val="353436DA"/>
    <w:rsid w:val="35561690"/>
    <w:rsid w:val="356A4AAD"/>
    <w:rsid w:val="35771BC5"/>
    <w:rsid w:val="35792B4A"/>
    <w:rsid w:val="357E6FD1"/>
    <w:rsid w:val="358F726C"/>
    <w:rsid w:val="35900570"/>
    <w:rsid w:val="35964678"/>
    <w:rsid w:val="35A47211"/>
    <w:rsid w:val="35A85C17"/>
    <w:rsid w:val="35A93699"/>
    <w:rsid w:val="35B516AA"/>
    <w:rsid w:val="35BC1034"/>
    <w:rsid w:val="35BC7646"/>
    <w:rsid w:val="35C032BE"/>
    <w:rsid w:val="35C72C49"/>
    <w:rsid w:val="35D5415D"/>
    <w:rsid w:val="35EB1B84"/>
    <w:rsid w:val="35F83418"/>
    <w:rsid w:val="35F86C9B"/>
    <w:rsid w:val="35FE0BA4"/>
    <w:rsid w:val="360062A6"/>
    <w:rsid w:val="360A2438"/>
    <w:rsid w:val="361352C6"/>
    <w:rsid w:val="361A26D3"/>
    <w:rsid w:val="361B48D1"/>
    <w:rsid w:val="361F6B5B"/>
    <w:rsid w:val="36250A64"/>
    <w:rsid w:val="362706E4"/>
    <w:rsid w:val="362C25ED"/>
    <w:rsid w:val="362D5E70"/>
    <w:rsid w:val="365A7C39"/>
    <w:rsid w:val="366053C6"/>
    <w:rsid w:val="366A5CD5"/>
    <w:rsid w:val="366B11D8"/>
    <w:rsid w:val="366D1C16"/>
    <w:rsid w:val="3671785E"/>
    <w:rsid w:val="367904EE"/>
    <w:rsid w:val="367E4976"/>
    <w:rsid w:val="367F45F6"/>
    <w:rsid w:val="36844301"/>
    <w:rsid w:val="36887484"/>
    <w:rsid w:val="368E138D"/>
    <w:rsid w:val="368E4C10"/>
    <w:rsid w:val="369D7429"/>
    <w:rsid w:val="36B315CD"/>
    <w:rsid w:val="36BF0C62"/>
    <w:rsid w:val="36C52B6C"/>
    <w:rsid w:val="36C7606F"/>
    <w:rsid w:val="36D80507"/>
    <w:rsid w:val="36EE5F2E"/>
    <w:rsid w:val="36F75539"/>
    <w:rsid w:val="36F90A3C"/>
    <w:rsid w:val="36FD4EC4"/>
    <w:rsid w:val="36FE2945"/>
    <w:rsid w:val="3704484F"/>
    <w:rsid w:val="370E09E1"/>
    <w:rsid w:val="37134E69"/>
    <w:rsid w:val="371812F1"/>
    <w:rsid w:val="37292890"/>
    <w:rsid w:val="372C7F91"/>
    <w:rsid w:val="3732571E"/>
    <w:rsid w:val="37366323"/>
    <w:rsid w:val="373F11B0"/>
    <w:rsid w:val="374643BF"/>
    <w:rsid w:val="374A2DC5"/>
    <w:rsid w:val="37535C53"/>
    <w:rsid w:val="37661070"/>
    <w:rsid w:val="37790091"/>
    <w:rsid w:val="377E2B92"/>
    <w:rsid w:val="37930C3B"/>
    <w:rsid w:val="379344BE"/>
    <w:rsid w:val="37B75977"/>
    <w:rsid w:val="37D416A4"/>
    <w:rsid w:val="37D800AA"/>
    <w:rsid w:val="37E706C5"/>
    <w:rsid w:val="37FC4DE7"/>
    <w:rsid w:val="3808667B"/>
    <w:rsid w:val="380B7600"/>
    <w:rsid w:val="380C2E83"/>
    <w:rsid w:val="381E6620"/>
    <w:rsid w:val="3842555B"/>
    <w:rsid w:val="384564E0"/>
    <w:rsid w:val="38571C7D"/>
    <w:rsid w:val="38666A14"/>
    <w:rsid w:val="38766CAF"/>
    <w:rsid w:val="387F1B3D"/>
    <w:rsid w:val="38815040"/>
    <w:rsid w:val="3888024E"/>
    <w:rsid w:val="38895CD0"/>
    <w:rsid w:val="389C366B"/>
    <w:rsid w:val="38A65280"/>
    <w:rsid w:val="38BE4EA5"/>
    <w:rsid w:val="38C86AB9"/>
    <w:rsid w:val="38D73850"/>
    <w:rsid w:val="38E9376A"/>
    <w:rsid w:val="38FC4989"/>
    <w:rsid w:val="39041D96"/>
    <w:rsid w:val="39282356"/>
    <w:rsid w:val="392A7A57"/>
    <w:rsid w:val="392E645D"/>
    <w:rsid w:val="39312C65"/>
    <w:rsid w:val="39336168"/>
    <w:rsid w:val="393E0C76"/>
    <w:rsid w:val="39494A89"/>
    <w:rsid w:val="395B6028"/>
    <w:rsid w:val="395C5CA8"/>
    <w:rsid w:val="396159B3"/>
    <w:rsid w:val="397D1A60"/>
    <w:rsid w:val="39895872"/>
    <w:rsid w:val="39991390"/>
    <w:rsid w:val="399B4893"/>
    <w:rsid w:val="39B244B8"/>
    <w:rsid w:val="39B5543D"/>
    <w:rsid w:val="39BF5D4C"/>
    <w:rsid w:val="39C1344E"/>
    <w:rsid w:val="39C26CD1"/>
    <w:rsid w:val="39DF07FF"/>
    <w:rsid w:val="39E11784"/>
    <w:rsid w:val="39F529A3"/>
    <w:rsid w:val="39F60425"/>
    <w:rsid w:val="39FB232E"/>
    <w:rsid w:val="39FC7DAF"/>
    <w:rsid w:val="3A083BC2"/>
    <w:rsid w:val="3A0B4B47"/>
    <w:rsid w:val="3A0C25C8"/>
    <w:rsid w:val="3A0D004A"/>
    <w:rsid w:val="3A0F354D"/>
    <w:rsid w:val="3A2F1883"/>
    <w:rsid w:val="3A32028A"/>
    <w:rsid w:val="3A4849AC"/>
    <w:rsid w:val="3A546240"/>
    <w:rsid w:val="3A613357"/>
    <w:rsid w:val="3A67745F"/>
    <w:rsid w:val="3A682CE2"/>
    <w:rsid w:val="3A782F7C"/>
    <w:rsid w:val="3A7B3F01"/>
    <w:rsid w:val="3A7C3B81"/>
    <w:rsid w:val="3A7F4B06"/>
    <w:rsid w:val="3A9C6634"/>
    <w:rsid w:val="3AA31842"/>
    <w:rsid w:val="3AB030D6"/>
    <w:rsid w:val="3AB4755E"/>
    <w:rsid w:val="3AC5307C"/>
    <w:rsid w:val="3AD0140D"/>
    <w:rsid w:val="3AD72F96"/>
    <w:rsid w:val="3AE657AF"/>
    <w:rsid w:val="3AE94535"/>
    <w:rsid w:val="3AEC76B8"/>
    <w:rsid w:val="3AEE643E"/>
    <w:rsid w:val="3AF55DC9"/>
    <w:rsid w:val="3B227B92"/>
    <w:rsid w:val="3B25439A"/>
    <w:rsid w:val="3B3C3FBF"/>
    <w:rsid w:val="3B456E4D"/>
    <w:rsid w:val="3B4C09D6"/>
    <w:rsid w:val="3B5725EA"/>
    <w:rsid w:val="3B5F79F7"/>
    <w:rsid w:val="3B62097B"/>
    <w:rsid w:val="3B643E7F"/>
    <w:rsid w:val="3B677002"/>
    <w:rsid w:val="3B8C75C1"/>
    <w:rsid w:val="3BA15EE2"/>
    <w:rsid w:val="3BAC4273"/>
    <w:rsid w:val="3BB52984"/>
    <w:rsid w:val="3BBF0D15"/>
    <w:rsid w:val="3BC21C9A"/>
    <w:rsid w:val="3BC83BA3"/>
    <w:rsid w:val="3BCB4B28"/>
    <w:rsid w:val="3BD763BC"/>
    <w:rsid w:val="3BDB4DC2"/>
    <w:rsid w:val="3BEE5FE1"/>
    <w:rsid w:val="3BF511EF"/>
    <w:rsid w:val="3C045F86"/>
    <w:rsid w:val="3C063688"/>
    <w:rsid w:val="3C0C3393"/>
    <w:rsid w:val="3C0E4317"/>
    <w:rsid w:val="3C10781A"/>
    <w:rsid w:val="3C425A6B"/>
    <w:rsid w:val="3C666F24"/>
    <w:rsid w:val="3C75192F"/>
    <w:rsid w:val="3C7671BF"/>
    <w:rsid w:val="3C774C40"/>
    <w:rsid w:val="3C7C494B"/>
    <w:rsid w:val="3C8F5B6A"/>
    <w:rsid w:val="3C9C3B7B"/>
    <w:rsid w:val="3C9D4E80"/>
    <w:rsid w:val="3C9F0383"/>
    <w:rsid w:val="3CAF061D"/>
    <w:rsid w:val="3CC86905"/>
    <w:rsid w:val="3CC911C7"/>
    <w:rsid w:val="3CCA24CC"/>
    <w:rsid w:val="3CD043D5"/>
    <w:rsid w:val="3CD278D9"/>
    <w:rsid w:val="3CD31AD7"/>
    <w:rsid w:val="3CD5085D"/>
    <w:rsid w:val="3CD662DF"/>
    <w:rsid w:val="3CD97263"/>
    <w:rsid w:val="3CE120F1"/>
    <w:rsid w:val="3CE70777"/>
    <w:rsid w:val="3CF2238C"/>
    <w:rsid w:val="3CF47A8D"/>
    <w:rsid w:val="3CFD619E"/>
    <w:rsid w:val="3D0C2F35"/>
    <w:rsid w:val="3D145DC3"/>
    <w:rsid w:val="3D1A7CCD"/>
    <w:rsid w:val="3D201BD6"/>
    <w:rsid w:val="3D307C72"/>
    <w:rsid w:val="3D3E1186"/>
    <w:rsid w:val="3D440B11"/>
    <w:rsid w:val="3D546BAD"/>
    <w:rsid w:val="3D5D1A3B"/>
    <w:rsid w:val="3D623944"/>
    <w:rsid w:val="3D7570E2"/>
    <w:rsid w:val="3D8F350F"/>
    <w:rsid w:val="3DA3692C"/>
    <w:rsid w:val="3DB114C5"/>
    <w:rsid w:val="3DB633CE"/>
    <w:rsid w:val="3DB67B4B"/>
    <w:rsid w:val="3DC1175F"/>
    <w:rsid w:val="3DD119FA"/>
    <w:rsid w:val="3DE970A0"/>
    <w:rsid w:val="3DED5AA7"/>
    <w:rsid w:val="3DF52EB3"/>
    <w:rsid w:val="3DF60935"/>
    <w:rsid w:val="3DFF7046"/>
    <w:rsid w:val="3E0A75D5"/>
    <w:rsid w:val="3E145966"/>
    <w:rsid w:val="3E1B0B74"/>
    <w:rsid w:val="3E1E1AF9"/>
    <w:rsid w:val="3E235F81"/>
    <w:rsid w:val="3E251484"/>
    <w:rsid w:val="3E266F05"/>
    <w:rsid w:val="3E315296"/>
    <w:rsid w:val="3E49293D"/>
    <w:rsid w:val="3E4A5E40"/>
    <w:rsid w:val="3E59645B"/>
    <w:rsid w:val="3E65226D"/>
    <w:rsid w:val="3E661EED"/>
    <w:rsid w:val="3E71027E"/>
    <w:rsid w:val="3E767F89"/>
    <w:rsid w:val="3E7B660F"/>
    <w:rsid w:val="3E7E7594"/>
    <w:rsid w:val="3E8C68AA"/>
    <w:rsid w:val="3E954FBB"/>
    <w:rsid w:val="3E9939C1"/>
    <w:rsid w:val="3E9B6EC4"/>
    <w:rsid w:val="3E9F334C"/>
    <w:rsid w:val="3EA55255"/>
    <w:rsid w:val="3EAD2662"/>
    <w:rsid w:val="3EC22607"/>
    <w:rsid w:val="3ECA7A13"/>
    <w:rsid w:val="3ECE0618"/>
    <w:rsid w:val="3EDA7CAE"/>
    <w:rsid w:val="3EEC344B"/>
    <w:rsid w:val="3EED0ECD"/>
    <w:rsid w:val="3EF178D3"/>
    <w:rsid w:val="3EFC23E1"/>
    <w:rsid w:val="3EFF0DE7"/>
    <w:rsid w:val="3F0F6E83"/>
    <w:rsid w:val="3F345DBE"/>
    <w:rsid w:val="3F3725C6"/>
    <w:rsid w:val="3F4A37E5"/>
    <w:rsid w:val="3F4F1E6B"/>
    <w:rsid w:val="3F65400E"/>
    <w:rsid w:val="3F896B4D"/>
    <w:rsid w:val="3F9A4869"/>
    <w:rsid w:val="3F9D57ED"/>
    <w:rsid w:val="3F9D79EB"/>
    <w:rsid w:val="3FA141F3"/>
    <w:rsid w:val="3FAE3509"/>
    <w:rsid w:val="3FB83E19"/>
    <w:rsid w:val="3FB86017"/>
    <w:rsid w:val="3FC06CA7"/>
    <w:rsid w:val="3FCB5038"/>
    <w:rsid w:val="3FEA2069"/>
    <w:rsid w:val="3FEF0B07"/>
    <w:rsid w:val="3FFB177B"/>
    <w:rsid w:val="3FFC108A"/>
    <w:rsid w:val="40042C13"/>
    <w:rsid w:val="40046496"/>
    <w:rsid w:val="401B2838"/>
    <w:rsid w:val="40202543"/>
    <w:rsid w:val="40281B4E"/>
    <w:rsid w:val="402975CF"/>
    <w:rsid w:val="402B2AD3"/>
    <w:rsid w:val="4031025F"/>
    <w:rsid w:val="403533E2"/>
    <w:rsid w:val="4039566C"/>
    <w:rsid w:val="40456F00"/>
    <w:rsid w:val="40531A99"/>
    <w:rsid w:val="405F332D"/>
    <w:rsid w:val="40693C3C"/>
    <w:rsid w:val="406A16BE"/>
    <w:rsid w:val="40711049"/>
    <w:rsid w:val="40786455"/>
    <w:rsid w:val="407F5DE0"/>
    <w:rsid w:val="40854466"/>
    <w:rsid w:val="40861EE7"/>
    <w:rsid w:val="408D72F4"/>
    <w:rsid w:val="409D1B0D"/>
    <w:rsid w:val="40AB2127"/>
    <w:rsid w:val="40BC23C2"/>
    <w:rsid w:val="40C0464B"/>
    <w:rsid w:val="40C06849"/>
    <w:rsid w:val="40D16AE4"/>
    <w:rsid w:val="40DF167D"/>
    <w:rsid w:val="40FC53A9"/>
    <w:rsid w:val="411A01DD"/>
    <w:rsid w:val="411F4664"/>
    <w:rsid w:val="412929F5"/>
    <w:rsid w:val="412D13FC"/>
    <w:rsid w:val="4138778D"/>
    <w:rsid w:val="413A6513"/>
    <w:rsid w:val="413C57C4"/>
    <w:rsid w:val="41504E33"/>
    <w:rsid w:val="4153163B"/>
    <w:rsid w:val="4154383A"/>
    <w:rsid w:val="41570042"/>
    <w:rsid w:val="415C44C9"/>
    <w:rsid w:val="416A1261"/>
    <w:rsid w:val="41741B70"/>
    <w:rsid w:val="4186530E"/>
    <w:rsid w:val="419C74B1"/>
    <w:rsid w:val="41A326BF"/>
    <w:rsid w:val="41A832C4"/>
    <w:rsid w:val="41A90D45"/>
    <w:rsid w:val="41B75ADD"/>
    <w:rsid w:val="41B86DE1"/>
    <w:rsid w:val="41BF676C"/>
    <w:rsid w:val="41C35172"/>
    <w:rsid w:val="41CF3183"/>
    <w:rsid w:val="41D2798B"/>
    <w:rsid w:val="41D3540D"/>
    <w:rsid w:val="41D66391"/>
    <w:rsid w:val="41FF7556"/>
    <w:rsid w:val="42390634"/>
    <w:rsid w:val="425424E3"/>
    <w:rsid w:val="42546C60"/>
    <w:rsid w:val="42646EFA"/>
    <w:rsid w:val="426601FF"/>
    <w:rsid w:val="427B6B1F"/>
    <w:rsid w:val="428264AA"/>
    <w:rsid w:val="429554CB"/>
    <w:rsid w:val="42962F4C"/>
    <w:rsid w:val="42AC50F0"/>
    <w:rsid w:val="42CC7BA3"/>
    <w:rsid w:val="42D11AAC"/>
    <w:rsid w:val="42D462B4"/>
    <w:rsid w:val="42DF4645"/>
    <w:rsid w:val="42E97153"/>
    <w:rsid w:val="42F02361"/>
    <w:rsid w:val="42F52F66"/>
    <w:rsid w:val="42F71CEC"/>
    <w:rsid w:val="42FC0372"/>
    <w:rsid w:val="42FC28F1"/>
    <w:rsid w:val="4315129C"/>
    <w:rsid w:val="431F762D"/>
    <w:rsid w:val="432937C0"/>
    <w:rsid w:val="432C0EC1"/>
    <w:rsid w:val="434F237B"/>
    <w:rsid w:val="4357300A"/>
    <w:rsid w:val="435B1A11"/>
    <w:rsid w:val="436A67A8"/>
    <w:rsid w:val="43790FC1"/>
    <w:rsid w:val="43823E4F"/>
    <w:rsid w:val="43835153"/>
    <w:rsid w:val="43842BD5"/>
    <w:rsid w:val="43875D58"/>
    <w:rsid w:val="43A16902"/>
    <w:rsid w:val="43AA1790"/>
    <w:rsid w:val="43AC0516"/>
    <w:rsid w:val="43CC2FC9"/>
    <w:rsid w:val="43CE06CA"/>
    <w:rsid w:val="43E40670"/>
    <w:rsid w:val="43F247C7"/>
    <w:rsid w:val="43F4090A"/>
    <w:rsid w:val="43F61C0F"/>
    <w:rsid w:val="43FA6097"/>
    <w:rsid w:val="44054428"/>
    <w:rsid w:val="44071B29"/>
    <w:rsid w:val="440F6F36"/>
    <w:rsid w:val="441668C0"/>
    <w:rsid w:val="44177BC5"/>
    <w:rsid w:val="44220155"/>
    <w:rsid w:val="44225F56"/>
    <w:rsid w:val="4426495C"/>
    <w:rsid w:val="44277E60"/>
    <w:rsid w:val="442E3F67"/>
    <w:rsid w:val="443A35FD"/>
    <w:rsid w:val="44513222"/>
    <w:rsid w:val="445F383D"/>
    <w:rsid w:val="44682E47"/>
    <w:rsid w:val="446D2B52"/>
    <w:rsid w:val="44786965"/>
    <w:rsid w:val="44815F70"/>
    <w:rsid w:val="44950494"/>
    <w:rsid w:val="449E3321"/>
    <w:rsid w:val="44C125DD"/>
    <w:rsid w:val="44C9546A"/>
    <w:rsid w:val="44CE606F"/>
    <w:rsid w:val="44DC2E06"/>
    <w:rsid w:val="44DE6309"/>
    <w:rsid w:val="44E05090"/>
    <w:rsid w:val="44ED30A1"/>
    <w:rsid w:val="451C3BF0"/>
    <w:rsid w:val="45240FFC"/>
    <w:rsid w:val="45593A55"/>
    <w:rsid w:val="45631DE6"/>
    <w:rsid w:val="456B71F2"/>
    <w:rsid w:val="45726B7D"/>
    <w:rsid w:val="458A7AA7"/>
    <w:rsid w:val="458D0A2C"/>
    <w:rsid w:val="458F3F2F"/>
    <w:rsid w:val="45934B33"/>
    <w:rsid w:val="459B57C3"/>
    <w:rsid w:val="459D5443"/>
    <w:rsid w:val="45BA27F4"/>
    <w:rsid w:val="45D81DA4"/>
    <w:rsid w:val="45E8203F"/>
    <w:rsid w:val="45EF19CA"/>
    <w:rsid w:val="45F45E51"/>
    <w:rsid w:val="45FD6761"/>
    <w:rsid w:val="460C34F8"/>
    <w:rsid w:val="4617510C"/>
    <w:rsid w:val="461E2519"/>
    <w:rsid w:val="46302433"/>
    <w:rsid w:val="46513FED"/>
    <w:rsid w:val="466A1313"/>
    <w:rsid w:val="469211D3"/>
    <w:rsid w:val="46924A56"/>
    <w:rsid w:val="469324D8"/>
    <w:rsid w:val="46970EDE"/>
    <w:rsid w:val="46A1726F"/>
    <w:rsid w:val="46B86E94"/>
    <w:rsid w:val="46BB7E19"/>
    <w:rsid w:val="46C42CA7"/>
    <w:rsid w:val="46D973C9"/>
    <w:rsid w:val="46DA4E4A"/>
    <w:rsid w:val="46DB28CC"/>
    <w:rsid w:val="46E56A5F"/>
    <w:rsid w:val="46E666DE"/>
    <w:rsid w:val="46EE6355"/>
    <w:rsid w:val="46F60EF7"/>
    <w:rsid w:val="46F76979"/>
    <w:rsid w:val="472F5BD9"/>
    <w:rsid w:val="47373E8E"/>
    <w:rsid w:val="4743487A"/>
    <w:rsid w:val="474544FA"/>
    <w:rsid w:val="474B6403"/>
    <w:rsid w:val="4750610E"/>
    <w:rsid w:val="47513B8F"/>
    <w:rsid w:val="475B1F20"/>
    <w:rsid w:val="47644DAE"/>
    <w:rsid w:val="477D7ED7"/>
    <w:rsid w:val="47831DE0"/>
    <w:rsid w:val="478665E8"/>
    <w:rsid w:val="478A71EC"/>
    <w:rsid w:val="47986502"/>
    <w:rsid w:val="479F1710"/>
    <w:rsid w:val="47A6109B"/>
    <w:rsid w:val="47A82020"/>
    <w:rsid w:val="47B14EAE"/>
    <w:rsid w:val="47B65AB2"/>
    <w:rsid w:val="47C27346"/>
    <w:rsid w:val="47C84AD3"/>
    <w:rsid w:val="47D32E64"/>
    <w:rsid w:val="47DC3773"/>
    <w:rsid w:val="47E40B80"/>
    <w:rsid w:val="47F5689C"/>
    <w:rsid w:val="47FC1AAA"/>
    <w:rsid w:val="48072039"/>
    <w:rsid w:val="480F7446"/>
    <w:rsid w:val="481935D8"/>
    <w:rsid w:val="483F7F95"/>
    <w:rsid w:val="48513732"/>
    <w:rsid w:val="48636ED0"/>
    <w:rsid w:val="48655C56"/>
    <w:rsid w:val="486758D6"/>
    <w:rsid w:val="486F2CE2"/>
    <w:rsid w:val="487C1FF8"/>
    <w:rsid w:val="48962BA2"/>
    <w:rsid w:val="489A4E2B"/>
    <w:rsid w:val="48A84141"/>
    <w:rsid w:val="48C45C6F"/>
    <w:rsid w:val="48C61172"/>
    <w:rsid w:val="48CA7B79"/>
    <w:rsid w:val="48CF4000"/>
    <w:rsid w:val="48CF7884"/>
    <w:rsid w:val="48EC583F"/>
    <w:rsid w:val="48FC164D"/>
    <w:rsid w:val="491237F0"/>
    <w:rsid w:val="49310822"/>
    <w:rsid w:val="493F7B37"/>
    <w:rsid w:val="49447842"/>
    <w:rsid w:val="49462D46"/>
    <w:rsid w:val="495A6163"/>
    <w:rsid w:val="496038EF"/>
    <w:rsid w:val="49803E24"/>
    <w:rsid w:val="49884AB4"/>
    <w:rsid w:val="498F0BBB"/>
    <w:rsid w:val="49996F4C"/>
    <w:rsid w:val="499A27D0"/>
    <w:rsid w:val="49A21DDA"/>
    <w:rsid w:val="49A2565E"/>
    <w:rsid w:val="49A71AE5"/>
    <w:rsid w:val="49B145F3"/>
    <w:rsid w:val="49BC6207"/>
    <w:rsid w:val="49BD0406"/>
    <w:rsid w:val="49C1268F"/>
    <w:rsid w:val="49C20111"/>
    <w:rsid w:val="49C2488D"/>
    <w:rsid w:val="49E33EC9"/>
    <w:rsid w:val="49EE4458"/>
    <w:rsid w:val="4A1A65A1"/>
    <w:rsid w:val="4A1D4FA7"/>
    <w:rsid w:val="4A2F2CC3"/>
    <w:rsid w:val="4A3E54DC"/>
    <w:rsid w:val="4A6F5CAB"/>
    <w:rsid w:val="4A77693B"/>
    <w:rsid w:val="4A8C305D"/>
    <w:rsid w:val="4A8E6560"/>
    <w:rsid w:val="4A8F075E"/>
    <w:rsid w:val="4A9A2372"/>
    <w:rsid w:val="4A9F427C"/>
    <w:rsid w:val="4AB11F98"/>
    <w:rsid w:val="4AC431B7"/>
    <w:rsid w:val="4AC92EC2"/>
    <w:rsid w:val="4ACA0943"/>
    <w:rsid w:val="4ADC085D"/>
    <w:rsid w:val="4AEB0E78"/>
    <w:rsid w:val="4AED437B"/>
    <w:rsid w:val="4AF7270C"/>
    <w:rsid w:val="4AF8018E"/>
    <w:rsid w:val="4AFE2097"/>
    <w:rsid w:val="4B043FA0"/>
    <w:rsid w:val="4B120D37"/>
    <w:rsid w:val="4B1B3BC5"/>
    <w:rsid w:val="4B257D58"/>
    <w:rsid w:val="4B2B76E3"/>
    <w:rsid w:val="4B32706E"/>
    <w:rsid w:val="4B334AEF"/>
    <w:rsid w:val="4B367C72"/>
    <w:rsid w:val="4B500246"/>
    <w:rsid w:val="4B521B21"/>
    <w:rsid w:val="4B560527"/>
    <w:rsid w:val="4B6A792B"/>
    <w:rsid w:val="4B8200F2"/>
    <w:rsid w:val="4B835B73"/>
    <w:rsid w:val="4B8435F5"/>
    <w:rsid w:val="4B866AF8"/>
    <w:rsid w:val="4BA615AB"/>
    <w:rsid w:val="4BAE0BB6"/>
    <w:rsid w:val="4BB3503D"/>
    <w:rsid w:val="4BB927CA"/>
    <w:rsid w:val="4BBD11D0"/>
    <w:rsid w:val="4BBF2155"/>
    <w:rsid w:val="4BC42D59"/>
    <w:rsid w:val="4BD258F2"/>
    <w:rsid w:val="4C0515C4"/>
    <w:rsid w:val="4C074AC8"/>
    <w:rsid w:val="4C12415D"/>
    <w:rsid w:val="4C1A156A"/>
    <w:rsid w:val="4C1A5CE7"/>
    <w:rsid w:val="4C207BF0"/>
    <w:rsid w:val="4C2B7286"/>
    <w:rsid w:val="4C31118F"/>
    <w:rsid w:val="4C3E2A23"/>
    <w:rsid w:val="4C4B55BC"/>
    <w:rsid w:val="4C5F67DB"/>
    <w:rsid w:val="4C613EDC"/>
    <w:rsid w:val="4C714177"/>
    <w:rsid w:val="4C7E5A0B"/>
    <w:rsid w:val="4C8B2B22"/>
    <w:rsid w:val="4C8C05A4"/>
    <w:rsid w:val="4C927F2F"/>
    <w:rsid w:val="4CB9236D"/>
    <w:rsid w:val="4CBD45F6"/>
    <w:rsid w:val="4CCF4510"/>
    <w:rsid w:val="4CD32F17"/>
    <w:rsid w:val="4CD564D9"/>
    <w:rsid w:val="4CE0002E"/>
    <w:rsid w:val="4CE679B9"/>
    <w:rsid w:val="4D0549EA"/>
    <w:rsid w:val="4D183A0B"/>
    <w:rsid w:val="4D23781E"/>
    <w:rsid w:val="4D241A1C"/>
    <w:rsid w:val="4D465454"/>
    <w:rsid w:val="4D470CD7"/>
    <w:rsid w:val="4D4C2BE0"/>
    <w:rsid w:val="4D5C75F7"/>
    <w:rsid w:val="4D830B3C"/>
    <w:rsid w:val="4D8B5F48"/>
    <w:rsid w:val="4D940DD6"/>
    <w:rsid w:val="4D942FD5"/>
    <w:rsid w:val="4D99745C"/>
    <w:rsid w:val="4DAC067B"/>
    <w:rsid w:val="4DB4130B"/>
    <w:rsid w:val="4DBC2E94"/>
    <w:rsid w:val="4DC302A1"/>
    <w:rsid w:val="4DE6535D"/>
    <w:rsid w:val="4DE6755C"/>
    <w:rsid w:val="4DEF23EA"/>
    <w:rsid w:val="4DF777F6"/>
    <w:rsid w:val="4DFB61FC"/>
    <w:rsid w:val="4DFE2A04"/>
    <w:rsid w:val="4E0E741B"/>
    <w:rsid w:val="4E113C23"/>
    <w:rsid w:val="4E1857AC"/>
    <w:rsid w:val="4E202BB9"/>
    <w:rsid w:val="4E260345"/>
    <w:rsid w:val="4E3605DF"/>
    <w:rsid w:val="4E376061"/>
    <w:rsid w:val="4E4F1509"/>
    <w:rsid w:val="4E5E049F"/>
    <w:rsid w:val="4E686830"/>
    <w:rsid w:val="4E6D0ABA"/>
    <w:rsid w:val="4E6E0739"/>
    <w:rsid w:val="4E734BC1"/>
    <w:rsid w:val="4E745EC6"/>
    <w:rsid w:val="4E7D2F52"/>
    <w:rsid w:val="4E8925E8"/>
    <w:rsid w:val="4E901F73"/>
    <w:rsid w:val="4EA8761A"/>
    <w:rsid w:val="4EC04CC0"/>
    <w:rsid w:val="4EC46F4A"/>
    <w:rsid w:val="4ECC4356"/>
    <w:rsid w:val="4ECD1DD8"/>
    <w:rsid w:val="4ED04F5B"/>
    <w:rsid w:val="4ED107DE"/>
    <w:rsid w:val="4EE33F7B"/>
    <w:rsid w:val="4EE72982"/>
    <w:rsid w:val="4EF8069D"/>
    <w:rsid w:val="4F01352B"/>
    <w:rsid w:val="4F105D44"/>
    <w:rsid w:val="4F14474A"/>
    <w:rsid w:val="4F205FDF"/>
    <w:rsid w:val="4F286C6E"/>
    <w:rsid w:val="4F3342D7"/>
    <w:rsid w:val="4F3A498A"/>
    <w:rsid w:val="4F473CA0"/>
    <w:rsid w:val="4F485E9E"/>
    <w:rsid w:val="4F522031"/>
    <w:rsid w:val="4F61484A"/>
    <w:rsid w:val="4F6C2BDB"/>
    <w:rsid w:val="4F8050FF"/>
    <w:rsid w:val="4F843B05"/>
    <w:rsid w:val="4F905399"/>
    <w:rsid w:val="4F9D6C2D"/>
    <w:rsid w:val="4F9E0E2B"/>
    <w:rsid w:val="4FA32D35"/>
    <w:rsid w:val="4FA63CB9"/>
    <w:rsid w:val="4FB50A50"/>
    <w:rsid w:val="4FBE1360"/>
    <w:rsid w:val="4FC50CEB"/>
    <w:rsid w:val="4FCB6477"/>
    <w:rsid w:val="4FCE73FC"/>
    <w:rsid w:val="4FD9320F"/>
    <w:rsid w:val="4FE1061B"/>
    <w:rsid w:val="4FE13E9E"/>
    <w:rsid w:val="4FEB0F2B"/>
    <w:rsid w:val="4FFE214A"/>
    <w:rsid w:val="5027550C"/>
    <w:rsid w:val="503A452D"/>
    <w:rsid w:val="50411939"/>
    <w:rsid w:val="50471644"/>
    <w:rsid w:val="50484B47"/>
    <w:rsid w:val="50501F54"/>
    <w:rsid w:val="506D01FF"/>
    <w:rsid w:val="50704A07"/>
    <w:rsid w:val="50760B0E"/>
    <w:rsid w:val="507C629B"/>
    <w:rsid w:val="508A55B1"/>
    <w:rsid w:val="509B32CD"/>
    <w:rsid w:val="50AF1F6D"/>
    <w:rsid w:val="50B15470"/>
    <w:rsid w:val="50B72BFD"/>
    <w:rsid w:val="50BF4786"/>
    <w:rsid w:val="50C4668F"/>
    <w:rsid w:val="50CF4A20"/>
    <w:rsid w:val="50DA0833"/>
    <w:rsid w:val="50DB62B4"/>
    <w:rsid w:val="50DE7239"/>
    <w:rsid w:val="50DF2ABC"/>
    <w:rsid w:val="50E41142"/>
    <w:rsid w:val="50F25EDA"/>
    <w:rsid w:val="51110D0D"/>
    <w:rsid w:val="51155195"/>
    <w:rsid w:val="511A4EA0"/>
    <w:rsid w:val="51260CB2"/>
    <w:rsid w:val="512F5D3F"/>
    <w:rsid w:val="51322546"/>
    <w:rsid w:val="5137314B"/>
    <w:rsid w:val="514946EA"/>
    <w:rsid w:val="514A216C"/>
    <w:rsid w:val="514B1DEB"/>
    <w:rsid w:val="5150297B"/>
    <w:rsid w:val="515C5909"/>
    <w:rsid w:val="51656219"/>
    <w:rsid w:val="517D16C1"/>
    <w:rsid w:val="5186674D"/>
    <w:rsid w:val="51881C50"/>
    <w:rsid w:val="5190705D"/>
    <w:rsid w:val="51974469"/>
    <w:rsid w:val="51B80221"/>
    <w:rsid w:val="51BC6C27"/>
    <w:rsid w:val="51D3684D"/>
    <w:rsid w:val="51EC7777"/>
    <w:rsid w:val="51F31300"/>
    <w:rsid w:val="51F50086"/>
    <w:rsid w:val="52000615"/>
    <w:rsid w:val="5204289F"/>
    <w:rsid w:val="520F0C30"/>
    <w:rsid w:val="52141834"/>
    <w:rsid w:val="521A11BF"/>
    <w:rsid w:val="521C24C4"/>
    <w:rsid w:val="522872CA"/>
    <w:rsid w:val="524013FF"/>
    <w:rsid w:val="52424902"/>
    <w:rsid w:val="52447E05"/>
    <w:rsid w:val="52514F1D"/>
    <w:rsid w:val="525B7A2A"/>
    <w:rsid w:val="525E4232"/>
    <w:rsid w:val="527463D6"/>
    <w:rsid w:val="527B5D61"/>
    <w:rsid w:val="52892AF8"/>
    <w:rsid w:val="529E1798"/>
    <w:rsid w:val="52A336A2"/>
    <w:rsid w:val="52AE52B6"/>
    <w:rsid w:val="52AF74B4"/>
    <w:rsid w:val="52B70144"/>
    <w:rsid w:val="52BB0D49"/>
    <w:rsid w:val="52C12C52"/>
    <w:rsid w:val="52C6295D"/>
    <w:rsid w:val="52C670DA"/>
    <w:rsid w:val="52E15705"/>
    <w:rsid w:val="52E5410B"/>
    <w:rsid w:val="52ED4D9B"/>
    <w:rsid w:val="52EE4A1B"/>
    <w:rsid w:val="52EF5D1F"/>
    <w:rsid w:val="52F80BAD"/>
    <w:rsid w:val="530F4056"/>
    <w:rsid w:val="53183661"/>
    <w:rsid w:val="53235275"/>
    <w:rsid w:val="532C5B84"/>
    <w:rsid w:val="53366494"/>
    <w:rsid w:val="534976B3"/>
    <w:rsid w:val="535321C1"/>
    <w:rsid w:val="53537FC2"/>
    <w:rsid w:val="53560F47"/>
    <w:rsid w:val="5359794D"/>
    <w:rsid w:val="537A3705"/>
    <w:rsid w:val="537F430A"/>
    <w:rsid w:val="537F7B8D"/>
    <w:rsid w:val="538F45A4"/>
    <w:rsid w:val="539C16BB"/>
    <w:rsid w:val="53A257C3"/>
    <w:rsid w:val="53AF7057"/>
    <w:rsid w:val="53C02B75"/>
    <w:rsid w:val="53E41AB0"/>
    <w:rsid w:val="53F03344"/>
    <w:rsid w:val="53F6524D"/>
    <w:rsid w:val="54082F69"/>
    <w:rsid w:val="540C73F1"/>
    <w:rsid w:val="54105DF7"/>
    <w:rsid w:val="54183203"/>
    <w:rsid w:val="54242899"/>
    <w:rsid w:val="5427381E"/>
    <w:rsid w:val="542D31A9"/>
    <w:rsid w:val="543C7F40"/>
    <w:rsid w:val="54704F17"/>
    <w:rsid w:val="5475359D"/>
    <w:rsid w:val="547D09A9"/>
    <w:rsid w:val="54863837"/>
    <w:rsid w:val="54982858"/>
    <w:rsid w:val="54AF247D"/>
    <w:rsid w:val="54B8530B"/>
    <w:rsid w:val="54EB4860"/>
    <w:rsid w:val="54EC6A5F"/>
    <w:rsid w:val="5526593F"/>
    <w:rsid w:val="552D0B4D"/>
    <w:rsid w:val="55311752"/>
    <w:rsid w:val="553271D3"/>
    <w:rsid w:val="55463C75"/>
    <w:rsid w:val="554A487A"/>
    <w:rsid w:val="554D57FF"/>
    <w:rsid w:val="55545189"/>
    <w:rsid w:val="5556068C"/>
    <w:rsid w:val="557312C2"/>
    <w:rsid w:val="55781EC6"/>
    <w:rsid w:val="5584375A"/>
    <w:rsid w:val="55882160"/>
    <w:rsid w:val="559D6882"/>
    <w:rsid w:val="55A10B0C"/>
    <w:rsid w:val="55B41D2B"/>
    <w:rsid w:val="55C21041"/>
    <w:rsid w:val="55E81280"/>
    <w:rsid w:val="55EC1E85"/>
    <w:rsid w:val="55FE5622"/>
    <w:rsid w:val="5604532D"/>
    <w:rsid w:val="560704B0"/>
    <w:rsid w:val="561D2654"/>
    <w:rsid w:val="561E00D5"/>
    <w:rsid w:val="5623455D"/>
    <w:rsid w:val="56424E12"/>
    <w:rsid w:val="56443B98"/>
    <w:rsid w:val="564A5AA2"/>
    <w:rsid w:val="56567336"/>
    <w:rsid w:val="565D6CC1"/>
    <w:rsid w:val="56694CD1"/>
    <w:rsid w:val="5670465C"/>
    <w:rsid w:val="56754367"/>
    <w:rsid w:val="567B29ED"/>
    <w:rsid w:val="567E3972"/>
    <w:rsid w:val="56A603BA"/>
    <w:rsid w:val="56A75E3B"/>
    <w:rsid w:val="56B518CE"/>
    <w:rsid w:val="56BA37D7"/>
    <w:rsid w:val="56C36665"/>
    <w:rsid w:val="56CC14F3"/>
    <w:rsid w:val="56CC4D76"/>
    <w:rsid w:val="56D26C7F"/>
    <w:rsid w:val="56D51DDC"/>
    <w:rsid w:val="56EE45EC"/>
    <w:rsid w:val="56F271B4"/>
    <w:rsid w:val="56FC7AC4"/>
    <w:rsid w:val="57101FE7"/>
    <w:rsid w:val="57237983"/>
    <w:rsid w:val="5728768E"/>
    <w:rsid w:val="57304A9B"/>
    <w:rsid w:val="573F1832"/>
    <w:rsid w:val="574127B6"/>
    <w:rsid w:val="57432436"/>
    <w:rsid w:val="574868BE"/>
    <w:rsid w:val="575171CD"/>
    <w:rsid w:val="57586B58"/>
    <w:rsid w:val="57616089"/>
    <w:rsid w:val="57730A07"/>
    <w:rsid w:val="57885129"/>
    <w:rsid w:val="57A7215B"/>
    <w:rsid w:val="57AE5369"/>
    <w:rsid w:val="57AF7567"/>
    <w:rsid w:val="57BB0DFB"/>
    <w:rsid w:val="57E013BB"/>
    <w:rsid w:val="57E809C6"/>
    <w:rsid w:val="57EC2C4F"/>
    <w:rsid w:val="57F01655"/>
    <w:rsid w:val="57F26D57"/>
    <w:rsid w:val="57FD50E8"/>
    <w:rsid w:val="580524F4"/>
    <w:rsid w:val="580A21FF"/>
    <w:rsid w:val="580B7C81"/>
    <w:rsid w:val="58175C92"/>
    <w:rsid w:val="582B01B6"/>
    <w:rsid w:val="584667E1"/>
    <w:rsid w:val="58530075"/>
    <w:rsid w:val="5862288E"/>
    <w:rsid w:val="587250A7"/>
    <w:rsid w:val="588C14D4"/>
    <w:rsid w:val="5891595B"/>
    <w:rsid w:val="589233DD"/>
    <w:rsid w:val="589F26F3"/>
    <w:rsid w:val="58A423FE"/>
    <w:rsid w:val="58B13C92"/>
    <w:rsid w:val="58C219AE"/>
    <w:rsid w:val="58E31EE2"/>
    <w:rsid w:val="58E52E67"/>
    <w:rsid w:val="58EC27F2"/>
    <w:rsid w:val="58EE5CF5"/>
    <w:rsid w:val="58FF3A11"/>
    <w:rsid w:val="5918493B"/>
    <w:rsid w:val="591C553F"/>
    <w:rsid w:val="592077C9"/>
    <w:rsid w:val="59311C62"/>
    <w:rsid w:val="593D12F7"/>
    <w:rsid w:val="59417CFE"/>
    <w:rsid w:val="59440C82"/>
    <w:rsid w:val="59450902"/>
    <w:rsid w:val="594E7013"/>
    <w:rsid w:val="59687BBD"/>
    <w:rsid w:val="596A30C0"/>
    <w:rsid w:val="59704FCA"/>
    <w:rsid w:val="59766ED3"/>
    <w:rsid w:val="597936DB"/>
    <w:rsid w:val="597C0DDC"/>
    <w:rsid w:val="5986716D"/>
    <w:rsid w:val="598B35F5"/>
    <w:rsid w:val="59957788"/>
    <w:rsid w:val="599B388F"/>
    <w:rsid w:val="59A96428"/>
    <w:rsid w:val="59AE28B0"/>
    <w:rsid w:val="59BA4144"/>
    <w:rsid w:val="59BC3DC4"/>
    <w:rsid w:val="59D52770"/>
    <w:rsid w:val="59DA247B"/>
    <w:rsid w:val="59E24004"/>
    <w:rsid w:val="59E5080C"/>
    <w:rsid w:val="59E81790"/>
    <w:rsid w:val="59F50AA6"/>
    <w:rsid w:val="59FD262F"/>
    <w:rsid w:val="59FF13B5"/>
    <w:rsid w:val="5A031FBA"/>
    <w:rsid w:val="5A1347D3"/>
    <w:rsid w:val="5A157CD6"/>
    <w:rsid w:val="5A165757"/>
    <w:rsid w:val="5A1D63E7"/>
    <w:rsid w:val="5A451B2A"/>
    <w:rsid w:val="5A4F4638"/>
    <w:rsid w:val="5A563FC2"/>
    <w:rsid w:val="5A5C5ECC"/>
    <w:rsid w:val="5A6A2C63"/>
    <w:rsid w:val="5A6F70EB"/>
    <w:rsid w:val="5A72006F"/>
    <w:rsid w:val="5A7A547C"/>
    <w:rsid w:val="5A7D6400"/>
    <w:rsid w:val="5A7F5187"/>
    <w:rsid w:val="5A82610B"/>
    <w:rsid w:val="5A893518"/>
    <w:rsid w:val="5A99726A"/>
    <w:rsid w:val="5AA41B43"/>
    <w:rsid w:val="5AA7634B"/>
    <w:rsid w:val="5ABD2A6D"/>
    <w:rsid w:val="5AC6337D"/>
    <w:rsid w:val="5AD1170E"/>
    <w:rsid w:val="5AD52312"/>
    <w:rsid w:val="5AD75815"/>
    <w:rsid w:val="5ADB7D78"/>
    <w:rsid w:val="5AE2742A"/>
    <w:rsid w:val="5AEB44B6"/>
    <w:rsid w:val="5AEF2EBC"/>
    <w:rsid w:val="5AF041C1"/>
    <w:rsid w:val="5B052E61"/>
    <w:rsid w:val="5B073DE6"/>
    <w:rsid w:val="5B204D10"/>
    <w:rsid w:val="5B235C95"/>
    <w:rsid w:val="5B266C19"/>
    <w:rsid w:val="5B27469B"/>
    <w:rsid w:val="5B2D07A3"/>
    <w:rsid w:val="5B3E64BE"/>
    <w:rsid w:val="5B49484F"/>
    <w:rsid w:val="5B4A22D1"/>
    <w:rsid w:val="5B52515F"/>
    <w:rsid w:val="5B654180"/>
    <w:rsid w:val="5B676CDA"/>
    <w:rsid w:val="5B8A0B3C"/>
    <w:rsid w:val="5B8D1AC1"/>
    <w:rsid w:val="5B900847"/>
    <w:rsid w:val="5BA800EC"/>
    <w:rsid w:val="5BAA6E73"/>
    <w:rsid w:val="5BAC6AF2"/>
    <w:rsid w:val="5BAD7DF7"/>
    <w:rsid w:val="5BAE5879"/>
    <w:rsid w:val="5BB93C0A"/>
    <w:rsid w:val="5BD57CB7"/>
    <w:rsid w:val="5BED0BE1"/>
    <w:rsid w:val="5BED535D"/>
    <w:rsid w:val="5BF25068"/>
    <w:rsid w:val="5BFF0AFB"/>
    <w:rsid w:val="5C063D09"/>
    <w:rsid w:val="5C0A6E8C"/>
    <w:rsid w:val="5C0D5892"/>
    <w:rsid w:val="5C140AA0"/>
    <w:rsid w:val="5C3B6762"/>
    <w:rsid w:val="5C3D63E1"/>
    <w:rsid w:val="5C3F18E4"/>
    <w:rsid w:val="5C4202EB"/>
    <w:rsid w:val="5C533E08"/>
    <w:rsid w:val="5C5D4718"/>
    <w:rsid w:val="5C6575A6"/>
    <w:rsid w:val="5C6617A4"/>
    <w:rsid w:val="5C6F4632"/>
    <w:rsid w:val="5C7A3CC8"/>
    <w:rsid w:val="5C864257"/>
    <w:rsid w:val="5C9A677B"/>
    <w:rsid w:val="5CBF56B6"/>
    <w:rsid w:val="5CE57AF4"/>
    <w:rsid w:val="5CF1718A"/>
    <w:rsid w:val="5D1D6D54"/>
    <w:rsid w:val="5D21575A"/>
    <w:rsid w:val="5D335675"/>
    <w:rsid w:val="5D3A0883"/>
    <w:rsid w:val="5D450E12"/>
    <w:rsid w:val="5D474315"/>
    <w:rsid w:val="5D5071A3"/>
    <w:rsid w:val="5D525F29"/>
    <w:rsid w:val="5D5A3336"/>
    <w:rsid w:val="5D882B80"/>
    <w:rsid w:val="5D9B3D9F"/>
    <w:rsid w:val="5DB31446"/>
    <w:rsid w:val="5DB54949"/>
    <w:rsid w:val="5DBF0ADC"/>
    <w:rsid w:val="5DC44F64"/>
    <w:rsid w:val="5DD21CFB"/>
    <w:rsid w:val="5DD3777C"/>
    <w:rsid w:val="5DE27D97"/>
    <w:rsid w:val="5DE35818"/>
    <w:rsid w:val="5DE81CA0"/>
    <w:rsid w:val="5DEE3BA9"/>
    <w:rsid w:val="5E014DC8"/>
    <w:rsid w:val="5E06344E"/>
    <w:rsid w:val="5E130566"/>
    <w:rsid w:val="5E2A018B"/>
    <w:rsid w:val="5E2F4613"/>
    <w:rsid w:val="5E436B37"/>
    <w:rsid w:val="5E45203A"/>
    <w:rsid w:val="5E612863"/>
    <w:rsid w:val="5E7C394C"/>
    <w:rsid w:val="5E7D2194"/>
    <w:rsid w:val="5E83409D"/>
    <w:rsid w:val="5E843D1D"/>
    <w:rsid w:val="5E9033B3"/>
    <w:rsid w:val="5EAB5261"/>
    <w:rsid w:val="5EC13B82"/>
    <w:rsid w:val="5ECA2293"/>
    <w:rsid w:val="5ECD7994"/>
    <w:rsid w:val="5ED2189E"/>
    <w:rsid w:val="5ED2769F"/>
    <w:rsid w:val="5EE16635"/>
    <w:rsid w:val="5EE42E3D"/>
    <w:rsid w:val="5EE81843"/>
    <w:rsid w:val="5EF81ADD"/>
    <w:rsid w:val="5F006EEA"/>
    <w:rsid w:val="5F110489"/>
    <w:rsid w:val="5F130109"/>
    <w:rsid w:val="5F145B8A"/>
    <w:rsid w:val="5F205220"/>
    <w:rsid w:val="5F32513A"/>
    <w:rsid w:val="5F33643F"/>
    <w:rsid w:val="5F3F2252"/>
    <w:rsid w:val="5F463DDB"/>
    <w:rsid w:val="5F530EF2"/>
    <w:rsid w:val="5F7239A5"/>
    <w:rsid w:val="5F7601AD"/>
    <w:rsid w:val="5F7623AC"/>
    <w:rsid w:val="5F7A0DB2"/>
    <w:rsid w:val="5F81073D"/>
    <w:rsid w:val="5F813FC0"/>
    <w:rsid w:val="5F821A41"/>
    <w:rsid w:val="5F8E5854"/>
    <w:rsid w:val="5F9167D9"/>
    <w:rsid w:val="5F976163"/>
    <w:rsid w:val="5F9D006D"/>
    <w:rsid w:val="5F9E226B"/>
    <w:rsid w:val="5F9E5AEE"/>
    <w:rsid w:val="5FA41BF6"/>
    <w:rsid w:val="5FA62EFB"/>
    <w:rsid w:val="5FB1348A"/>
    <w:rsid w:val="5FB32210"/>
    <w:rsid w:val="5FB75393"/>
    <w:rsid w:val="5FB9411A"/>
    <w:rsid w:val="5FC324AB"/>
    <w:rsid w:val="5FD27242"/>
    <w:rsid w:val="5FD92450"/>
    <w:rsid w:val="5FDA20D0"/>
    <w:rsid w:val="5FE274DC"/>
    <w:rsid w:val="5FE53CE4"/>
    <w:rsid w:val="5FF02075"/>
    <w:rsid w:val="5FF27777"/>
    <w:rsid w:val="5FF71A00"/>
    <w:rsid w:val="5FFB5E88"/>
    <w:rsid w:val="600B289F"/>
    <w:rsid w:val="60140FB0"/>
    <w:rsid w:val="6014572D"/>
    <w:rsid w:val="60212844"/>
    <w:rsid w:val="60343A63"/>
    <w:rsid w:val="604C498D"/>
    <w:rsid w:val="60507B10"/>
    <w:rsid w:val="60523013"/>
    <w:rsid w:val="605807A0"/>
    <w:rsid w:val="607D18D9"/>
    <w:rsid w:val="608F2E78"/>
    <w:rsid w:val="60A31B19"/>
    <w:rsid w:val="60AA14A4"/>
    <w:rsid w:val="60B22133"/>
    <w:rsid w:val="60B552B6"/>
    <w:rsid w:val="60B665BB"/>
    <w:rsid w:val="60E115FE"/>
    <w:rsid w:val="60E9228D"/>
    <w:rsid w:val="6105633A"/>
    <w:rsid w:val="61146955"/>
    <w:rsid w:val="612123E7"/>
    <w:rsid w:val="612A5275"/>
    <w:rsid w:val="614416A2"/>
    <w:rsid w:val="614C6AAF"/>
    <w:rsid w:val="61644155"/>
    <w:rsid w:val="618A1E17"/>
    <w:rsid w:val="61946EA3"/>
    <w:rsid w:val="61990DAC"/>
    <w:rsid w:val="619C1D31"/>
    <w:rsid w:val="61C763F8"/>
    <w:rsid w:val="61D5318F"/>
    <w:rsid w:val="61E16FA2"/>
    <w:rsid w:val="61F20541"/>
    <w:rsid w:val="61F35FC3"/>
    <w:rsid w:val="61F401C1"/>
    <w:rsid w:val="620D6B6D"/>
    <w:rsid w:val="62142C74"/>
    <w:rsid w:val="621B0081"/>
    <w:rsid w:val="6222328F"/>
    <w:rsid w:val="62230D10"/>
    <w:rsid w:val="62277716"/>
    <w:rsid w:val="622E70A1"/>
    <w:rsid w:val="623F2BBF"/>
    <w:rsid w:val="623F4DBD"/>
    <w:rsid w:val="6245254A"/>
    <w:rsid w:val="62464748"/>
    <w:rsid w:val="624B4453"/>
    <w:rsid w:val="626207F5"/>
    <w:rsid w:val="62654FFD"/>
    <w:rsid w:val="62693A03"/>
    <w:rsid w:val="626C6B86"/>
    <w:rsid w:val="626E2089"/>
    <w:rsid w:val="626F590C"/>
    <w:rsid w:val="6278621C"/>
    <w:rsid w:val="627D6E20"/>
    <w:rsid w:val="62820D2A"/>
    <w:rsid w:val="629F3EDD"/>
    <w:rsid w:val="62B21879"/>
    <w:rsid w:val="62B32B7E"/>
    <w:rsid w:val="62B405FF"/>
    <w:rsid w:val="62BA2508"/>
    <w:rsid w:val="62C75F9B"/>
    <w:rsid w:val="62CE5926"/>
    <w:rsid w:val="62DF57A3"/>
    <w:rsid w:val="62E010C3"/>
    <w:rsid w:val="62E66850"/>
    <w:rsid w:val="62F04BE1"/>
    <w:rsid w:val="62F0715F"/>
    <w:rsid w:val="631A7FA3"/>
    <w:rsid w:val="631E69AA"/>
    <w:rsid w:val="63267639"/>
    <w:rsid w:val="63320ECD"/>
    <w:rsid w:val="63390858"/>
    <w:rsid w:val="633E4CE0"/>
    <w:rsid w:val="63440380"/>
    <w:rsid w:val="63483071"/>
    <w:rsid w:val="634B3FF6"/>
    <w:rsid w:val="634D74F9"/>
    <w:rsid w:val="63671A75"/>
    <w:rsid w:val="63685B24"/>
    <w:rsid w:val="63752C3C"/>
    <w:rsid w:val="63754E3A"/>
    <w:rsid w:val="6377613F"/>
    <w:rsid w:val="639840F5"/>
    <w:rsid w:val="63BA20AB"/>
    <w:rsid w:val="63D351D4"/>
    <w:rsid w:val="63D619DB"/>
    <w:rsid w:val="63D970DD"/>
    <w:rsid w:val="63E044E9"/>
    <w:rsid w:val="63E42EEF"/>
    <w:rsid w:val="63ED1601"/>
    <w:rsid w:val="63F56A0D"/>
    <w:rsid w:val="640F75B7"/>
    <w:rsid w:val="641B6CFA"/>
    <w:rsid w:val="643C1380"/>
    <w:rsid w:val="64426B0C"/>
    <w:rsid w:val="64467711"/>
    <w:rsid w:val="645779AB"/>
    <w:rsid w:val="64615D3C"/>
    <w:rsid w:val="64702AD3"/>
    <w:rsid w:val="64706357"/>
    <w:rsid w:val="64837576"/>
    <w:rsid w:val="648A0433"/>
    <w:rsid w:val="648B4982"/>
    <w:rsid w:val="64B03C3F"/>
    <w:rsid w:val="64B435C8"/>
    <w:rsid w:val="64C634E2"/>
    <w:rsid w:val="64CE4172"/>
    <w:rsid w:val="64D65CFB"/>
    <w:rsid w:val="64D84A81"/>
    <w:rsid w:val="64F17BAA"/>
    <w:rsid w:val="64FE6EBF"/>
    <w:rsid w:val="64FF62E8"/>
    <w:rsid w:val="650E4F5B"/>
    <w:rsid w:val="651E1972"/>
    <w:rsid w:val="652B6A8A"/>
    <w:rsid w:val="65305110"/>
    <w:rsid w:val="653A12A3"/>
    <w:rsid w:val="653B34A1"/>
    <w:rsid w:val="653C0F22"/>
    <w:rsid w:val="654031AC"/>
    <w:rsid w:val="65474D35"/>
    <w:rsid w:val="65490238"/>
    <w:rsid w:val="654D6C3E"/>
    <w:rsid w:val="654E7F43"/>
    <w:rsid w:val="655578CE"/>
    <w:rsid w:val="655A3D56"/>
    <w:rsid w:val="656E627A"/>
    <w:rsid w:val="6570177D"/>
    <w:rsid w:val="65803F95"/>
    <w:rsid w:val="65804C4D"/>
    <w:rsid w:val="658B7DA8"/>
    <w:rsid w:val="65A00C47"/>
    <w:rsid w:val="65A663D3"/>
    <w:rsid w:val="65A73E55"/>
    <w:rsid w:val="65B456E9"/>
    <w:rsid w:val="65CD4095"/>
    <w:rsid w:val="65D920A6"/>
    <w:rsid w:val="65F20A51"/>
    <w:rsid w:val="660C5D78"/>
    <w:rsid w:val="660F6CFC"/>
    <w:rsid w:val="6637243F"/>
    <w:rsid w:val="663F0B50"/>
    <w:rsid w:val="66426252"/>
    <w:rsid w:val="666C4E98"/>
    <w:rsid w:val="666D4B17"/>
    <w:rsid w:val="666E2599"/>
    <w:rsid w:val="666E469A"/>
    <w:rsid w:val="666F001B"/>
    <w:rsid w:val="66720F9F"/>
    <w:rsid w:val="66724822"/>
    <w:rsid w:val="667557A7"/>
    <w:rsid w:val="66C023A3"/>
    <w:rsid w:val="66CB4EB1"/>
    <w:rsid w:val="66D76745"/>
    <w:rsid w:val="66DB09CF"/>
    <w:rsid w:val="66E128D8"/>
    <w:rsid w:val="66E55A5B"/>
    <w:rsid w:val="671E273D"/>
    <w:rsid w:val="671E6EBA"/>
    <w:rsid w:val="673448E0"/>
    <w:rsid w:val="6747227C"/>
    <w:rsid w:val="67662B31"/>
    <w:rsid w:val="676F1242"/>
    <w:rsid w:val="67A32996"/>
    <w:rsid w:val="67A42616"/>
    <w:rsid w:val="67A50097"/>
    <w:rsid w:val="67E1027C"/>
    <w:rsid w:val="680848B9"/>
    <w:rsid w:val="68133F4F"/>
    <w:rsid w:val="68153BCE"/>
    <w:rsid w:val="68172955"/>
    <w:rsid w:val="682676EC"/>
    <w:rsid w:val="6838670D"/>
    <w:rsid w:val="683C5113"/>
    <w:rsid w:val="68415D17"/>
    <w:rsid w:val="6844251F"/>
    <w:rsid w:val="68577EBB"/>
    <w:rsid w:val="685933BE"/>
    <w:rsid w:val="686626D4"/>
    <w:rsid w:val="68752CEE"/>
    <w:rsid w:val="6887648C"/>
    <w:rsid w:val="68916D9B"/>
    <w:rsid w:val="689F73B6"/>
    <w:rsid w:val="68A4383E"/>
    <w:rsid w:val="68AD08CA"/>
    <w:rsid w:val="68B172D0"/>
    <w:rsid w:val="68C078EA"/>
    <w:rsid w:val="68CE0DFE"/>
    <w:rsid w:val="68D15606"/>
    <w:rsid w:val="68DA0494"/>
    <w:rsid w:val="69031659"/>
    <w:rsid w:val="690B44E7"/>
    <w:rsid w:val="69220889"/>
    <w:rsid w:val="69351AA8"/>
    <w:rsid w:val="69480AC8"/>
    <w:rsid w:val="697A6D19"/>
    <w:rsid w:val="69883AB0"/>
    <w:rsid w:val="698D7F38"/>
    <w:rsid w:val="69904740"/>
    <w:rsid w:val="699C0552"/>
    <w:rsid w:val="69A70AE2"/>
    <w:rsid w:val="69AB2D6B"/>
    <w:rsid w:val="69C30412"/>
    <w:rsid w:val="69CB581E"/>
    <w:rsid w:val="69CD0D21"/>
    <w:rsid w:val="69D07728"/>
    <w:rsid w:val="69E01F40"/>
    <w:rsid w:val="69E92850"/>
    <w:rsid w:val="69EA4DEB"/>
    <w:rsid w:val="69ED1256"/>
    <w:rsid w:val="69F369E3"/>
    <w:rsid w:val="69F44464"/>
    <w:rsid w:val="69F640E4"/>
    <w:rsid w:val="6A083105"/>
    <w:rsid w:val="6A100511"/>
    <w:rsid w:val="6A177E9C"/>
    <w:rsid w:val="6A223CAF"/>
    <w:rsid w:val="6A2626B5"/>
    <w:rsid w:val="6A2E7AC1"/>
    <w:rsid w:val="6A3803D1"/>
    <w:rsid w:val="6A3A1355"/>
    <w:rsid w:val="6A3D22DA"/>
    <w:rsid w:val="6A591C0A"/>
    <w:rsid w:val="6A5C2B8F"/>
    <w:rsid w:val="6A613793"/>
    <w:rsid w:val="6A6F052B"/>
    <w:rsid w:val="6A7B7BC0"/>
    <w:rsid w:val="6A8F6861"/>
    <w:rsid w:val="6AA06AFB"/>
    <w:rsid w:val="6AA56806"/>
    <w:rsid w:val="6AB60C9F"/>
    <w:rsid w:val="6ABC062A"/>
    <w:rsid w:val="6ACD08C4"/>
    <w:rsid w:val="6ACE1BC9"/>
    <w:rsid w:val="6ADE1E63"/>
    <w:rsid w:val="6AF9048F"/>
    <w:rsid w:val="6AFB7215"/>
    <w:rsid w:val="6B09652B"/>
    <w:rsid w:val="6B0F0434"/>
    <w:rsid w:val="6B1C3EC6"/>
    <w:rsid w:val="6B1F06CE"/>
    <w:rsid w:val="6B1F4E4B"/>
    <w:rsid w:val="6B206150"/>
    <w:rsid w:val="6B246D54"/>
    <w:rsid w:val="6B356FEF"/>
    <w:rsid w:val="6B3724F2"/>
    <w:rsid w:val="6B382482"/>
    <w:rsid w:val="6B424106"/>
    <w:rsid w:val="6B47600F"/>
    <w:rsid w:val="6B491513"/>
    <w:rsid w:val="6B4B4A16"/>
    <w:rsid w:val="6B977093"/>
    <w:rsid w:val="6BA14120"/>
    <w:rsid w:val="6BA32EA6"/>
    <w:rsid w:val="6BA94DAF"/>
    <w:rsid w:val="6BBF6F53"/>
    <w:rsid w:val="6BC85664"/>
    <w:rsid w:val="6BC930E6"/>
    <w:rsid w:val="6BCD3CEA"/>
    <w:rsid w:val="6BDA0E02"/>
    <w:rsid w:val="6BE35E8E"/>
    <w:rsid w:val="6BE47193"/>
    <w:rsid w:val="6BF264A8"/>
    <w:rsid w:val="6BF64EAE"/>
    <w:rsid w:val="6BF72930"/>
    <w:rsid w:val="6C003240"/>
    <w:rsid w:val="6C0463C2"/>
    <w:rsid w:val="6C0F7FD7"/>
    <w:rsid w:val="6C120F5B"/>
    <w:rsid w:val="6C12315A"/>
    <w:rsid w:val="6C1A3DE9"/>
    <w:rsid w:val="6C1F0271"/>
    <w:rsid w:val="6C2D5008"/>
    <w:rsid w:val="6C2F630D"/>
    <w:rsid w:val="6C442A2F"/>
    <w:rsid w:val="6C5E35D9"/>
    <w:rsid w:val="6CA05347"/>
    <w:rsid w:val="6CAF20DF"/>
    <w:rsid w:val="6CB51A69"/>
    <w:rsid w:val="6CBA5EF1"/>
    <w:rsid w:val="6CBE48F7"/>
    <w:rsid w:val="6CC61D04"/>
    <w:rsid w:val="6CCA070A"/>
    <w:rsid w:val="6CCD168F"/>
    <w:rsid w:val="6CD23598"/>
    <w:rsid w:val="6CDC0624"/>
    <w:rsid w:val="6CDD1929"/>
    <w:rsid w:val="6CE25DB1"/>
    <w:rsid w:val="6CE77CBA"/>
    <w:rsid w:val="6CF87F54"/>
    <w:rsid w:val="6CFE78DF"/>
    <w:rsid w:val="6D016666"/>
    <w:rsid w:val="6D0262E5"/>
    <w:rsid w:val="6D0417E8"/>
    <w:rsid w:val="6D1055FB"/>
    <w:rsid w:val="6D167504"/>
    <w:rsid w:val="6D1F7E14"/>
    <w:rsid w:val="6D263022"/>
    <w:rsid w:val="6D2E262D"/>
    <w:rsid w:val="6D3F614A"/>
    <w:rsid w:val="6D5C7C79"/>
    <w:rsid w:val="6D632E87"/>
    <w:rsid w:val="6D70219D"/>
    <w:rsid w:val="6D7875A9"/>
    <w:rsid w:val="6D7D3A31"/>
    <w:rsid w:val="6D8952C5"/>
    <w:rsid w:val="6D943656"/>
    <w:rsid w:val="6D9D06E2"/>
    <w:rsid w:val="6DA4006D"/>
    <w:rsid w:val="6DAA57FA"/>
    <w:rsid w:val="6DB22C06"/>
    <w:rsid w:val="6DBE449A"/>
    <w:rsid w:val="6DC6512A"/>
    <w:rsid w:val="6DD4663E"/>
    <w:rsid w:val="6DDB5FC9"/>
    <w:rsid w:val="6DE5215B"/>
    <w:rsid w:val="6DF8337A"/>
    <w:rsid w:val="6E016208"/>
    <w:rsid w:val="6E091096"/>
    <w:rsid w:val="6E0F2F9F"/>
    <w:rsid w:val="6E262BC5"/>
    <w:rsid w:val="6E384164"/>
    <w:rsid w:val="6E4730F9"/>
    <w:rsid w:val="6E5A4318"/>
    <w:rsid w:val="6E6910B0"/>
    <w:rsid w:val="6E6F0A3A"/>
    <w:rsid w:val="6E7838C8"/>
    <w:rsid w:val="6E8D386E"/>
    <w:rsid w:val="6E9A0985"/>
    <w:rsid w:val="6EA56D16"/>
    <w:rsid w:val="6EAD6321"/>
    <w:rsid w:val="6EB4152F"/>
    <w:rsid w:val="6EBB0EBA"/>
    <w:rsid w:val="6ECB58D1"/>
    <w:rsid w:val="6ED20A73"/>
    <w:rsid w:val="6ED461E0"/>
    <w:rsid w:val="6EDA00EA"/>
    <w:rsid w:val="6EE20D79"/>
    <w:rsid w:val="6EE90704"/>
    <w:rsid w:val="6EED49C0"/>
    <w:rsid w:val="6EFB3EA2"/>
    <w:rsid w:val="6F0312AE"/>
    <w:rsid w:val="6F046D30"/>
    <w:rsid w:val="6F077CB4"/>
    <w:rsid w:val="6F2140E1"/>
    <w:rsid w:val="6F283A6C"/>
    <w:rsid w:val="6F3A3986"/>
    <w:rsid w:val="6F3D238D"/>
    <w:rsid w:val="6F674856"/>
    <w:rsid w:val="6F6B325C"/>
    <w:rsid w:val="6F7118E2"/>
    <w:rsid w:val="6F755D6A"/>
    <w:rsid w:val="6F866004"/>
    <w:rsid w:val="6F8A028E"/>
    <w:rsid w:val="6F8F4715"/>
    <w:rsid w:val="6F95081D"/>
    <w:rsid w:val="6FA6433B"/>
    <w:rsid w:val="6FBA2FDB"/>
    <w:rsid w:val="6FBF7463"/>
    <w:rsid w:val="6FC62671"/>
    <w:rsid w:val="6FCC1FFC"/>
    <w:rsid w:val="6FCD14BC"/>
    <w:rsid w:val="6FD8258B"/>
    <w:rsid w:val="6FDF5799"/>
    <w:rsid w:val="6FE41C21"/>
    <w:rsid w:val="6FE476A3"/>
    <w:rsid w:val="6FF808C2"/>
    <w:rsid w:val="6FFD27CB"/>
    <w:rsid w:val="70180DF6"/>
    <w:rsid w:val="702F681D"/>
    <w:rsid w:val="704E5A4D"/>
    <w:rsid w:val="704F6D52"/>
    <w:rsid w:val="70531ED5"/>
    <w:rsid w:val="70550C5B"/>
    <w:rsid w:val="70562E59"/>
    <w:rsid w:val="705C05E6"/>
    <w:rsid w:val="708E49CB"/>
    <w:rsid w:val="70954D22"/>
    <w:rsid w:val="70A01FD4"/>
    <w:rsid w:val="70A32F59"/>
    <w:rsid w:val="70A367DC"/>
    <w:rsid w:val="70A4425D"/>
    <w:rsid w:val="70AB3BE8"/>
    <w:rsid w:val="70AD70EB"/>
    <w:rsid w:val="70AE4B6D"/>
    <w:rsid w:val="70BC1904"/>
    <w:rsid w:val="70C0030A"/>
    <w:rsid w:val="70F729E3"/>
    <w:rsid w:val="7111358D"/>
    <w:rsid w:val="712447AC"/>
    <w:rsid w:val="712F63C0"/>
    <w:rsid w:val="71344A46"/>
    <w:rsid w:val="713759CB"/>
    <w:rsid w:val="71394751"/>
    <w:rsid w:val="71573D01"/>
    <w:rsid w:val="715D5C0A"/>
    <w:rsid w:val="715E6F0F"/>
    <w:rsid w:val="71617E94"/>
    <w:rsid w:val="71637B14"/>
    <w:rsid w:val="71671D9D"/>
    <w:rsid w:val="716E3926"/>
    <w:rsid w:val="716F71A9"/>
    <w:rsid w:val="717026AC"/>
    <w:rsid w:val="717148AB"/>
    <w:rsid w:val="7172232C"/>
    <w:rsid w:val="718E1C5D"/>
    <w:rsid w:val="71955D64"/>
    <w:rsid w:val="71A51882"/>
    <w:rsid w:val="71C57BB8"/>
    <w:rsid w:val="71D92FD5"/>
    <w:rsid w:val="71EC1FF6"/>
    <w:rsid w:val="71F260FE"/>
    <w:rsid w:val="71F33B7F"/>
    <w:rsid w:val="71FE1F10"/>
    <w:rsid w:val="72193DBF"/>
    <w:rsid w:val="722978DD"/>
    <w:rsid w:val="72357E6C"/>
    <w:rsid w:val="723846EE"/>
    <w:rsid w:val="723D2CFA"/>
    <w:rsid w:val="72414F83"/>
    <w:rsid w:val="725B22AA"/>
    <w:rsid w:val="725C7D2B"/>
    <w:rsid w:val="7266063B"/>
    <w:rsid w:val="72671940"/>
    <w:rsid w:val="726873C1"/>
    <w:rsid w:val="726915C0"/>
    <w:rsid w:val="726C5DC7"/>
    <w:rsid w:val="726F6D4C"/>
    <w:rsid w:val="72A51424"/>
    <w:rsid w:val="72A74928"/>
    <w:rsid w:val="72A95C2C"/>
    <w:rsid w:val="72AB332E"/>
    <w:rsid w:val="72AB6BB1"/>
    <w:rsid w:val="72AC4633"/>
    <w:rsid w:val="72AF1D34"/>
    <w:rsid w:val="72AF55B7"/>
    <w:rsid w:val="72B2653C"/>
    <w:rsid w:val="72C05852"/>
    <w:rsid w:val="72C20D55"/>
    <w:rsid w:val="72C41CD9"/>
    <w:rsid w:val="72E4478C"/>
    <w:rsid w:val="72ED761A"/>
    <w:rsid w:val="73000839"/>
    <w:rsid w:val="73085C46"/>
    <w:rsid w:val="73154F5B"/>
    <w:rsid w:val="73222073"/>
    <w:rsid w:val="732E0084"/>
    <w:rsid w:val="732E3907"/>
    <w:rsid w:val="73357A0F"/>
    <w:rsid w:val="733E6120"/>
    <w:rsid w:val="7345352C"/>
    <w:rsid w:val="734A79B4"/>
    <w:rsid w:val="73674D66"/>
    <w:rsid w:val="73730B78"/>
    <w:rsid w:val="7375407B"/>
    <w:rsid w:val="7381208C"/>
    <w:rsid w:val="73827B0E"/>
    <w:rsid w:val="739026A7"/>
    <w:rsid w:val="73A225C1"/>
    <w:rsid w:val="73A50FC7"/>
    <w:rsid w:val="73BE1EF1"/>
    <w:rsid w:val="73CA3785"/>
    <w:rsid w:val="73CC6C88"/>
    <w:rsid w:val="73D24415"/>
    <w:rsid w:val="73D5539A"/>
    <w:rsid w:val="73DC6F23"/>
    <w:rsid w:val="73E752B4"/>
    <w:rsid w:val="73FA64D3"/>
    <w:rsid w:val="74077D67"/>
    <w:rsid w:val="740A0CEC"/>
    <w:rsid w:val="74181306"/>
    <w:rsid w:val="74206713"/>
    <w:rsid w:val="744C085C"/>
    <w:rsid w:val="745436E9"/>
    <w:rsid w:val="74614F7E"/>
    <w:rsid w:val="746C0D90"/>
    <w:rsid w:val="746F1D15"/>
    <w:rsid w:val="747F1FAF"/>
    <w:rsid w:val="749E4DE3"/>
    <w:rsid w:val="74A878F0"/>
    <w:rsid w:val="74AF4CFD"/>
    <w:rsid w:val="74B46F86"/>
    <w:rsid w:val="74B64688"/>
    <w:rsid w:val="74D12CB3"/>
    <w:rsid w:val="74DF584C"/>
    <w:rsid w:val="74E10D4F"/>
    <w:rsid w:val="74EB70E0"/>
    <w:rsid w:val="74EE0065"/>
    <w:rsid w:val="75024B07"/>
    <w:rsid w:val="75055A8C"/>
    <w:rsid w:val="750B1B93"/>
    <w:rsid w:val="751B7C2F"/>
    <w:rsid w:val="752836C2"/>
    <w:rsid w:val="752A6BC5"/>
    <w:rsid w:val="752D7B49"/>
    <w:rsid w:val="75394C61"/>
    <w:rsid w:val="75630023"/>
    <w:rsid w:val="756B2EB1"/>
    <w:rsid w:val="757E664F"/>
    <w:rsid w:val="75830558"/>
    <w:rsid w:val="75876F5E"/>
    <w:rsid w:val="758827E2"/>
    <w:rsid w:val="758A7EE3"/>
    <w:rsid w:val="75971777"/>
    <w:rsid w:val="75A1338B"/>
    <w:rsid w:val="75C54845"/>
    <w:rsid w:val="75C857C9"/>
    <w:rsid w:val="75CF5154"/>
    <w:rsid w:val="75EF5689"/>
    <w:rsid w:val="75FA3A1A"/>
    <w:rsid w:val="760C71B7"/>
    <w:rsid w:val="76203C5A"/>
    <w:rsid w:val="76286AE8"/>
    <w:rsid w:val="76315255"/>
    <w:rsid w:val="764C3824"/>
    <w:rsid w:val="765B27BA"/>
    <w:rsid w:val="766A7551"/>
    <w:rsid w:val="767223DF"/>
    <w:rsid w:val="76970420"/>
    <w:rsid w:val="769B35A3"/>
    <w:rsid w:val="769F582D"/>
    <w:rsid w:val="76A63920"/>
    <w:rsid w:val="76A806BB"/>
    <w:rsid w:val="76AF2244"/>
    <w:rsid w:val="76C8536C"/>
    <w:rsid w:val="76C92DEE"/>
    <w:rsid w:val="76CE7275"/>
    <w:rsid w:val="76D336FD"/>
    <w:rsid w:val="76ED7B2A"/>
    <w:rsid w:val="76FB48C2"/>
    <w:rsid w:val="77027AD0"/>
    <w:rsid w:val="770C03DF"/>
    <w:rsid w:val="771A18F3"/>
    <w:rsid w:val="771F15FE"/>
    <w:rsid w:val="77396925"/>
    <w:rsid w:val="773B78A9"/>
    <w:rsid w:val="774175B4"/>
    <w:rsid w:val="77453A3C"/>
    <w:rsid w:val="774A7EC4"/>
    <w:rsid w:val="775B39E2"/>
    <w:rsid w:val="775D6EE5"/>
    <w:rsid w:val="77727D83"/>
    <w:rsid w:val="777E4E9B"/>
    <w:rsid w:val="778E18B2"/>
    <w:rsid w:val="77902BB7"/>
    <w:rsid w:val="77962542"/>
    <w:rsid w:val="779A56C5"/>
    <w:rsid w:val="779E40CB"/>
    <w:rsid w:val="77BF3706"/>
    <w:rsid w:val="77DD7433"/>
    <w:rsid w:val="77E522C1"/>
    <w:rsid w:val="77EB7A4D"/>
    <w:rsid w:val="77EC1C4C"/>
    <w:rsid w:val="77FB4464"/>
    <w:rsid w:val="77FE53E9"/>
    <w:rsid w:val="78011BF1"/>
    <w:rsid w:val="78027672"/>
    <w:rsid w:val="78054D74"/>
    <w:rsid w:val="7814538E"/>
    <w:rsid w:val="782F723D"/>
    <w:rsid w:val="783201C2"/>
    <w:rsid w:val="78387B4C"/>
    <w:rsid w:val="783955CE"/>
    <w:rsid w:val="783B0AD1"/>
    <w:rsid w:val="783F74D7"/>
    <w:rsid w:val="7843265A"/>
    <w:rsid w:val="78491FE5"/>
    <w:rsid w:val="784A5868"/>
    <w:rsid w:val="784A7A67"/>
    <w:rsid w:val="78640611"/>
    <w:rsid w:val="7868289A"/>
    <w:rsid w:val="786C5A1D"/>
    <w:rsid w:val="788A0850"/>
    <w:rsid w:val="788C75D7"/>
    <w:rsid w:val="78905FDD"/>
    <w:rsid w:val="789449E3"/>
    <w:rsid w:val="78990E6B"/>
    <w:rsid w:val="789F07F6"/>
    <w:rsid w:val="78B16511"/>
    <w:rsid w:val="78CA163A"/>
    <w:rsid w:val="78D131C3"/>
    <w:rsid w:val="78DA18D4"/>
    <w:rsid w:val="78DE02DA"/>
    <w:rsid w:val="78F92189"/>
    <w:rsid w:val="79001B14"/>
    <w:rsid w:val="79025017"/>
    <w:rsid w:val="79042718"/>
    <w:rsid w:val="79096BA0"/>
    <w:rsid w:val="790E68AB"/>
    <w:rsid w:val="791374B0"/>
    <w:rsid w:val="79144F31"/>
    <w:rsid w:val="791C5BC1"/>
    <w:rsid w:val="791F45C7"/>
    <w:rsid w:val="79252C4D"/>
    <w:rsid w:val="79287455"/>
    <w:rsid w:val="792E5ADB"/>
    <w:rsid w:val="79697EBE"/>
    <w:rsid w:val="79753CD1"/>
    <w:rsid w:val="797E23E2"/>
    <w:rsid w:val="79A2131D"/>
    <w:rsid w:val="79A522A2"/>
    <w:rsid w:val="79AC1C2C"/>
    <w:rsid w:val="79BE31CC"/>
    <w:rsid w:val="79C472D3"/>
    <w:rsid w:val="79D378EE"/>
    <w:rsid w:val="79E34305"/>
    <w:rsid w:val="79F1109C"/>
    <w:rsid w:val="7A2A1655"/>
    <w:rsid w:val="7A311E86"/>
    <w:rsid w:val="7A3D151B"/>
    <w:rsid w:val="7A430EA6"/>
    <w:rsid w:val="7A4430A5"/>
    <w:rsid w:val="7A5D61CD"/>
    <w:rsid w:val="7A5F16D0"/>
    <w:rsid w:val="7A712C6F"/>
    <w:rsid w:val="7A7B50B2"/>
    <w:rsid w:val="7A931F2A"/>
    <w:rsid w:val="7A9D283A"/>
    <w:rsid w:val="7AA421C5"/>
    <w:rsid w:val="7AAB1B4F"/>
    <w:rsid w:val="7AAE0556"/>
    <w:rsid w:val="7ABE4F6D"/>
    <w:rsid w:val="7AC06271"/>
    <w:rsid w:val="7ACB2084"/>
    <w:rsid w:val="7ACD1D04"/>
    <w:rsid w:val="7AD2618C"/>
    <w:rsid w:val="7AE76131"/>
    <w:rsid w:val="7AEF6DC1"/>
    <w:rsid w:val="7AF763CB"/>
    <w:rsid w:val="7B0321DE"/>
    <w:rsid w:val="7B09796A"/>
    <w:rsid w:val="7B116F75"/>
    <w:rsid w:val="7B1227F8"/>
    <w:rsid w:val="7B13027A"/>
    <w:rsid w:val="7B3B2338"/>
    <w:rsid w:val="7B571C68"/>
    <w:rsid w:val="7B5C3B71"/>
    <w:rsid w:val="7B735D15"/>
    <w:rsid w:val="7B7B69A5"/>
    <w:rsid w:val="7B8C46C1"/>
    <w:rsid w:val="7B95754E"/>
    <w:rsid w:val="7B9C10D8"/>
    <w:rsid w:val="7B9C495B"/>
    <w:rsid w:val="7BA342E6"/>
    <w:rsid w:val="7BA961EF"/>
    <w:rsid w:val="7BAD4BF5"/>
    <w:rsid w:val="7BC01697"/>
    <w:rsid w:val="7BC73221"/>
    <w:rsid w:val="7BCB7A29"/>
    <w:rsid w:val="7BDF66C9"/>
    <w:rsid w:val="7C000DFC"/>
    <w:rsid w:val="7C043085"/>
    <w:rsid w:val="7C1C072C"/>
    <w:rsid w:val="7C351656"/>
    <w:rsid w:val="7C3C31DF"/>
    <w:rsid w:val="7C3E1F66"/>
    <w:rsid w:val="7C4518F1"/>
    <w:rsid w:val="7C536688"/>
    <w:rsid w:val="7C594D0E"/>
    <w:rsid w:val="7C62561D"/>
    <w:rsid w:val="7C646922"/>
    <w:rsid w:val="7C6B3D2F"/>
    <w:rsid w:val="7C8768B4"/>
    <w:rsid w:val="7C8E2FEA"/>
    <w:rsid w:val="7C8F0A6B"/>
    <w:rsid w:val="7C902C69"/>
    <w:rsid w:val="7C99137B"/>
    <w:rsid w:val="7CA26407"/>
    <w:rsid w:val="7CA4518D"/>
    <w:rsid w:val="7CA60690"/>
    <w:rsid w:val="7CA76112"/>
    <w:rsid w:val="7CAF7C9B"/>
    <w:rsid w:val="7CB34123"/>
    <w:rsid w:val="7CB918AF"/>
    <w:rsid w:val="7CBB152F"/>
    <w:rsid w:val="7CC3693C"/>
    <w:rsid w:val="7CC51E3F"/>
    <w:rsid w:val="7CCC504D"/>
    <w:rsid w:val="7CCD2ACE"/>
    <w:rsid w:val="7CCE274E"/>
    <w:rsid w:val="7CDE07EA"/>
    <w:rsid w:val="7CEA207E"/>
    <w:rsid w:val="7CF61714"/>
    <w:rsid w:val="7D0D5AB6"/>
    <w:rsid w:val="7D1022BE"/>
    <w:rsid w:val="7D1379BF"/>
    <w:rsid w:val="7D156746"/>
    <w:rsid w:val="7D1818C9"/>
    <w:rsid w:val="7D2A2E68"/>
    <w:rsid w:val="7D320274"/>
    <w:rsid w:val="7D38437C"/>
    <w:rsid w:val="7D541AAE"/>
    <w:rsid w:val="7D564FB1"/>
    <w:rsid w:val="7D5B3637"/>
    <w:rsid w:val="7D5F58C0"/>
    <w:rsid w:val="7D6464C5"/>
    <w:rsid w:val="7D684ECB"/>
    <w:rsid w:val="7D7A3EEC"/>
    <w:rsid w:val="7D7D15ED"/>
    <w:rsid w:val="7D8212F8"/>
    <w:rsid w:val="7D8E2B8C"/>
    <w:rsid w:val="7D967F99"/>
    <w:rsid w:val="7D972197"/>
    <w:rsid w:val="7D9B661F"/>
    <w:rsid w:val="7D9D1B22"/>
    <w:rsid w:val="7DC1685E"/>
    <w:rsid w:val="7DC31D62"/>
    <w:rsid w:val="7DCF5B74"/>
    <w:rsid w:val="7DE14B95"/>
    <w:rsid w:val="7DE84520"/>
    <w:rsid w:val="7DEB76A3"/>
    <w:rsid w:val="7DF53835"/>
    <w:rsid w:val="7DFA7CBD"/>
    <w:rsid w:val="7DFC31C0"/>
    <w:rsid w:val="7DFF08C2"/>
    <w:rsid w:val="7E006343"/>
    <w:rsid w:val="7E021846"/>
    <w:rsid w:val="7E1562E9"/>
    <w:rsid w:val="7E20467A"/>
    <w:rsid w:val="7E21597E"/>
    <w:rsid w:val="7E227B7D"/>
    <w:rsid w:val="7E240B01"/>
    <w:rsid w:val="7E4B2F3F"/>
    <w:rsid w:val="7E4F51C9"/>
    <w:rsid w:val="7E533BCF"/>
    <w:rsid w:val="7E541651"/>
    <w:rsid w:val="7E566D52"/>
    <w:rsid w:val="7E695D73"/>
    <w:rsid w:val="7E79600D"/>
    <w:rsid w:val="7EA832D9"/>
    <w:rsid w:val="7EAC5562"/>
    <w:rsid w:val="7EAE51E2"/>
    <w:rsid w:val="7EB03F69"/>
    <w:rsid w:val="7ED06A1C"/>
    <w:rsid w:val="7ED379A0"/>
    <w:rsid w:val="7EDC02B0"/>
    <w:rsid w:val="7EDD5D31"/>
    <w:rsid w:val="7EE06CB6"/>
    <w:rsid w:val="7EF249D2"/>
    <w:rsid w:val="7EF768DB"/>
    <w:rsid w:val="7F0A58FC"/>
    <w:rsid w:val="7F0C557C"/>
    <w:rsid w:val="7F1716D0"/>
    <w:rsid w:val="7F20421C"/>
    <w:rsid w:val="7F2464A6"/>
    <w:rsid w:val="7F2B5E31"/>
    <w:rsid w:val="7F35093E"/>
    <w:rsid w:val="7F5E5386"/>
    <w:rsid w:val="7F61630B"/>
    <w:rsid w:val="7F633A0C"/>
    <w:rsid w:val="7F675C96"/>
    <w:rsid w:val="7F6A6C1A"/>
    <w:rsid w:val="7F6D7B9F"/>
    <w:rsid w:val="7F812FBC"/>
    <w:rsid w:val="7F8A16CD"/>
    <w:rsid w:val="7F8A5E4A"/>
    <w:rsid w:val="7F8D2652"/>
    <w:rsid w:val="7F913256"/>
    <w:rsid w:val="7F9A24D6"/>
    <w:rsid w:val="7F9D28EC"/>
    <w:rsid w:val="7FA347F6"/>
    <w:rsid w:val="7FC405AE"/>
    <w:rsid w:val="7FD14040"/>
    <w:rsid w:val="7FD32DC6"/>
    <w:rsid w:val="7FDB4950"/>
    <w:rsid w:val="7FE21D5C"/>
    <w:rsid w:val="7FE50AE2"/>
    <w:rsid w:val="7FE71A67"/>
    <w:rsid w:val="7FF12376"/>
    <w:rsid w:val="7F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5456F"/>
  <w15:docId w15:val="{7F2D9578-FFF2-471D-BE0E-5BCBB16C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qFormat="1"/>
    <w:lsdException w:name="footer" w:uiPriority="99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39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微软雅黑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="340" w:after="330" w:line="579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bCs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Cs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semiHidden/>
    <w:qFormat/>
    <w:rPr>
      <w:b/>
      <w:bCs/>
    </w:rPr>
  </w:style>
  <w:style w:type="paragraph" w:styleId="a4">
    <w:name w:val="annotation text"/>
    <w:basedOn w:val="a"/>
    <w:link w:val="a6"/>
    <w:semiHidden/>
    <w:qFormat/>
    <w:pPr>
      <w:jc w:val="left"/>
    </w:pPr>
  </w:style>
  <w:style w:type="paragraph" w:styleId="a7">
    <w:name w:val="Normal Indent"/>
    <w:aliases w:val="正文顶格悬挂,表正文,正文非缩进,特点,段1,正文（架构图）,Normal Indent,正文不缩进,四号,特点 Char,ALT+Z,水上软件,正文缩进1,图号标注,标题4,正文缩进 Char1,正文缩进 Char Char,正文缩进 Char1 Char Char,正文缩进 Char Char Char Char,正文缩进 Char1 Char Char Char Char,正文（首行缩进两字） Char Char Char Char Char,样式3,缩进,bt,表正文 Char Ch"/>
    <w:basedOn w:val="a"/>
    <w:unhideWhenUsed/>
    <w:qFormat/>
    <w:pPr>
      <w:ind w:firstLineChars="200" w:firstLine="420"/>
    </w:pPr>
  </w:style>
  <w:style w:type="paragraph" w:styleId="a8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9">
    <w:name w:val="Document Map"/>
    <w:basedOn w:val="a"/>
    <w:link w:val="aa"/>
    <w:semiHidden/>
    <w:qFormat/>
    <w:pPr>
      <w:shd w:val="clear" w:color="auto" w:fill="000080"/>
    </w:pPr>
  </w:style>
  <w:style w:type="paragraph" w:styleId="ab">
    <w:name w:val="Body Text"/>
    <w:basedOn w:val="a"/>
    <w:link w:val="ac"/>
    <w:semiHidden/>
    <w:unhideWhenUsed/>
    <w:pPr>
      <w:spacing w:after="120"/>
    </w:p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d">
    <w:name w:val="Date"/>
    <w:basedOn w:val="a"/>
    <w:next w:val="a"/>
    <w:link w:val="ae"/>
    <w:qFormat/>
    <w:pPr>
      <w:ind w:leftChars="2500" w:left="100"/>
    </w:pPr>
  </w:style>
  <w:style w:type="paragraph" w:styleId="af">
    <w:name w:val="Balloon Text"/>
    <w:basedOn w:val="a"/>
    <w:link w:val="af0"/>
    <w:semiHidden/>
    <w:qFormat/>
    <w:rPr>
      <w:sz w:val="18"/>
      <w:szCs w:val="18"/>
    </w:rPr>
  </w:style>
  <w:style w:type="paragraph" w:styleId="af1">
    <w:name w:val="footer"/>
    <w:basedOn w:val="a"/>
    <w:link w:val="af2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3">
    <w:name w:val="header"/>
    <w:basedOn w:val="a"/>
    <w:link w:val="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f5">
    <w:name w:val="Normal (Web)"/>
    <w:basedOn w:val="a"/>
    <w:uiPriority w:val="99"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af6">
    <w:name w:val="Title"/>
    <w:basedOn w:val="a"/>
    <w:next w:val="a"/>
    <w:link w:val="af7"/>
    <w:uiPriority w:val="10"/>
    <w:qFormat/>
    <w:pPr>
      <w:spacing w:before="240" w:after="60"/>
      <w:jc w:val="center"/>
      <w:outlineLvl w:val="0"/>
    </w:pPr>
    <w:rPr>
      <w:rFonts w:ascii="Cambria" w:hAnsi="Cambria"/>
      <w:bCs/>
      <w:sz w:val="32"/>
      <w:szCs w:val="32"/>
    </w:rPr>
  </w:style>
  <w:style w:type="character" w:styleId="af8">
    <w:name w:val="page number"/>
    <w:basedOn w:val="a0"/>
    <w:qFormat/>
  </w:style>
  <w:style w:type="character" w:styleId="af9">
    <w:name w:val="FollowedHyperlink"/>
    <w:basedOn w:val="a0"/>
    <w:uiPriority w:val="99"/>
    <w:unhideWhenUsed/>
    <w:qFormat/>
    <w:rPr>
      <w:color w:val="954F72"/>
      <w:u w:val="single"/>
    </w:rPr>
  </w:style>
  <w:style w:type="character" w:styleId="afa">
    <w:name w:val="Hyperlink"/>
    <w:basedOn w:val="a0"/>
    <w:uiPriority w:val="99"/>
    <w:qFormat/>
    <w:rPr>
      <w:color w:val="0563C1"/>
      <w:u w:val="single"/>
    </w:rPr>
  </w:style>
  <w:style w:type="character" w:styleId="afb">
    <w:name w:val="annotation reference"/>
    <w:basedOn w:val="a0"/>
    <w:qFormat/>
    <w:rPr>
      <w:sz w:val="21"/>
      <w:szCs w:val="21"/>
    </w:rPr>
  </w:style>
  <w:style w:type="table" w:styleId="afc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msolistparagraph0">
    <w:name w:val="msolistparagraph"/>
    <w:basedOn w:val="a"/>
    <w:qFormat/>
    <w:pPr>
      <w:ind w:firstLine="420"/>
    </w:pPr>
    <w:rPr>
      <w:rFonts w:ascii="Calibri" w:hAnsi="Calibri" w:cs="Calibri"/>
      <w:kern w:val="0"/>
      <w:sz w:val="21"/>
      <w:szCs w:val="21"/>
    </w:rPr>
  </w:style>
  <w:style w:type="paragraph" w:customStyle="1" w:styleId="Style25">
    <w:name w:val="_Style 25"/>
    <w:basedOn w:val="a"/>
    <w:uiPriority w:val="34"/>
    <w:qFormat/>
    <w:pPr>
      <w:ind w:firstLineChars="200" w:firstLine="420"/>
    </w:pPr>
  </w:style>
  <w:style w:type="paragraph" w:customStyle="1" w:styleId="110">
    <w:name w:val="列出段落1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rPr>
      <w:rFonts w:eastAsia="微软雅黑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eastAsia="微软雅黑"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eastAsia="微软雅黑"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Pr>
      <w:rFonts w:eastAsia="微软雅黑"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Pr>
      <w:rFonts w:eastAsia="微软雅黑"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Pr>
      <w:rFonts w:eastAsia="微软雅黑"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rFonts w:eastAsia="微软雅黑"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Pr>
      <w:rFonts w:eastAsia="微软雅黑"/>
      <w:kern w:val="2"/>
      <w:sz w:val="24"/>
      <w:szCs w:val="24"/>
    </w:rPr>
  </w:style>
  <w:style w:type="character" w:customStyle="1" w:styleId="90">
    <w:name w:val="标题 9 字符"/>
    <w:basedOn w:val="a0"/>
    <w:link w:val="9"/>
    <w:rPr>
      <w:rFonts w:eastAsia="微软雅黑"/>
      <w:kern w:val="2"/>
      <w:sz w:val="24"/>
      <w:szCs w:val="21"/>
    </w:rPr>
  </w:style>
  <w:style w:type="character" w:customStyle="1" w:styleId="af4">
    <w:name w:val="页眉 字符"/>
    <w:basedOn w:val="a0"/>
    <w:link w:val="af3"/>
    <w:qFormat/>
    <w:rPr>
      <w:kern w:val="2"/>
      <w:sz w:val="18"/>
      <w:szCs w:val="18"/>
    </w:rPr>
  </w:style>
  <w:style w:type="character" w:customStyle="1" w:styleId="af2">
    <w:name w:val="页脚 字符"/>
    <w:basedOn w:val="a0"/>
    <w:link w:val="af1"/>
    <w:uiPriority w:val="99"/>
    <w:qFormat/>
    <w:rPr>
      <w:kern w:val="2"/>
      <w:sz w:val="18"/>
      <w:szCs w:val="18"/>
    </w:rPr>
  </w:style>
  <w:style w:type="character" w:customStyle="1" w:styleId="aa">
    <w:name w:val="文档结构图 字符"/>
    <w:basedOn w:val="a0"/>
    <w:link w:val="a9"/>
    <w:semiHidden/>
    <w:rPr>
      <w:kern w:val="2"/>
      <w:sz w:val="24"/>
      <w:szCs w:val="24"/>
      <w:shd w:val="clear" w:color="auto" w:fill="000080"/>
    </w:rPr>
  </w:style>
  <w:style w:type="character" w:customStyle="1" w:styleId="af0">
    <w:name w:val="批注框文本 字符"/>
    <w:basedOn w:val="a0"/>
    <w:link w:val="af"/>
    <w:semiHidden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semiHidden/>
    <w:qFormat/>
    <w:rPr>
      <w:kern w:val="2"/>
      <w:sz w:val="24"/>
      <w:szCs w:val="24"/>
    </w:rPr>
  </w:style>
  <w:style w:type="character" w:customStyle="1" w:styleId="a5">
    <w:name w:val="批注主题 字符"/>
    <w:basedOn w:val="a6"/>
    <w:link w:val="a3"/>
    <w:semiHidden/>
    <w:rPr>
      <w:b/>
      <w:bCs/>
      <w:kern w:val="2"/>
      <w:sz w:val="24"/>
      <w:szCs w:val="24"/>
    </w:rPr>
  </w:style>
  <w:style w:type="character" w:customStyle="1" w:styleId="ae">
    <w:name w:val="日期 字符"/>
    <w:basedOn w:val="a0"/>
    <w:link w:val="ad"/>
    <w:qFormat/>
    <w:rPr>
      <w:kern w:val="2"/>
      <w:sz w:val="24"/>
      <w:szCs w:val="24"/>
    </w:rPr>
  </w:style>
  <w:style w:type="character" w:customStyle="1" w:styleId="af7">
    <w:name w:val="标题 字符"/>
    <w:basedOn w:val="a0"/>
    <w:link w:val="af6"/>
    <w:qFormat/>
    <w:rPr>
      <w:rFonts w:ascii="Cambria" w:eastAsia="微软雅黑" w:hAnsi="Cambria"/>
      <w:bCs/>
      <w:kern w:val="2"/>
      <w:sz w:val="32"/>
      <w:szCs w:val="32"/>
    </w:rPr>
  </w:style>
  <w:style w:type="character" w:customStyle="1" w:styleId="emailstyle17">
    <w:name w:val="emailstyle17"/>
    <w:basedOn w:val="a0"/>
    <w:qFormat/>
    <w:rPr>
      <w:rFonts w:ascii="Calibri" w:hAnsi="Calibri" w:cs="Calibri" w:hint="default"/>
      <w:color w:val="auto"/>
    </w:rPr>
  </w:style>
  <w:style w:type="paragraph" w:styleId="afd">
    <w:name w:val="List Paragraph"/>
    <w:basedOn w:val="a"/>
    <w:link w:val="afe"/>
    <w:uiPriority w:val="34"/>
    <w:qFormat/>
    <w:pPr>
      <w:ind w:firstLineChars="200" w:firstLine="420"/>
    </w:pPr>
  </w:style>
  <w:style w:type="table" w:customStyle="1" w:styleId="41">
    <w:name w:val="网格表 41"/>
    <w:basedOn w:val="a1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f">
    <w:name w:val="Placeholder Text"/>
    <w:basedOn w:val="a0"/>
    <w:uiPriority w:val="99"/>
    <w:semiHidden/>
    <w:qFormat/>
    <w:rPr>
      <w:color w:val="808080"/>
    </w:rPr>
  </w:style>
  <w:style w:type="paragraph" w:customStyle="1" w:styleId="TableText">
    <w:name w:val="Table Text"/>
    <w:aliases w:val="table text,Table Title,table titles,Table Titles,tx,text,Bulleted"/>
    <w:basedOn w:val="ab"/>
    <w:link w:val="TableTextChar1"/>
    <w:qFormat/>
    <w:pPr>
      <w:widowControl/>
      <w:overflowPunct w:val="0"/>
      <w:autoSpaceDE w:val="0"/>
      <w:autoSpaceDN w:val="0"/>
      <w:adjustRightInd w:val="0"/>
      <w:spacing w:beforeLines="50" w:before="156" w:after="0" w:line="240" w:lineRule="auto"/>
      <w:ind w:left="56" w:right="56"/>
    </w:pPr>
    <w:rPr>
      <w:rFonts w:ascii="Arial Narrow" w:eastAsia="楷体_GB2312" w:hAnsi="Arial Narrow"/>
      <w:spacing w:val="10"/>
      <w:kern w:val="0"/>
      <w:szCs w:val="20"/>
      <w:lang w:val="zh-CN" w:eastAsia="en-US"/>
    </w:rPr>
  </w:style>
  <w:style w:type="character" w:customStyle="1" w:styleId="Char">
    <w:name w:val="标题 Char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TableTextChar1">
    <w:name w:val="Table Text Char1"/>
    <w:link w:val="TableText"/>
    <w:rPr>
      <w:rFonts w:ascii="Arial Narrow" w:eastAsia="楷体_GB2312" w:hAnsi="Arial Narrow"/>
      <w:spacing w:val="10"/>
      <w:sz w:val="24"/>
      <w:lang w:val="zh-CN" w:eastAsia="en-US"/>
    </w:rPr>
  </w:style>
  <w:style w:type="character" w:customStyle="1" w:styleId="ac">
    <w:name w:val="正文文本 字符"/>
    <w:basedOn w:val="a0"/>
    <w:link w:val="ab"/>
    <w:semiHidden/>
    <w:rPr>
      <w:rFonts w:eastAsia="微软雅黑"/>
      <w:kern w:val="2"/>
      <w:sz w:val="24"/>
      <w:szCs w:val="24"/>
    </w:rPr>
  </w:style>
  <w:style w:type="paragraph" w:customStyle="1" w:styleId="aff0">
    <w:name w:val="插图"/>
    <w:basedOn w:val="ab"/>
    <w:next w:val="a"/>
    <w:qFormat/>
    <w:pPr>
      <w:adjustRightInd w:val="0"/>
      <w:spacing w:after="0" w:line="400" w:lineRule="atLeast"/>
      <w:jc w:val="center"/>
      <w:textAlignment w:val="baseline"/>
    </w:pPr>
    <w:rPr>
      <w:rFonts w:eastAsia="宋体"/>
      <w:kern w:val="0"/>
      <w:sz w:val="21"/>
      <w:szCs w:val="21"/>
      <w:lang w:val="zh-CN"/>
    </w:rPr>
  </w:style>
  <w:style w:type="character" w:customStyle="1" w:styleId="afe">
    <w:name w:val="列表段落 字符"/>
    <w:link w:val="afd"/>
    <w:uiPriority w:val="34"/>
    <w:qFormat/>
    <w:locked/>
    <w:rPr>
      <w:rFonts w:eastAsia="微软雅黑"/>
      <w:kern w:val="2"/>
      <w:sz w:val="24"/>
      <w:szCs w:val="24"/>
    </w:rPr>
  </w:style>
  <w:style w:type="table" w:customStyle="1" w:styleId="410">
    <w:name w:val="网格表 41"/>
    <w:basedOn w:val="a1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1Char">
    <w:name w:val="标题 1 Char"/>
    <w:rPr>
      <w:rFonts w:ascii="宋体" w:hAnsi="宋体"/>
      <w:b/>
      <w:bCs/>
      <w:kern w:val="44"/>
      <w:sz w:val="44"/>
      <w:szCs w:val="44"/>
      <w:lang w:val="zh-CN" w:eastAsia="zh-CN"/>
    </w:rPr>
  </w:style>
  <w:style w:type="character" w:customStyle="1" w:styleId="2Char">
    <w:name w:val="标题 2 Char"/>
    <w:rPr>
      <w:rFonts w:ascii="Arial" w:eastAsia="黑体" w:hAnsi="Arial"/>
      <w:b/>
      <w:bCs/>
      <w:kern w:val="2"/>
      <w:sz w:val="32"/>
      <w:szCs w:val="32"/>
      <w:lang w:val="zh-CN" w:eastAsia="zh-CN"/>
    </w:rPr>
  </w:style>
  <w:style w:type="paragraph" w:customStyle="1" w:styleId="21">
    <w:name w:val="样式 正文缩进特点 + 行距: 2 倍行距"/>
    <w:basedOn w:val="a7"/>
    <w:qFormat/>
    <w:pPr>
      <w:ind w:firstLineChars="225" w:firstLine="540"/>
    </w:pPr>
    <w:rPr>
      <w:rFonts w:ascii="宋体" w:eastAsia="宋体" w:hAnsi="宋体" w:cs="宋体"/>
      <w:szCs w:val="20"/>
      <w:lang w:val="zh-CN"/>
    </w:rPr>
  </w:style>
  <w:style w:type="character" w:customStyle="1" w:styleId="3Char">
    <w:name w:val="标题 3 Char"/>
    <w:qFormat/>
    <w:rPr>
      <w:rFonts w:ascii="宋体" w:hAnsi="宋体"/>
      <w:b/>
      <w:bCs/>
      <w:kern w:val="2"/>
      <w:sz w:val="32"/>
      <w:szCs w:val="32"/>
      <w:lang w:val="zh-CN" w:eastAsia="zh-CN"/>
    </w:rPr>
  </w:style>
  <w:style w:type="paragraph" w:customStyle="1" w:styleId="TableHeading">
    <w:name w:val="Table Heading"/>
    <w:basedOn w:val="a"/>
    <w:rsid w:val="000257F8"/>
    <w:pPr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/>
      <w:bCs/>
      <w:snapToGrid w:val="0"/>
      <w:kern w:val="0"/>
      <w:sz w:val="21"/>
      <w:szCs w:val="21"/>
    </w:rPr>
  </w:style>
  <w:style w:type="paragraph" w:customStyle="1" w:styleId="ItemStepinTable">
    <w:name w:val="Item Step in Table"/>
    <w:link w:val="ItemStepinTableChar"/>
    <w:rsid w:val="000257F8"/>
    <w:pPr>
      <w:numPr>
        <w:numId w:val="10"/>
      </w:numPr>
      <w:topLinePunct/>
      <w:spacing w:before="40" w:after="40" w:line="240" w:lineRule="atLeast"/>
    </w:pPr>
    <w:rPr>
      <w:sz w:val="21"/>
      <w:szCs w:val="21"/>
    </w:rPr>
  </w:style>
  <w:style w:type="character" w:customStyle="1" w:styleId="TableTextChar">
    <w:name w:val="Table Text Char"/>
    <w:qFormat/>
    <w:rsid w:val="000257F8"/>
    <w:rPr>
      <w:rFonts w:ascii="Times New Roman" w:eastAsia="宋体" w:hAnsi="Times New Roman" w:cs="Times New Roman"/>
      <w:snapToGrid w:val="0"/>
      <w:kern w:val="0"/>
      <w:szCs w:val="21"/>
      <w:lang w:val="x-none" w:eastAsia="x-none"/>
    </w:rPr>
  </w:style>
  <w:style w:type="character" w:customStyle="1" w:styleId="ItemStepinTableChar">
    <w:name w:val="Item Step in Table Char"/>
    <w:link w:val="ItemStepinTable"/>
    <w:rsid w:val="000257F8"/>
    <w:rPr>
      <w:sz w:val="21"/>
      <w:szCs w:val="21"/>
    </w:rPr>
  </w:style>
  <w:style w:type="paragraph" w:customStyle="1" w:styleId="CharCharCharChar1CharCharCharCharCharChar">
    <w:name w:val="Char Char Char Char1 Char Char Char Char Char Char"/>
    <w:basedOn w:val="a"/>
    <w:next w:val="a"/>
    <w:rsid w:val="000257F8"/>
    <w:pPr>
      <w:spacing w:line="240" w:lineRule="auto"/>
    </w:pPr>
    <w:rPr>
      <w:rFonts w:ascii="Tahoma" w:eastAsia="宋体" w:hAnsi="Tahoma" w:cs="Arial"/>
      <w:snapToGrid w:val="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305E16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.vsd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yitu2\_0.&#36890;&#29992;\0.&#25991;&#26723;&#27169;&#26495;\01.&#20381;&#22270;Word&#27169;&#29256;-&#26631;&#20934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B51832-07A5-4AB5-A3EF-628422BA6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01.依图Word模版-标准</Template>
  <TotalTime>221</TotalTime>
  <Pages>13</Pages>
  <Words>908</Words>
  <Characters>5177</Characters>
  <Application>Microsoft Office Word</Application>
  <DocSecurity>0</DocSecurity>
  <Lines>43</Lines>
  <Paragraphs>12</Paragraphs>
  <ScaleCrop>false</ScaleCrop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Qian</dc:creator>
  <cp:lastModifiedBy>白熊</cp:lastModifiedBy>
  <cp:revision>25</cp:revision>
  <cp:lastPrinted>2016-03-15T17:01:00Z</cp:lastPrinted>
  <dcterms:created xsi:type="dcterms:W3CDTF">2017-11-02T13:18:00Z</dcterms:created>
  <dcterms:modified xsi:type="dcterms:W3CDTF">2018-08-29T11:39:00Z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